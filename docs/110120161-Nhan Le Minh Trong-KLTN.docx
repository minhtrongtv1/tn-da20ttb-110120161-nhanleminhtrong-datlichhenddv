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883623" w14:textId="77777777" w:rsidR="002728AD" w:rsidRDefault="002728AD" w:rsidP="002728AD">
      <w:pPr>
        <w:jc w:val="center"/>
        <w:rPr>
          <w:szCs w:val="28"/>
        </w:rPr>
      </w:pPr>
      <w:r>
        <w:rPr>
          <w:b/>
          <w:sz w:val="32"/>
          <w:szCs w:val="32"/>
        </w:rPr>
        <w:t>TRƯỜNG ĐẠI HỌC TRÀ VINH</w:t>
      </w:r>
    </w:p>
    <w:p w14:paraId="2691A47F" w14:textId="77777777" w:rsidR="002728AD" w:rsidRDefault="002728AD" w:rsidP="002728AD">
      <w:pPr>
        <w:jc w:val="center"/>
        <w:rPr>
          <w:b/>
          <w:sz w:val="32"/>
          <w:szCs w:val="32"/>
        </w:rPr>
      </w:pPr>
      <w:r>
        <w:rPr>
          <w:b/>
          <w:sz w:val="32"/>
          <w:szCs w:val="32"/>
        </w:rPr>
        <w:t>KHOA KỸ THUẬT VÀ CÔNG NGHỆ</w:t>
      </w:r>
    </w:p>
    <w:p w14:paraId="3C60766D" w14:textId="77777777" w:rsidR="002728AD" w:rsidRDefault="002728AD" w:rsidP="002728AD">
      <w:r>
        <w:rPr>
          <w:noProof/>
        </w:rPr>
        <mc:AlternateContent>
          <mc:Choice Requires="wps">
            <w:drawing>
              <wp:anchor distT="0" distB="0" distL="114300" distR="114300" simplePos="0" relativeHeight="251726848" behindDoc="0" locked="0" layoutInCell="1" allowOverlap="1" wp14:anchorId="5BAC08B7" wp14:editId="71D73B81">
                <wp:simplePos x="0" y="0"/>
                <wp:positionH relativeFrom="margin">
                  <wp:align>center</wp:align>
                </wp:positionH>
                <wp:positionV relativeFrom="paragraph">
                  <wp:posOffset>17145</wp:posOffset>
                </wp:positionV>
                <wp:extent cx="1758462" cy="10048"/>
                <wp:effectExtent l="0" t="0" r="32385" b="28575"/>
                <wp:wrapNone/>
                <wp:docPr id="309447470" name="Straight Connector 309447470"/>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B8586" id="Straight Connector 309447470" o:spid="_x0000_s1026" style="position:absolute;flip:y;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05E0DAC" w14:textId="77777777" w:rsidR="002728AD" w:rsidRDefault="002728AD" w:rsidP="002728AD">
      <w:pPr>
        <w:ind w:firstLine="720"/>
        <w:jc w:val="center"/>
      </w:pPr>
    </w:p>
    <w:p w14:paraId="433F695C" w14:textId="77777777" w:rsidR="002728AD" w:rsidRDefault="002728AD" w:rsidP="002728AD">
      <w:pPr>
        <w:rPr>
          <w:b/>
          <w:szCs w:val="28"/>
        </w:rPr>
      </w:pPr>
    </w:p>
    <w:p w14:paraId="72B9BB25" w14:textId="77777777" w:rsidR="002728AD" w:rsidRDefault="002728AD" w:rsidP="002728AD">
      <w:pPr>
        <w:ind w:firstLine="720"/>
        <w:jc w:val="center"/>
        <w:rPr>
          <w:b/>
          <w:szCs w:val="28"/>
        </w:rPr>
      </w:pPr>
      <w:r>
        <w:rPr>
          <w:b/>
          <w:noProof/>
          <w:szCs w:val="28"/>
        </w:rPr>
        <w:drawing>
          <wp:anchor distT="0" distB="0" distL="114300" distR="114300" simplePos="0" relativeHeight="251719680" behindDoc="0" locked="0" layoutInCell="1" allowOverlap="1" wp14:anchorId="259104D8" wp14:editId="47738FE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5A4D7AA4" w14:textId="77777777" w:rsidR="002728AD" w:rsidRDefault="002728AD" w:rsidP="002728AD">
      <w:pPr>
        <w:ind w:firstLine="720"/>
        <w:jc w:val="center"/>
        <w:rPr>
          <w:b/>
          <w:szCs w:val="28"/>
        </w:rPr>
      </w:pPr>
    </w:p>
    <w:p w14:paraId="6966DDB0" w14:textId="77777777" w:rsidR="002728AD" w:rsidRDefault="002728AD" w:rsidP="002728AD">
      <w:pPr>
        <w:ind w:firstLine="720"/>
        <w:jc w:val="center"/>
        <w:rPr>
          <w:b/>
          <w:szCs w:val="28"/>
        </w:rPr>
      </w:pPr>
    </w:p>
    <w:p w14:paraId="2A53894C" w14:textId="77777777" w:rsidR="002728AD" w:rsidRDefault="002728AD" w:rsidP="002728AD">
      <w:pPr>
        <w:ind w:firstLine="720"/>
        <w:jc w:val="center"/>
        <w:rPr>
          <w:b/>
          <w:szCs w:val="28"/>
        </w:rPr>
      </w:pPr>
    </w:p>
    <w:p w14:paraId="61C6F2B6" w14:textId="77777777" w:rsidR="002728AD" w:rsidRDefault="002728AD" w:rsidP="002728AD">
      <w:pPr>
        <w:ind w:firstLine="720"/>
        <w:jc w:val="center"/>
        <w:rPr>
          <w:b/>
          <w:szCs w:val="28"/>
        </w:rPr>
      </w:pPr>
    </w:p>
    <w:p w14:paraId="285A229C" w14:textId="77777777" w:rsidR="002728AD" w:rsidRDefault="002728AD" w:rsidP="002728AD">
      <w:pPr>
        <w:ind w:firstLine="720"/>
        <w:jc w:val="center"/>
        <w:rPr>
          <w:b/>
          <w:szCs w:val="28"/>
        </w:rPr>
      </w:pPr>
    </w:p>
    <w:p w14:paraId="24EE8321" w14:textId="77777777" w:rsidR="002728AD" w:rsidRDefault="002728AD" w:rsidP="002728AD">
      <w:pPr>
        <w:ind w:left="2880" w:firstLine="720"/>
        <w:rPr>
          <w:b/>
          <w:szCs w:val="28"/>
        </w:rPr>
      </w:pPr>
    </w:p>
    <w:p w14:paraId="6D295543" w14:textId="77777777" w:rsidR="002728AD" w:rsidRDefault="002728AD" w:rsidP="002728AD">
      <w:pPr>
        <w:rPr>
          <w:b/>
          <w:szCs w:val="28"/>
        </w:rPr>
      </w:pPr>
    </w:p>
    <w:p w14:paraId="65B8E818" w14:textId="77777777" w:rsidR="002728AD" w:rsidRDefault="002728AD" w:rsidP="002728AD">
      <w:pPr>
        <w:rPr>
          <w:b/>
          <w:szCs w:val="28"/>
        </w:rPr>
      </w:pPr>
      <w:r>
        <w:rPr>
          <w:b/>
          <w:noProof/>
          <w:szCs w:val="28"/>
        </w:rPr>
        <mc:AlternateContent>
          <mc:Choice Requires="wps">
            <w:drawing>
              <wp:anchor distT="0" distB="0" distL="114300" distR="114300" simplePos="0" relativeHeight="251720704" behindDoc="0" locked="0" layoutInCell="1" allowOverlap="1" wp14:anchorId="3764B563" wp14:editId="2D8F6557">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CFEEAC6" w14:textId="77777777" w:rsidR="002728AD" w:rsidRDefault="002728AD" w:rsidP="002728AD">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4B563" id="_x0000_t202" coordsize="21600,21600" o:spt="202" path="m,l,21600r21600,l21600,xe">
                <v:stroke joinstyle="miter"/>
                <v:path gradientshapeok="t" o:connecttype="rect"/>
              </v:shapetype>
              <v:shape id="Text Box 2" o:spid="_x0000_s1026" type="#_x0000_t202" style="position:absolute;margin-left:0;margin-top:1.85pt;width:105pt;height:28.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CFEEAC6" w14:textId="77777777" w:rsidR="002728AD" w:rsidRDefault="002728AD" w:rsidP="002728AD">
                      <w:r w:rsidRPr="00E301F5">
                        <w:rPr>
                          <w:b/>
                          <w:color w:val="FF0000"/>
                          <w:sz w:val="28"/>
                          <w:szCs w:val="28"/>
                        </w:rPr>
                        <w:t>ISO 9001:2015</w:t>
                      </w:r>
                    </w:p>
                  </w:txbxContent>
                </v:textbox>
                <w10:wrap anchorx="margin"/>
              </v:shape>
            </w:pict>
          </mc:Fallback>
        </mc:AlternateContent>
      </w:r>
    </w:p>
    <w:p w14:paraId="01ACCB32" w14:textId="77777777" w:rsidR="002728AD" w:rsidRDefault="002728AD" w:rsidP="002728AD">
      <w:pPr>
        <w:rPr>
          <w:b/>
          <w:sz w:val="32"/>
          <w:szCs w:val="32"/>
        </w:rPr>
      </w:pPr>
    </w:p>
    <w:p w14:paraId="5CFBF4E9" w14:textId="77777777" w:rsidR="002728AD" w:rsidRDefault="002728AD" w:rsidP="002728AD">
      <w:pPr>
        <w:jc w:val="center"/>
        <w:rPr>
          <w:b/>
          <w:sz w:val="32"/>
          <w:szCs w:val="32"/>
        </w:rPr>
      </w:pPr>
    </w:p>
    <w:p w14:paraId="48EF6DE1" w14:textId="77777777" w:rsidR="002728AD" w:rsidRDefault="002728AD" w:rsidP="002728AD">
      <w:pPr>
        <w:jc w:val="center"/>
        <w:rPr>
          <w:b/>
          <w:sz w:val="32"/>
          <w:szCs w:val="32"/>
        </w:rPr>
      </w:pPr>
    </w:p>
    <w:p w14:paraId="24573C6A" w14:textId="63677714" w:rsidR="002728AD" w:rsidRPr="00CF39D2" w:rsidRDefault="002728AD" w:rsidP="002728AD">
      <w:pPr>
        <w:jc w:val="center"/>
        <w:rPr>
          <w:b/>
          <w:sz w:val="32"/>
          <w:szCs w:val="32"/>
        </w:rPr>
      </w:pPr>
      <w:r>
        <w:rPr>
          <w:b/>
          <w:sz w:val="32"/>
          <w:szCs w:val="32"/>
        </w:rPr>
        <w:t>NHAN LÊ MINH TRỌNG</w:t>
      </w:r>
    </w:p>
    <w:p w14:paraId="41B562A8" w14:textId="77777777" w:rsidR="002728AD" w:rsidRDefault="002728AD" w:rsidP="002728AD">
      <w:pPr>
        <w:rPr>
          <w:b/>
          <w:sz w:val="40"/>
          <w:szCs w:val="40"/>
        </w:rPr>
      </w:pPr>
    </w:p>
    <w:p w14:paraId="6696B10E" w14:textId="77777777" w:rsidR="002728AD" w:rsidRDefault="002728AD" w:rsidP="002728AD">
      <w:pPr>
        <w:rPr>
          <w:b/>
          <w:sz w:val="40"/>
          <w:szCs w:val="40"/>
        </w:rPr>
      </w:pPr>
    </w:p>
    <w:p w14:paraId="3E1340C0" w14:textId="77777777" w:rsidR="002728AD" w:rsidRPr="00CF39D2" w:rsidRDefault="002728AD" w:rsidP="002728AD">
      <w:pPr>
        <w:rPr>
          <w:b/>
          <w:sz w:val="40"/>
          <w:szCs w:val="40"/>
        </w:rPr>
      </w:pPr>
    </w:p>
    <w:p w14:paraId="03A7D75A" w14:textId="3F96EF64" w:rsidR="002728AD" w:rsidRPr="00CF39D2" w:rsidRDefault="002728AD" w:rsidP="002728AD">
      <w:pPr>
        <w:spacing w:line="276" w:lineRule="auto"/>
        <w:jc w:val="center"/>
        <w:rPr>
          <w:b/>
          <w:bCs/>
          <w:sz w:val="40"/>
          <w:szCs w:val="40"/>
        </w:rPr>
      </w:pPr>
      <w:r>
        <w:rPr>
          <w:b/>
          <w:bCs/>
          <w:sz w:val="40"/>
          <w:szCs w:val="40"/>
        </w:rPr>
        <w:t>XÂY DỰNG WEBSITE ĐẶT LỊCH HẸN ĐA DỊCH VỤ</w:t>
      </w:r>
    </w:p>
    <w:p w14:paraId="58FD43C1" w14:textId="77777777" w:rsidR="002728AD" w:rsidRDefault="002728AD" w:rsidP="002728AD">
      <w:pPr>
        <w:jc w:val="both"/>
        <w:rPr>
          <w:b/>
        </w:rPr>
      </w:pPr>
    </w:p>
    <w:p w14:paraId="071D1577" w14:textId="77777777" w:rsidR="002728AD" w:rsidRDefault="002728AD" w:rsidP="002728AD">
      <w:pPr>
        <w:jc w:val="both"/>
        <w:rPr>
          <w:b/>
        </w:rPr>
      </w:pPr>
    </w:p>
    <w:p w14:paraId="01CD1B40" w14:textId="77777777" w:rsidR="002728AD" w:rsidRDefault="002728AD" w:rsidP="002728AD">
      <w:pPr>
        <w:jc w:val="both"/>
        <w:rPr>
          <w:b/>
        </w:rPr>
      </w:pPr>
    </w:p>
    <w:p w14:paraId="349B0F63" w14:textId="77777777" w:rsidR="002728AD" w:rsidRDefault="002728AD" w:rsidP="002728AD">
      <w:pPr>
        <w:jc w:val="both"/>
        <w:rPr>
          <w:b/>
        </w:rPr>
      </w:pPr>
    </w:p>
    <w:p w14:paraId="3BAA1818" w14:textId="77777777" w:rsidR="002728AD" w:rsidRDefault="002728AD" w:rsidP="002728AD">
      <w:pPr>
        <w:jc w:val="both"/>
        <w:rPr>
          <w:b/>
        </w:rPr>
      </w:pPr>
    </w:p>
    <w:p w14:paraId="076B1402" w14:textId="77777777" w:rsidR="002728AD" w:rsidRPr="00CF39D2" w:rsidRDefault="002728AD" w:rsidP="002728AD">
      <w:pPr>
        <w:jc w:val="center"/>
        <w:rPr>
          <w:b/>
          <w:sz w:val="32"/>
          <w:szCs w:val="32"/>
        </w:rPr>
      </w:pPr>
      <w:r w:rsidRPr="00CF39D2">
        <w:rPr>
          <w:b/>
          <w:sz w:val="32"/>
          <w:szCs w:val="32"/>
        </w:rPr>
        <w:t xml:space="preserve">ĐỒ ÁN TỐT NGHIỆP </w:t>
      </w:r>
    </w:p>
    <w:p w14:paraId="31EB488D" w14:textId="77777777" w:rsidR="002728AD" w:rsidRPr="00CF39D2" w:rsidRDefault="002728AD" w:rsidP="002728AD">
      <w:pPr>
        <w:jc w:val="center"/>
        <w:rPr>
          <w:b/>
          <w:sz w:val="32"/>
          <w:szCs w:val="32"/>
        </w:rPr>
      </w:pPr>
      <w:r w:rsidRPr="00CF39D2">
        <w:rPr>
          <w:b/>
          <w:sz w:val="32"/>
          <w:szCs w:val="32"/>
        </w:rPr>
        <w:t>NGÀNH CÔNG NGHỆ THÔNG TIN</w:t>
      </w:r>
    </w:p>
    <w:p w14:paraId="2A4B0910" w14:textId="77777777" w:rsidR="002728AD" w:rsidRDefault="002728AD" w:rsidP="002728AD">
      <w:pPr>
        <w:jc w:val="both"/>
        <w:rPr>
          <w:b/>
        </w:rPr>
      </w:pPr>
    </w:p>
    <w:p w14:paraId="1BA77B5D" w14:textId="77777777" w:rsidR="002728AD" w:rsidRDefault="002728AD" w:rsidP="002728AD">
      <w:pPr>
        <w:jc w:val="both"/>
        <w:rPr>
          <w:b/>
        </w:rPr>
      </w:pPr>
    </w:p>
    <w:p w14:paraId="03345C61" w14:textId="77777777" w:rsidR="002728AD" w:rsidRDefault="002728AD" w:rsidP="002728AD">
      <w:pPr>
        <w:jc w:val="both"/>
        <w:rPr>
          <w:b/>
        </w:rPr>
      </w:pPr>
    </w:p>
    <w:p w14:paraId="0AC8B48E" w14:textId="77777777" w:rsidR="002728AD" w:rsidRDefault="002728AD" w:rsidP="002728AD">
      <w:pPr>
        <w:jc w:val="both"/>
        <w:rPr>
          <w:b/>
        </w:rPr>
      </w:pPr>
    </w:p>
    <w:p w14:paraId="50C371B8" w14:textId="77777777" w:rsidR="002728AD" w:rsidRDefault="002728AD" w:rsidP="002728AD">
      <w:pPr>
        <w:jc w:val="both"/>
        <w:rPr>
          <w:b/>
        </w:rPr>
      </w:pPr>
    </w:p>
    <w:p w14:paraId="74EE9146" w14:textId="77777777" w:rsidR="002728AD" w:rsidRDefault="002728AD" w:rsidP="002728AD">
      <w:pPr>
        <w:jc w:val="both"/>
        <w:rPr>
          <w:b/>
        </w:rPr>
      </w:pPr>
    </w:p>
    <w:p w14:paraId="7F481B7E" w14:textId="77777777" w:rsidR="002728AD" w:rsidRDefault="002728AD" w:rsidP="002728AD">
      <w:pPr>
        <w:rPr>
          <w:b/>
          <w:szCs w:val="28"/>
        </w:rPr>
      </w:pPr>
    </w:p>
    <w:p w14:paraId="0C53B4BA" w14:textId="77777777" w:rsidR="002728AD" w:rsidRDefault="002728AD" w:rsidP="002728AD">
      <w:pPr>
        <w:jc w:val="center"/>
        <w:rPr>
          <w:b/>
          <w:sz w:val="28"/>
          <w:szCs w:val="28"/>
        </w:rPr>
      </w:pPr>
    </w:p>
    <w:p w14:paraId="0248F21B" w14:textId="77777777" w:rsidR="002728AD" w:rsidRDefault="002728AD" w:rsidP="002728AD">
      <w:pPr>
        <w:jc w:val="center"/>
        <w:rPr>
          <w:b/>
          <w:sz w:val="28"/>
          <w:szCs w:val="28"/>
        </w:rPr>
      </w:pPr>
    </w:p>
    <w:p w14:paraId="437CA191" w14:textId="77777777" w:rsidR="002728AD" w:rsidRDefault="002728AD" w:rsidP="002728AD">
      <w:pPr>
        <w:jc w:val="center"/>
        <w:rPr>
          <w:b/>
          <w:sz w:val="28"/>
          <w:szCs w:val="28"/>
        </w:rPr>
      </w:pPr>
    </w:p>
    <w:p w14:paraId="1F4F1484" w14:textId="77777777" w:rsidR="002728AD" w:rsidRDefault="002728AD" w:rsidP="002728AD">
      <w:pPr>
        <w:jc w:val="center"/>
        <w:rPr>
          <w:b/>
          <w:sz w:val="28"/>
          <w:szCs w:val="28"/>
        </w:rPr>
      </w:pPr>
    </w:p>
    <w:p w14:paraId="37D2D875" w14:textId="77777777" w:rsidR="002728AD" w:rsidRDefault="002728AD" w:rsidP="002728AD">
      <w:pPr>
        <w:jc w:val="center"/>
        <w:rPr>
          <w:b/>
          <w:sz w:val="28"/>
          <w:szCs w:val="28"/>
        </w:rPr>
      </w:pPr>
      <w:r>
        <w:rPr>
          <w:b/>
          <w:sz w:val="28"/>
          <w:szCs w:val="28"/>
        </w:rPr>
        <w:t>TRÀ VINH, NĂM 2024</w:t>
      </w:r>
      <w:r>
        <w:rPr>
          <w:b/>
          <w:sz w:val="28"/>
          <w:szCs w:val="28"/>
        </w:rPr>
        <w:br w:type="page"/>
      </w:r>
    </w:p>
    <w:p w14:paraId="2EC6C570" w14:textId="77777777" w:rsidR="002728AD" w:rsidRDefault="002728AD" w:rsidP="002728AD">
      <w:pPr>
        <w:jc w:val="center"/>
        <w:rPr>
          <w:szCs w:val="28"/>
        </w:rPr>
      </w:pPr>
      <w:r>
        <w:rPr>
          <w:b/>
          <w:sz w:val="32"/>
          <w:szCs w:val="32"/>
        </w:rPr>
        <w:lastRenderedPageBreak/>
        <w:t>TRƯỜNG ĐẠI HỌC TRÀ VINH</w:t>
      </w:r>
    </w:p>
    <w:p w14:paraId="1A9137BA" w14:textId="77777777" w:rsidR="002728AD" w:rsidRDefault="002728AD" w:rsidP="002728AD">
      <w:pPr>
        <w:jc w:val="center"/>
        <w:rPr>
          <w:b/>
          <w:sz w:val="32"/>
          <w:szCs w:val="32"/>
        </w:rPr>
      </w:pPr>
      <w:r>
        <w:rPr>
          <w:b/>
          <w:sz w:val="32"/>
          <w:szCs w:val="32"/>
        </w:rPr>
        <w:t>KHOA KỸ THUẬT VÀ CÔNG NGHỆ</w:t>
      </w:r>
    </w:p>
    <w:p w14:paraId="7D7BEC1D" w14:textId="35D9886E" w:rsidR="002728AD" w:rsidRDefault="002728AD" w:rsidP="002728AD">
      <w:r>
        <w:rPr>
          <w:noProof/>
        </w:rPr>
        <mc:AlternateContent>
          <mc:Choice Requires="wps">
            <w:drawing>
              <wp:anchor distT="0" distB="0" distL="114300" distR="114300" simplePos="0" relativeHeight="251721728" behindDoc="0" locked="0" layoutInCell="1" allowOverlap="1" wp14:anchorId="712F944B" wp14:editId="4958EB58">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22BCF" id="Straight Connector 18" o:spid="_x0000_s1026" style="position:absolute;flip:y;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161E000F" w14:textId="77777777" w:rsidR="002728AD" w:rsidRDefault="002728AD" w:rsidP="002728AD">
      <w:pPr>
        <w:rPr>
          <w:b/>
          <w:szCs w:val="28"/>
        </w:rPr>
      </w:pPr>
    </w:p>
    <w:p w14:paraId="17F50C1B" w14:textId="77777777" w:rsidR="002728AD" w:rsidRDefault="002728AD" w:rsidP="002728AD">
      <w:pPr>
        <w:ind w:firstLine="720"/>
        <w:jc w:val="center"/>
        <w:rPr>
          <w:b/>
          <w:szCs w:val="28"/>
        </w:rPr>
      </w:pPr>
      <w:r>
        <w:rPr>
          <w:b/>
          <w:noProof/>
          <w:szCs w:val="28"/>
        </w:rPr>
        <w:drawing>
          <wp:anchor distT="0" distB="0" distL="114300" distR="114300" simplePos="0" relativeHeight="251723776" behindDoc="0" locked="0" layoutInCell="1" allowOverlap="1" wp14:anchorId="5B1065D8" wp14:editId="1F1FF706">
            <wp:simplePos x="0" y="0"/>
            <wp:positionH relativeFrom="margin">
              <wp:align>center</wp:align>
            </wp:positionH>
            <wp:positionV relativeFrom="paragraph">
              <wp:posOffset>71164</wp:posOffset>
            </wp:positionV>
            <wp:extent cx="1353185" cy="1353185"/>
            <wp:effectExtent l="0" t="0" r="0" b="0"/>
            <wp:wrapNone/>
            <wp:docPr id="1286064124" name="Picture 128606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EDE1451" w14:textId="77777777" w:rsidR="002728AD" w:rsidRDefault="002728AD" w:rsidP="002728AD">
      <w:pPr>
        <w:ind w:firstLine="720"/>
        <w:jc w:val="center"/>
        <w:rPr>
          <w:b/>
          <w:szCs w:val="28"/>
        </w:rPr>
      </w:pPr>
    </w:p>
    <w:p w14:paraId="18BE3D39" w14:textId="77777777" w:rsidR="002728AD" w:rsidRDefault="002728AD" w:rsidP="002728AD">
      <w:pPr>
        <w:ind w:firstLine="720"/>
        <w:jc w:val="center"/>
        <w:rPr>
          <w:b/>
          <w:szCs w:val="28"/>
        </w:rPr>
      </w:pPr>
    </w:p>
    <w:p w14:paraId="553F665C" w14:textId="77777777" w:rsidR="002728AD" w:rsidRDefault="002728AD" w:rsidP="002728AD">
      <w:pPr>
        <w:ind w:firstLine="720"/>
        <w:jc w:val="center"/>
        <w:rPr>
          <w:b/>
          <w:szCs w:val="28"/>
        </w:rPr>
      </w:pPr>
    </w:p>
    <w:p w14:paraId="7C46A92A" w14:textId="77777777" w:rsidR="002728AD" w:rsidRDefault="002728AD" w:rsidP="002728AD">
      <w:pPr>
        <w:ind w:firstLine="720"/>
        <w:jc w:val="center"/>
        <w:rPr>
          <w:b/>
          <w:szCs w:val="28"/>
        </w:rPr>
      </w:pPr>
    </w:p>
    <w:p w14:paraId="3DD4B6FB" w14:textId="77777777" w:rsidR="002728AD" w:rsidRDefault="002728AD" w:rsidP="002728AD">
      <w:pPr>
        <w:ind w:firstLine="720"/>
        <w:jc w:val="center"/>
        <w:rPr>
          <w:b/>
          <w:szCs w:val="28"/>
        </w:rPr>
      </w:pPr>
    </w:p>
    <w:p w14:paraId="247C8571" w14:textId="77777777" w:rsidR="002728AD" w:rsidRDefault="002728AD" w:rsidP="002728AD">
      <w:pPr>
        <w:ind w:left="2880" w:firstLine="720"/>
        <w:rPr>
          <w:b/>
          <w:szCs w:val="28"/>
        </w:rPr>
      </w:pPr>
    </w:p>
    <w:p w14:paraId="5817F3C0" w14:textId="77777777" w:rsidR="002728AD" w:rsidRDefault="002728AD" w:rsidP="002728AD">
      <w:pPr>
        <w:rPr>
          <w:b/>
          <w:szCs w:val="28"/>
        </w:rPr>
      </w:pPr>
    </w:p>
    <w:p w14:paraId="29EEF354" w14:textId="77777777" w:rsidR="002728AD" w:rsidRDefault="002728AD" w:rsidP="002728AD">
      <w:pPr>
        <w:rPr>
          <w:b/>
          <w:szCs w:val="28"/>
        </w:rPr>
      </w:pPr>
      <w:r>
        <w:rPr>
          <w:b/>
          <w:noProof/>
          <w:szCs w:val="28"/>
        </w:rPr>
        <mc:AlternateContent>
          <mc:Choice Requires="wps">
            <w:drawing>
              <wp:anchor distT="0" distB="0" distL="114300" distR="114300" simplePos="0" relativeHeight="251724800" behindDoc="0" locked="0" layoutInCell="1" allowOverlap="1" wp14:anchorId="285455B5" wp14:editId="4668C0E4">
                <wp:simplePos x="0" y="0"/>
                <wp:positionH relativeFrom="margin">
                  <wp:align>center</wp:align>
                </wp:positionH>
                <wp:positionV relativeFrom="paragraph">
                  <wp:posOffset>23495</wp:posOffset>
                </wp:positionV>
                <wp:extent cx="1333500" cy="361950"/>
                <wp:effectExtent l="0" t="0" r="19050" b="19050"/>
                <wp:wrapNone/>
                <wp:docPr id="1719580231" name="Text Box 1719580231"/>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75CABB2F" w14:textId="77777777" w:rsidR="002728AD" w:rsidRDefault="002728AD" w:rsidP="002728AD">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55B5" id="Text Box 1719580231" o:spid="_x0000_s1027" type="#_x0000_t202" style="position:absolute;margin-left:0;margin-top:1.85pt;width:105pt;height:28.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" fillcolor="white [3212]" strokecolor="white [3212]" strokeweight=".5pt">
                <v:textbox>
                  <w:txbxContent>
                    <w:p w14:paraId="75CABB2F" w14:textId="77777777" w:rsidR="002728AD" w:rsidRDefault="002728AD" w:rsidP="002728AD">
                      <w:r w:rsidRPr="00E301F5">
                        <w:rPr>
                          <w:b/>
                          <w:color w:val="FF0000"/>
                          <w:sz w:val="28"/>
                          <w:szCs w:val="28"/>
                        </w:rPr>
                        <w:t>ISO 9001:2015</w:t>
                      </w:r>
                    </w:p>
                  </w:txbxContent>
                </v:textbox>
                <w10:wrap anchorx="margin"/>
              </v:shape>
            </w:pict>
          </mc:Fallback>
        </mc:AlternateContent>
      </w:r>
    </w:p>
    <w:p w14:paraId="038BC915" w14:textId="77777777" w:rsidR="002728AD" w:rsidRDefault="002728AD" w:rsidP="002728AD">
      <w:pPr>
        <w:rPr>
          <w:b/>
          <w:szCs w:val="28"/>
        </w:rPr>
      </w:pPr>
    </w:p>
    <w:p w14:paraId="24ADE42D" w14:textId="77777777" w:rsidR="002728AD" w:rsidRDefault="002728AD" w:rsidP="002728AD">
      <w:pPr>
        <w:ind w:firstLine="720"/>
        <w:jc w:val="center"/>
        <w:rPr>
          <w:b/>
          <w:szCs w:val="28"/>
        </w:rPr>
      </w:pPr>
    </w:p>
    <w:p w14:paraId="3E175901" w14:textId="77777777" w:rsidR="002728AD" w:rsidRDefault="002728AD" w:rsidP="002728AD">
      <w:pPr>
        <w:ind w:firstLine="720"/>
        <w:jc w:val="center"/>
        <w:rPr>
          <w:b/>
          <w:szCs w:val="28"/>
        </w:rPr>
      </w:pPr>
    </w:p>
    <w:p w14:paraId="20BE6038" w14:textId="77777777" w:rsidR="002728AD" w:rsidRDefault="002728AD" w:rsidP="002728AD">
      <w:pPr>
        <w:ind w:firstLine="720"/>
        <w:jc w:val="center"/>
        <w:rPr>
          <w:b/>
          <w:szCs w:val="28"/>
        </w:rPr>
      </w:pPr>
    </w:p>
    <w:p w14:paraId="427E0A8D" w14:textId="2762F00C" w:rsidR="002728AD" w:rsidRPr="00CF39D2" w:rsidRDefault="002728AD" w:rsidP="002728AD">
      <w:pPr>
        <w:spacing w:line="276" w:lineRule="auto"/>
        <w:jc w:val="center"/>
        <w:rPr>
          <w:b/>
          <w:bCs/>
          <w:sz w:val="40"/>
          <w:szCs w:val="40"/>
        </w:rPr>
      </w:pPr>
      <w:r>
        <w:rPr>
          <w:b/>
          <w:bCs/>
          <w:sz w:val="40"/>
          <w:szCs w:val="40"/>
        </w:rPr>
        <w:t>XÂY DỰNG WEBSITE ĐẶT LỊCH HẸN ĐA DỊCH VỤ</w:t>
      </w:r>
    </w:p>
    <w:p w14:paraId="7867A4A0" w14:textId="77777777" w:rsidR="002728AD" w:rsidRDefault="002728AD" w:rsidP="002728AD">
      <w:pPr>
        <w:ind w:firstLine="720"/>
        <w:jc w:val="center"/>
        <w:rPr>
          <w:b/>
          <w:szCs w:val="28"/>
        </w:rPr>
      </w:pPr>
    </w:p>
    <w:p w14:paraId="5EDB7577" w14:textId="77777777" w:rsidR="002728AD" w:rsidRDefault="002728AD" w:rsidP="002728AD">
      <w:pPr>
        <w:rPr>
          <w:b/>
          <w:szCs w:val="28"/>
        </w:rPr>
      </w:pPr>
    </w:p>
    <w:p w14:paraId="24365144" w14:textId="77777777" w:rsidR="002728AD" w:rsidRDefault="002728AD" w:rsidP="002728AD">
      <w:pPr>
        <w:rPr>
          <w:b/>
          <w:szCs w:val="28"/>
        </w:rPr>
      </w:pPr>
    </w:p>
    <w:p w14:paraId="52D85AEB" w14:textId="77777777" w:rsidR="002728AD" w:rsidRDefault="002728AD" w:rsidP="002728AD">
      <w:pPr>
        <w:rPr>
          <w:b/>
          <w:szCs w:val="28"/>
        </w:rPr>
      </w:pPr>
    </w:p>
    <w:p w14:paraId="5124D292" w14:textId="77777777" w:rsidR="002728AD" w:rsidRDefault="002728AD" w:rsidP="002728AD">
      <w:pPr>
        <w:rPr>
          <w:b/>
          <w:szCs w:val="28"/>
        </w:rPr>
      </w:pPr>
    </w:p>
    <w:p w14:paraId="0CAF05C8" w14:textId="77777777" w:rsidR="002728AD" w:rsidRDefault="002728AD" w:rsidP="002728AD">
      <w:pPr>
        <w:rPr>
          <w:b/>
          <w:szCs w:val="28"/>
        </w:rPr>
      </w:pPr>
    </w:p>
    <w:p w14:paraId="317D7BDC" w14:textId="77777777" w:rsidR="002728AD" w:rsidRPr="00980A7D" w:rsidRDefault="002728AD" w:rsidP="002728AD">
      <w:pPr>
        <w:jc w:val="center"/>
        <w:rPr>
          <w:b/>
          <w:sz w:val="32"/>
          <w:szCs w:val="32"/>
        </w:rPr>
      </w:pPr>
      <w:r w:rsidRPr="00980A7D">
        <w:rPr>
          <w:b/>
          <w:sz w:val="32"/>
          <w:szCs w:val="32"/>
        </w:rPr>
        <w:t xml:space="preserve">ĐỒ ÁN TỐT NGHIỆP </w:t>
      </w:r>
    </w:p>
    <w:p w14:paraId="36057539" w14:textId="77777777" w:rsidR="002728AD" w:rsidRPr="00980A7D" w:rsidRDefault="002728AD" w:rsidP="002728AD">
      <w:pPr>
        <w:jc w:val="center"/>
        <w:rPr>
          <w:b/>
          <w:sz w:val="32"/>
          <w:szCs w:val="32"/>
        </w:rPr>
      </w:pPr>
      <w:r w:rsidRPr="00980A7D">
        <w:rPr>
          <w:b/>
          <w:sz w:val="32"/>
          <w:szCs w:val="32"/>
        </w:rPr>
        <w:t>NGÀNH CÔNG NGHỆ THÔNG TIN</w:t>
      </w:r>
    </w:p>
    <w:p w14:paraId="0A6EDE6E" w14:textId="77777777" w:rsidR="002728AD" w:rsidRDefault="002728AD" w:rsidP="002728AD">
      <w:pPr>
        <w:rPr>
          <w:b/>
          <w:sz w:val="32"/>
          <w:szCs w:val="32"/>
        </w:rPr>
      </w:pPr>
    </w:p>
    <w:p w14:paraId="5A57E9D1" w14:textId="77777777" w:rsidR="002728AD" w:rsidRDefault="002728AD" w:rsidP="002728AD">
      <w:pPr>
        <w:jc w:val="center"/>
        <w:rPr>
          <w:b/>
          <w:sz w:val="32"/>
          <w:szCs w:val="32"/>
        </w:rPr>
      </w:pPr>
    </w:p>
    <w:p w14:paraId="36BF5413" w14:textId="77777777" w:rsidR="002728AD" w:rsidRDefault="002728AD" w:rsidP="002728AD">
      <w:pPr>
        <w:rPr>
          <w:b/>
          <w:sz w:val="40"/>
          <w:szCs w:val="40"/>
        </w:rPr>
      </w:pPr>
    </w:p>
    <w:p w14:paraId="65091E03" w14:textId="77777777" w:rsidR="002728AD" w:rsidRDefault="002728AD" w:rsidP="002728AD">
      <w:pPr>
        <w:rPr>
          <w:b/>
          <w:sz w:val="40"/>
          <w:szCs w:val="40"/>
        </w:rPr>
      </w:pPr>
    </w:p>
    <w:p w14:paraId="29D15360" w14:textId="56B8C237" w:rsidR="002728AD" w:rsidRPr="003A3218" w:rsidRDefault="002728AD" w:rsidP="002728AD">
      <w:pPr>
        <w:spacing w:line="276" w:lineRule="auto"/>
        <w:ind w:left="720"/>
        <w:rPr>
          <w:bCs/>
          <w:sz w:val="32"/>
          <w:szCs w:val="32"/>
        </w:rPr>
      </w:pPr>
      <w:r w:rsidRPr="003A3218">
        <w:rPr>
          <w:b/>
          <w:sz w:val="32"/>
          <w:szCs w:val="32"/>
        </w:rPr>
        <w:t xml:space="preserve">  </w:t>
      </w:r>
      <w:r w:rsidRPr="003A3218">
        <w:rPr>
          <w:bCs/>
          <w:sz w:val="32"/>
          <w:szCs w:val="32"/>
        </w:rPr>
        <w:t xml:space="preserve">Sinh viên: </w:t>
      </w:r>
      <w:r>
        <w:rPr>
          <w:b/>
          <w:sz w:val="32"/>
          <w:szCs w:val="32"/>
        </w:rPr>
        <w:t>Nhan Lê Minh Trọng</w:t>
      </w:r>
    </w:p>
    <w:p w14:paraId="5E784E22" w14:textId="77777777" w:rsidR="002728AD" w:rsidRPr="003A3218" w:rsidRDefault="002728AD" w:rsidP="002728AD">
      <w:pPr>
        <w:spacing w:line="276" w:lineRule="auto"/>
        <w:ind w:left="720"/>
        <w:rPr>
          <w:bCs/>
          <w:sz w:val="32"/>
          <w:szCs w:val="32"/>
        </w:rPr>
      </w:pPr>
      <w:r w:rsidRPr="003A3218">
        <w:rPr>
          <w:bCs/>
          <w:sz w:val="32"/>
          <w:szCs w:val="32"/>
        </w:rPr>
        <w:t xml:space="preserve">  Lớp: </w:t>
      </w:r>
      <w:r w:rsidRPr="00B24B7A">
        <w:rPr>
          <w:b/>
          <w:sz w:val="32"/>
          <w:szCs w:val="32"/>
        </w:rPr>
        <w:t>DA</w:t>
      </w:r>
      <w:r>
        <w:rPr>
          <w:b/>
          <w:sz w:val="32"/>
          <w:szCs w:val="32"/>
        </w:rPr>
        <w:t>20TTB</w:t>
      </w:r>
    </w:p>
    <w:p w14:paraId="485A5A66" w14:textId="4A67A2F9" w:rsidR="002728AD" w:rsidRPr="003A3218" w:rsidRDefault="002728AD" w:rsidP="002728AD">
      <w:pPr>
        <w:spacing w:line="276" w:lineRule="auto"/>
        <w:ind w:left="720"/>
        <w:rPr>
          <w:bCs/>
          <w:sz w:val="32"/>
          <w:szCs w:val="32"/>
        </w:rPr>
      </w:pPr>
      <w:r w:rsidRPr="003A3218">
        <w:rPr>
          <w:bCs/>
          <w:sz w:val="32"/>
          <w:szCs w:val="32"/>
        </w:rPr>
        <w:t xml:space="preserve">  MSSV: </w:t>
      </w:r>
      <w:r w:rsidRPr="00B24B7A">
        <w:rPr>
          <w:b/>
          <w:sz w:val="32"/>
          <w:szCs w:val="32"/>
        </w:rPr>
        <w:t>1101</w:t>
      </w:r>
      <w:r>
        <w:rPr>
          <w:b/>
          <w:sz w:val="32"/>
          <w:szCs w:val="32"/>
        </w:rPr>
        <w:t>20161</w:t>
      </w:r>
    </w:p>
    <w:p w14:paraId="4D4AD20C" w14:textId="77777777" w:rsidR="002728AD" w:rsidRPr="003A3218" w:rsidRDefault="002728AD" w:rsidP="002728AD">
      <w:pPr>
        <w:spacing w:line="276" w:lineRule="auto"/>
        <w:ind w:left="720"/>
        <w:rPr>
          <w:bCs/>
          <w:sz w:val="32"/>
          <w:szCs w:val="32"/>
        </w:rPr>
      </w:pPr>
      <w:r w:rsidRPr="003A3218">
        <w:rPr>
          <w:bCs/>
          <w:sz w:val="32"/>
          <w:szCs w:val="32"/>
        </w:rPr>
        <w:t xml:space="preserve">  GVHD: </w:t>
      </w:r>
      <w:r w:rsidRPr="00B24B7A">
        <w:rPr>
          <w:b/>
          <w:sz w:val="32"/>
          <w:szCs w:val="32"/>
        </w:rPr>
        <w:t>T</w:t>
      </w:r>
      <w:r>
        <w:rPr>
          <w:b/>
          <w:sz w:val="32"/>
          <w:szCs w:val="32"/>
        </w:rPr>
        <w:t>hs. Đoàn Phước Miền</w:t>
      </w:r>
    </w:p>
    <w:p w14:paraId="4A68EBC7" w14:textId="77777777" w:rsidR="002728AD" w:rsidRDefault="002728AD" w:rsidP="002728AD">
      <w:pPr>
        <w:jc w:val="both"/>
        <w:rPr>
          <w:b/>
        </w:rPr>
      </w:pPr>
    </w:p>
    <w:p w14:paraId="362A0DD5" w14:textId="77777777" w:rsidR="002728AD" w:rsidRDefault="002728AD" w:rsidP="002728AD">
      <w:pPr>
        <w:jc w:val="both"/>
        <w:rPr>
          <w:b/>
        </w:rPr>
      </w:pPr>
    </w:p>
    <w:p w14:paraId="57005CBD" w14:textId="38A44C40" w:rsidR="002728AD" w:rsidRDefault="002728AD" w:rsidP="002728AD">
      <w:pPr>
        <w:tabs>
          <w:tab w:val="left" w:pos="2580"/>
        </w:tabs>
        <w:rPr>
          <w:b/>
          <w:szCs w:val="28"/>
        </w:rPr>
      </w:pPr>
    </w:p>
    <w:p w14:paraId="43F2A430" w14:textId="77777777" w:rsidR="002728AD" w:rsidRDefault="002728AD" w:rsidP="002728AD">
      <w:pPr>
        <w:rPr>
          <w:b/>
          <w:sz w:val="28"/>
          <w:szCs w:val="28"/>
        </w:rPr>
      </w:pPr>
    </w:p>
    <w:p w14:paraId="4E91A3FF" w14:textId="77777777" w:rsidR="002728AD" w:rsidRDefault="002728AD" w:rsidP="002728AD">
      <w:pPr>
        <w:rPr>
          <w:b/>
          <w:sz w:val="28"/>
          <w:szCs w:val="28"/>
        </w:rPr>
      </w:pPr>
    </w:p>
    <w:p w14:paraId="444D5051" w14:textId="77777777" w:rsidR="002728AD" w:rsidRDefault="002728AD" w:rsidP="002728AD">
      <w:pPr>
        <w:rPr>
          <w:b/>
          <w:sz w:val="28"/>
          <w:szCs w:val="28"/>
        </w:rPr>
      </w:pPr>
    </w:p>
    <w:p w14:paraId="650F15BB" w14:textId="77777777" w:rsidR="002728AD" w:rsidRPr="00B24B7A" w:rsidRDefault="002728AD" w:rsidP="002728AD">
      <w:pPr>
        <w:jc w:val="center"/>
        <w:rPr>
          <w:b/>
          <w:sz w:val="28"/>
          <w:szCs w:val="28"/>
        </w:rPr>
        <w:sectPr w:rsidR="002728AD" w:rsidRPr="00B24B7A" w:rsidSect="002728AD">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30DBCE98"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4D3125CA" w14:textId="72CE055E"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Trong thời đại công nghệ số hóa ngày nay, việc áp dụng các giải pháp công nghệ vào quản lý và vận hành các hoạt động kinh doanh đã trở thành một nhu cầu thiết yếu. Một trong những giải pháp quan trọng đó là xây dựng các hệ thống đặt lịch hẹn trực tuyến, đặc biệt là đối với các dịch vụ đa dạng từ y tế, </w:t>
      </w:r>
      <w:r w:rsidR="00EE4A09">
        <w:rPr>
          <w:sz w:val="26"/>
          <w:szCs w:val="26"/>
        </w:rPr>
        <w:t>công chứng</w:t>
      </w:r>
      <w:r w:rsidRPr="00534631">
        <w:rPr>
          <w:sz w:val="26"/>
          <w:szCs w:val="26"/>
        </w:rPr>
        <w:t xml:space="preserve"> </w:t>
      </w:r>
      <w:r w:rsidR="00EE4A09">
        <w:rPr>
          <w:sz w:val="26"/>
          <w:szCs w:val="26"/>
        </w:rPr>
        <w:t>kiểm định</w:t>
      </w:r>
      <w:r w:rsidRPr="00534631">
        <w:rPr>
          <w:sz w:val="26"/>
          <w:szCs w:val="26"/>
        </w:rPr>
        <w:t>.</w:t>
      </w:r>
    </w:p>
    <w:p w14:paraId="7183929E" w14:textId="6013DCE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Bài báo cáo này tập trung vào chủ đề "Xây dựng website Đặt lịch hẹn đa dịch vụ", với mục tiêu phân tích và trình bày các bước cần thiết để phát triển một nền tảng trực tuyến hiệu quả, thân thiện với người dùng và đáp ứng được nhu cầu của các doanh nghiệp cũng như khách hàng. </w:t>
      </w:r>
      <w:r w:rsidR="00EE4A09">
        <w:rPr>
          <w:sz w:val="26"/>
          <w:szCs w:val="26"/>
        </w:rPr>
        <w:t>Em</w:t>
      </w:r>
      <w:r w:rsidRPr="00534631">
        <w:rPr>
          <w:sz w:val="26"/>
          <w:szCs w:val="26"/>
        </w:rPr>
        <w:t xml:space="preserve"> sẽ khảo sát các yếu tố kỹ thuật, thiết kế giao diện, trải nghiệm người dùng, cùng với việc tích hợp các chức năng cần thiết nhằm tối ưu hóa quy trình đặt lịch hẹn.</w:t>
      </w:r>
    </w:p>
    <w:p w14:paraId="5F9CA83D" w14:textId="21E75B9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Qua bài báo cáo này, hy vọng sẽ cung cấp cho Quý Thầy Cô và Các Bạn cái nhìn tổng quan về quá trình phát triển một website đặt lịch hẹn đa dịch vụ, những thách thức có thể gặp phải và các giải pháp khả thi để giải quyết chúng. Đồng thời, </w:t>
      </w:r>
      <w:r w:rsidR="00EE4A09">
        <w:rPr>
          <w:sz w:val="26"/>
          <w:szCs w:val="26"/>
        </w:rPr>
        <w:t>em</w:t>
      </w:r>
      <w:r w:rsidRPr="00534631">
        <w:rPr>
          <w:sz w:val="26"/>
          <w:szCs w:val="26"/>
        </w:rPr>
        <w:t xml:space="preserve"> cũng mong muốn chia sẻ những kinh nghiệm và bài học quý báu từ quá trình nghiên cứu và thực hiện dự án này.</w:t>
      </w:r>
    </w:p>
    <w:p w14:paraId="4E602084" w14:textId="39FA2A2F" w:rsidR="00AF4014" w:rsidRPr="00D525A0" w:rsidRDefault="00AF4014" w:rsidP="00D525A0">
      <w:pPr>
        <w:pStyle w:val="BodyText"/>
      </w:pPr>
      <w:r>
        <w:br w:type="page"/>
      </w:r>
    </w:p>
    <w:p w14:paraId="58CC355A" w14:textId="77777777" w:rsidR="00AF4014" w:rsidRDefault="00AF4014" w:rsidP="00AF4014">
      <w:pPr>
        <w:jc w:val="center"/>
        <w:rPr>
          <w:b/>
          <w:sz w:val="28"/>
          <w:szCs w:val="28"/>
        </w:rPr>
      </w:pPr>
      <w:r>
        <w:rPr>
          <w:b/>
          <w:sz w:val="28"/>
          <w:szCs w:val="28"/>
        </w:rPr>
        <w:lastRenderedPageBreak/>
        <w:t>LỜI CẢM ƠN</w:t>
      </w:r>
    </w:p>
    <w:p w14:paraId="2D27AFE3" w14:textId="5952CC59"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Đề tài “Xây dựng website</w:t>
      </w:r>
      <w:r>
        <w:rPr>
          <w:noProof/>
          <w:szCs w:val="26"/>
        </w:rPr>
        <w:t xml:space="preserve"> </w:t>
      </w:r>
      <w:r w:rsidR="00534631">
        <w:rPr>
          <w:noProof/>
          <w:szCs w:val="26"/>
        </w:rPr>
        <w:t>đặt lịch hẹn đa dịch vụ</w:t>
      </w:r>
      <w:r>
        <w:rPr>
          <w:noProof/>
          <w:szCs w:val="26"/>
        </w:rPr>
        <w:t>”</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14:paraId="66936A69" w14:textId="6360192B" w:rsidR="00700506" w:rsidRPr="00EE4A09" w:rsidRDefault="00700506" w:rsidP="00700506">
      <w:pPr>
        <w:spacing w:before="120" w:after="120" w:line="360" w:lineRule="auto"/>
        <w:ind w:left="227" w:right="227" w:firstLine="720"/>
        <w:jc w:val="both"/>
        <w:rPr>
          <w:noProof/>
          <w:szCs w:val="26"/>
        </w:rPr>
      </w:pPr>
      <w:r w:rsidRPr="00700506">
        <w:rPr>
          <w:noProof/>
          <w:szCs w:val="26"/>
          <w:lang w:val="vi"/>
        </w:rPr>
        <w:t>Lời cảm ơn đầu tiên em xin đ</w:t>
      </w:r>
      <w:r w:rsidR="008134AB">
        <w:rPr>
          <w:noProof/>
          <w:szCs w:val="26"/>
          <w:lang w:val="vi"/>
        </w:rPr>
        <w:t>ược gửi đến T</w:t>
      </w:r>
      <w:r w:rsidRPr="00700506">
        <w:rPr>
          <w:noProof/>
          <w:szCs w:val="26"/>
          <w:lang w:val="vi"/>
        </w:rPr>
        <w:t>s.</w:t>
      </w:r>
      <w:r w:rsidR="008134AB">
        <w:rPr>
          <w:noProof/>
          <w:szCs w:val="26"/>
        </w:rPr>
        <w:t>Đoàn Phước Miền</w:t>
      </w:r>
      <w:r w:rsidRPr="00700506">
        <w:rPr>
          <w:noProof/>
          <w:szCs w:val="26"/>
          <w:lang w:val="vi"/>
        </w:rPr>
        <w:t xml:space="preserve"> người đã trực tiếp hướng dẫn, giúp đỡ em rất tận tình từ khi em bắt đầu lên ý tưởng, cho đến lúc em xây dựng và hoàn thành xong báo cáo</w:t>
      </w:r>
      <w:r w:rsidR="008134AB">
        <w:rPr>
          <w:noProof/>
          <w:szCs w:val="26"/>
        </w:rPr>
        <w:t xml:space="preserve"> đồ án</w:t>
      </w:r>
      <w:r w:rsidRPr="00700506">
        <w:rPr>
          <w:noProof/>
          <w:szCs w:val="26"/>
          <w:lang w:val="vi"/>
        </w:rPr>
        <w:t xml:space="preserve"> tốt nghiệp này</w:t>
      </w:r>
      <w:r w:rsidR="00EE4A09">
        <w:rPr>
          <w:noProof/>
          <w:szCs w:val="26"/>
        </w:rPr>
        <w:t>, sự tin tưởng và đóng góp của Thầy là động lực lớn để em không ngừng nổ lực cải tiến và hoàn thành sản phẩm.</w:t>
      </w:r>
    </w:p>
    <w:p w14:paraId="40661AE8" w14:textId="77777777" w:rsidR="008134AB" w:rsidRDefault="00700506" w:rsidP="008134AB">
      <w:pPr>
        <w:spacing w:before="120" w:after="120" w:line="360" w:lineRule="auto"/>
        <w:ind w:left="227" w:right="227" w:firstLine="766"/>
        <w:jc w:val="both"/>
        <w:rPr>
          <w:noProof/>
          <w:szCs w:val="26"/>
          <w:lang w:val="vi"/>
        </w:rPr>
      </w:pPr>
      <w:r w:rsidRPr="00700506">
        <w:rPr>
          <w:noProof/>
          <w:szCs w:val="26"/>
          <w:lang w:val="vi"/>
        </w:rPr>
        <w:t>Mặc dù đã rất cố gắng song song trong quá trình thực hiện đề tài</w:t>
      </w:r>
      <w:r w:rsidR="008134AB">
        <w:rPr>
          <w:noProof/>
          <w:szCs w:val="26"/>
        </w:rPr>
        <w:t xml:space="preserve"> đồ án</w:t>
      </w:r>
      <w:r w:rsidRPr="00700506">
        <w:rPr>
          <w:noProof/>
          <w:szCs w:val="26"/>
          <w:lang w:val="vi"/>
        </w:rPr>
        <w:t xml:space="preserve"> tốt nghiệp không tránh khỏi những thiếu sót, bản thân em rất mong các thầy cô thông cảm và chỉ bảo thêm để em nhận được những điểm sai và khắc phục để hoàn thiện hơn.</w:t>
      </w:r>
      <w:r w:rsidR="008134AB" w:rsidRPr="008134AB">
        <w:rPr>
          <w:noProof/>
          <w:szCs w:val="26"/>
          <w:lang w:val="vi"/>
        </w:rPr>
        <w:t xml:space="preserve"> </w:t>
      </w:r>
    </w:p>
    <w:p w14:paraId="28230B2D" w14:textId="792447F5" w:rsidR="00700506" w:rsidRPr="00700506" w:rsidRDefault="008134AB" w:rsidP="008134AB">
      <w:pPr>
        <w:spacing w:before="120" w:after="120" w:line="360" w:lineRule="auto"/>
        <w:ind w:left="227" w:right="227" w:firstLine="766"/>
        <w:jc w:val="both"/>
        <w:rPr>
          <w:noProof/>
          <w:szCs w:val="26"/>
          <w:lang w:val="vi"/>
        </w:rPr>
      </w:pPr>
      <w:r w:rsidRPr="00700506">
        <w:rPr>
          <w:noProof/>
          <w:szCs w:val="26"/>
          <w:lang w:val="vi"/>
        </w:rPr>
        <w:t xml:space="preserve">Cùng với đó là sự biết ơn với tất cả các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Công nghệ thông tin trường Đại học</w:t>
      </w:r>
      <w:r>
        <w:rPr>
          <w:noProof/>
          <w:szCs w:val="26"/>
        </w:rPr>
        <w:t xml:space="preserve"> Trà Vinh</w:t>
      </w:r>
      <w:r w:rsidRPr="00700506">
        <w:rPr>
          <w:noProof/>
          <w:szCs w:val="26"/>
          <w:lang w:val="vi"/>
        </w:rPr>
        <w:t xml:space="preserve"> đã dành hết những tâm huyết của mình trong từng bài giảng, trong từng câu nói, truyền đạt vốn kiến thức quý báu cho em trong suốt thời gian học tập tại Khoa. </w:t>
      </w:r>
    </w:p>
    <w:p w14:paraId="63708F78" w14:textId="1CB7632B" w:rsidR="00D525A0" w:rsidRDefault="00700506" w:rsidP="00700506">
      <w:pPr>
        <w:spacing w:before="120" w:after="120" w:line="360" w:lineRule="auto"/>
        <w:ind w:left="227" w:right="227" w:firstLine="720"/>
        <w:jc w:val="both"/>
        <w:rPr>
          <w:noProof/>
          <w:szCs w:val="26"/>
          <w:lang w:val="vi"/>
        </w:rPr>
      </w:pPr>
      <w:r w:rsidRPr="00700506">
        <w:rPr>
          <w:noProof/>
          <w:szCs w:val="26"/>
          <w:lang w:val="vi"/>
        </w:rPr>
        <w:t xml:space="preserve">Cuối cùng em xin gửi đến </w:t>
      </w:r>
      <w:r w:rsidR="00EE4A09">
        <w:rPr>
          <w:noProof/>
          <w:szCs w:val="26"/>
        </w:rPr>
        <w:t>T</w:t>
      </w:r>
      <w:r w:rsidRPr="00700506">
        <w:rPr>
          <w:noProof/>
          <w:szCs w:val="26"/>
          <w:lang w:val="vi"/>
        </w:rPr>
        <w:t xml:space="preserve">hầy lời cảm ơn sâu sắc. Chúc </w:t>
      </w:r>
      <w:r w:rsidR="00EE4A09">
        <w:rPr>
          <w:noProof/>
          <w:szCs w:val="26"/>
        </w:rPr>
        <w:t>T</w:t>
      </w:r>
      <w:r w:rsidRPr="00700506">
        <w:rPr>
          <w:noProof/>
          <w:szCs w:val="26"/>
          <w:lang w:val="vi"/>
        </w:rPr>
        <w:t xml:space="preserve">hầy dồi dào sức khỏe và thành công trong sự nghiệp cao quý. Đồng thời em xin gửi đến tất cả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CNTT luôn dồi dào sức khỏe, đạt được nhiều thành công tốt đẹp trong công việc.</w:t>
      </w:r>
    </w:p>
    <w:p w14:paraId="703CCB6D" w14:textId="77777777" w:rsidR="008134AB" w:rsidRPr="00D525A0" w:rsidRDefault="008134AB" w:rsidP="00700506">
      <w:pPr>
        <w:spacing w:before="120" w:after="120" w:line="360" w:lineRule="auto"/>
        <w:ind w:left="227" w:right="227" w:firstLine="720"/>
        <w:jc w:val="both"/>
      </w:pPr>
    </w:p>
    <w:p w14:paraId="675516D2"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14:paraId="46596ACD" w14:textId="77777777" w:rsidR="00980A7D" w:rsidRDefault="00980A7D" w:rsidP="00980A7D">
      <w:pPr>
        <w:pStyle w:val="BodyText"/>
        <w:ind w:left="4860" w:right="394"/>
        <w:jc w:val="center"/>
        <w:rPr>
          <w:lang w:val="vi-VN"/>
        </w:rPr>
      </w:pPr>
      <w:r>
        <w:t>Sinh viên</w:t>
      </w:r>
      <w:r>
        <w:rPr>
          <w:lang w:val="vi-VN"/>
        </w:rPr>
        <w:t xml:space="preserve"> thực hiện</w:t>
      </w:r>
    </w:p>
    <w:p w14:paraId="6F63259E" w14:textId="77777777" w:rsidR="00980A7D" w:rsidRDefault="00980A7D" w:rsidP="00980A7D">
      <w:pPr>
        <w:pStyle w:val="BodyText"/>
        <w:rPr>
          <w:sz w:val="28"/>
          <w:lang w:val="vi-VN"/>
        </w:rPr>
      </w:pPr>
    </w:p>
    <w:p w14:paraId="49A714DC" w14:textId="77777777" w:rsidR="00980A7D" w:rsidRDefault="00980A7D" w:rsidP="00980A7D">
      <w:pPr>
        <w:pStyle w:val="BodyText"/>
        <w:rPr>
          <w:sz w:val="31"/>
          <w:lang w:val="vi-VN"/>
        </w:rPr>
      </w:pPr>
    </w:p>
    <w:p w14:paraId="29D81C82" w14:textId="37968CF0" w:rsidR="00980A7D" w:rsidRPr="00D525A0" w:rsidRDefault="00EE4A09" w:rsidP="00980A7D">
      <w:pPr>
        <w:pStyle w:val="BodyText"/>
        <w:ind w:left="4860" w:right="394"/>
        <w:jc w:val="center"/>
        <w:rPr>
          <w:b/>
          <w:lang w:val="en-US"/>
        </w:rPr>
      </w:pPr>
      <w:r>
        <w:rPr>
          <w:b/>
          <w:lang w:val="en-US"/>
        </w:rPr>
        <w:t>Nhan Lê Minh Trọng</w:t>
      </w:r>
    </w:p>
    <w:p w14:paraId="62CA5FDF" w14:textId="77777777" w:rsidR="00AF4014" w:rsidRDefault="00AF4014" w:rsidP="00980A7D">
      <w:pPr>
        <w:spacing w:before="120" w:after="120" w:line="360" w:lineRule="auto"/>
        <w:rPr>
          <w:b/>
          <w:sz w:val="32"/>
          <w:szCs w:val="32"/>
        </w:rPr>
      </w:pPr>
    </w:p>
    <w:p w14:paraId="08CCD425" w14:textId="77777777" w:rsidR="00AF4014" w:rsidRDefault="00AF4014" w:rsidP="00AF4014">
      <w:pPr>
        <w:rPr>
          <w:b/>
          <w:sz w:val="32"/>
          <w:szCs w:val="32"/>
        </w:rPr>
      </w:pPr>
    </w:p>
    <w:p w14:paraId="34F332A9" w14:textId="77777777" w:rsidR="00AF4014" w:rsidRDefault="00AF4014" w:rsidP="00AF4014">
      <w:pPr>
        <w:rPr>
          <w:b/>
          <w:sz w:val="32"/>
          <w:szCs w:val="32"/>
        </w:rPr>
      </w:pPr>
    </w:p>
    <w:p w14:paraId="70EB3F1B" w14:textId="77777777" w:rsidR="00AF4014" w:rsidRDefault="00AF4014" w:rsidP="00AF4014">
      <w:pPr>
        <w:spacing w:after="160" w:line="259" w:lineRule="auto"/>
        <w:rPr>
          <w:b/>
          <w:sz w:val="28"/>
          <w:szCs w:val="28"/>
        </w:rPr>
      </w:pPr>
      <w:r>
        <w:br w:type="page"/>
      </w:r>
    </w:p>
    <w:p w14:paraId="0BE0D41D" w14:textId="77777777" w:rsidR="00AF4014" w:rsidRDefault="00AF4014" w:rsidP="00AF4014">
      <w:pPr>
        <w:jc w:val="center"/>
        <w:rPr>
          <w:b/>
          <w:sz w:val="28"/>
          <w:szCs w:val="28"/>
        </w:rPr>
      </w:pPr>
      <w:r>
        <w:rPr>
          <w:b/>
          <w:sz w:val="28"/>
          <w:szCs w:val="28"/>
        </w:rPr>
        <w:lastRenderedPageBreak/>
        <w:t xml:space="preserve">NHẬN XÉT </w:t>
      </w:r>
    </w:p>
    <w:p w14:paraId="4B362630" w14:textId="77777777" w:rsidR="00AF4014" w:rsidRDefault="00AF4014" w:rsidP="00AF4014">
      <w:pPr>
        <w:jc w:val="center"/>
        <w:rPr>
          <w:b/>
          <w:sz w:val="28"/>
          <w:szCs w:val="28"/>
        </w:rPr>
      </w:pPr>
      <w:r>
        <w:rPr>
          <w:b/>
          <w:sz w:val="28"/>
          <w:szCs w:val="28"/>
        </w:rPr>
        <w:t>(Của giảng viên hướng dẫn trong đồ án, khoá luận của sinh viên)</w:t>
      </w:r>
    </w:p>
    <w:p w14:paraId="7763EE7A" w14:textId="77777777" w:rsidR="00AF4014" w:rsidRDefault="00AF4014" w:rsidP="00AF4014">
      <w:pPr>
        <w:jc w:val="center"/>
        <w:rPr>
          <w:sz w:val="28"/>
          <w:szCs w:val="28"/>
        </w:rPr>
      </w:pPr>
    </w:p>
    <w:p w14:paraId="4FC0C5DD" w14:textId="77777777" w:rsidR="00AF4014" w:rsidRDefault="00AF4014" w:rsidP="00AF4014">
      <w:pPr>
        <w:spacing w:line="300" w:lineRule="auto"/>
        <w:jc w:val="both"/>
        <w:rPr>
          <w:bCs/>
        </w:rPr>
      </w:pPr>
      <w:r>
        <w:rPr>
          <w:bCs/>
        </w:rPr>
        <w:t>………………………………………………………………………………………………………………………………………………………………………………………………………………………………………………………………………………………………………………………………………………………………………………………………………………………………………………………………………………………………………………………………………………………………………………………………………………………………………………………………………………………………………………………………………………………………………………………………………………………………………………………………………………………………………………………………………………………………………………………………………………………………………………………………………………………………………………………………………………………………………………………………………………………………………………………………………………………………………………………………………………………………………………………………………………………………………………………………………………………………………………………………………………………………………………………………………………………………………………………………………………………………………………………………………………………………………………………………………………………………………………………………………………………………………………………………………………………………………………………………………………………………………………………………………………………………………………………………………………………………………………………………………………………………………………………………………………………………………………………………………………………………………………………………………………………………………………………………………………………………………………………………………………</w:t>
      </w:r>
    </w:p>
    <w:p w14:paraId="31739FC1" w14:textId="77777777" w:rsidR="00AF4014" w:rsidRDefault="00AF4014" w:rsidP="00AF4014">
      <w:pPr>
        <w:spacing w:line="300" w:lineRule="auto"/>
        <w:jc w:val="center"/>
        <w:rPr>
          <w:b/>
        </w:rPr>
      </w:pPr>
    </w:p>
    <w:p w14:paraId="3BC47B3E" w14:textId="77777777" w:rsidR="00AF4014" w:rsidRDefault="00AF4014" w:rsidP="00AF4014">
      <w:pPr>
        <w:jc w:val="right"/>
        <w:rPr>
          <w:b/>
        </w:rPr>
      </w:pPr>
      <w:r>
        <w:rPr>
          <w:b/>
        </w:rPr>
        <w:t>Giảng viên hướng dẫn</w:t>
      </w:r>
    </w:p>
    <w:p w14:paraId="7BB8C1FA" w14:textId="00F981FE" w:rsidR="00AF4014" w:rsidRDefault="008748D3" w:rsidP="00AF4014">
      <w:pPr>
        <w:ind w:left="5760" w:firstLine="720"/>
        <w:jc w:val="center"/>
      </w:pPr>
      <w:r>
        <w:t xml:space="preserve">    </w:t>
      </w:r>
      <w:r w:rsidR="00AF4014">
        <w:t>(ký và ghi rõ họ tên)</w:t>
      </w:r>
    </w:p>
    <w:p w14:paraId="56BD96CA" w14:textId="77777777" w:rsidR="008748D3" w:rsidRDefault="008748D3" w:rsidP="00AF4014">
      <w:pPr>
        <w:spacing w:after="160" w:line="259" w:lineRule="auto"/>
        <w:rPr>
          <w:b/>
          <w:sz w:val="28"/>
          <w:szCs w:val="28"/>
        </w:rPr>
      </w:pPr>
    </w:p>
    <w:p w14:paraId="3A6E1531" w14:textId="468F8CC0" w:rsidR="00AF4014" w:rsidRDefault="008748D3" w:rsidP="00AF4014">
      <w:pPr>
        <w:spacing w:after="160" w:line="259"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1AAEDCED" w14:textId="77777777" w:rsidR="008748D3" w:rsidRDefault="008748D3" w:rsidP="00AF4014">
      <w:pPr>
        <w:spacing w:after="160" w:line="259" w:lineRule="auto"/>
        <w:rPr>
          <w:b/>
          <w:sz w:val="28"/>
          <w:szCs w:val="28"/>
        </w:rPr>
      </w:pPr>
    </w:p>
    <w:p w14:paraId="2C2FCEAC" w14:textId="438AA3C3" w:rsidR="00AF4014" w:rsidRDefault="008748D3" w:rsidP="008748D3">
      <w:pPr>
        <w:tabs>
          <w:tab w:val="left" w:pos="8376"/>
        </w:tabs>
        <w:jc w:val="both"/>
        <w:rPr>
          <w:b/>
          <w:sz w:val="28"/>
          <w:szCs w:val="28"/>
        </w:rPr>
      </w:pPr>
      <w:r>
        <w:rPr>
          <w:b/>
          <w:sz w:val="28"/>
          <w:szCs w:val="28"/>
        </w:rPr>
        <w:t xml:space="preserve">                                                                                              </w:t>
      </w:r>
      <w:r w:rsidR="002728AD">
        <w:rPr>
          <w:b/>
          <w:sz w:val="28"/>
          <w:szCs w:val="28"/>
        </w:rPr>
        <w:t xml:space="preserve">Ths. </w:t>
      </w:r>
      <w:r>
        <w:rPr>
          <w:b/>
          <w:sz w:val="28"/>
          <w:szCs w:val="28"/>
        </w:rPr>
        <w:t>Đoàn Phước Miền</w:t>
      </w:r>
    </w:p>
    <w:p w14:paraId="5F63E3A5" w14:textId="0C1784A9" w:rsidR="00AF4014" w:rsidRPr="008748D3" w:rsidRDefault="00AF4014" w:rsidP="008748D3">
      <w:pPr>
        <w:spacing w:after="160" w:line="259" w:lineRule="auto"/>
        <w:rPr>
          <w:b/>
          <w:sz w:val="28"/>
          <w:szCs w:val="28"/>
        </w:rPr>
      </w:pPr>
      <w:r>
        <w:rPr>
          <w:b/>
          <w:sz w:val="28"/>
          <w:szCs w:val="28"/>
        </w:rPr>
        <w:br w:type="page"/>
      </w:r>
    </w:p>
    <w:p w14:paraId="16212755" w14:textId="77777777"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14:paraId="10EE9B0F"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2CBF4440"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06657DF" wp14:editId="2145FC3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4E97EF5" wp14:editId="5CB84096">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0AA0EC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7051B91" w14:textId="77777777" w:rsidR="00AF4014" w:rsidRDefault="00AF4014" w:rsidP="00AF4014">
      <w:pPr>
        <w:tabs>
          <w:tab w:val="left" w:pos="2340"/>
        </w:tabs>
        <w:jc w:val="center"/>
        <w:rPr>
          <w:i/>
          <w:sz w:val="32"/>
          <w:szCs w:val="32"/>
          <w:lang w:eastAsia="zh-CN"/>
        </w:rPr>
      </w:pPr>
      <w:r>
        <w:rPr>
          <w:i/>
        </w:rPr>
        <w:t>(Của giảng viên hướng dẫn)</w:t>
      </w:r>
    </w:p>
    <w:p w14:paraId="79FF6383" w14:textId="77777777" w:rsidR="00AF4014" w:rsidRDefault="00AF4014" w:rsidP="00AF4014">
      <w:pPr>
        <w:tabs>
          <w:tab w:val="left" w:pos="2340"/>
        </w:tabs>
        <w:rPr>
          <w:b/>
          <w:sz w:val="32"/>
          <w:szCs w:val="32"/>
          <w:lang w:eastAsia="zh-CN"/>
        </w:rPr>
      </w:pPr>
    </w:p>
    <w:p w14:paraId="559990A0" w14:textId="77777777" w:rsidR="00AF4014" w:rsidRDefault="00AF4014" w:rsidP="00AF4014">
      <w:pPr>
        <w:tabs>
          <w:tab w:val="left" w:pos="2340"/>
        </w:tabs>
        <w:rPr>
          <w:szCs w:val="26"/>
        </w:rPr>
      </w:pPr>
    </w:p>
    <w:p w14:paraId="7F4E23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73BB0CEB"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9EB7D64"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A36666F" w14:textId="77777777" w:rsidR="00AF4014" w:rsidRDefault="00AF4014" w:rsidP="00AF4014">
      <w:pPr>
        <w:tabs>
          <w:tab w:val="right" w:leader="dot" w:pos="9360"/>
        </w:tabs>
        <w:spacing w:line="300" w:lineRule="auto"/>
        <w:rPr>
          <w:szCs w:val="26"/>
        </w:rPr>
      </w:pPr>
      <w:r>
        <w:rPr>
          <w:szCs w:val="26"/>
        </w:rPr>
        <w:tab/>
      </w:r>
    </w:p>
    <w:p w14:paraId="64046286" w14:textId="77777777" w:rsidR="00AF4014" w:rsidRDefault="00AF4014" w:rsidP="00AF4014">
      <w:pPr>
        <w:tabs>
          <w:tab w:val="right" w:leader="dot" w:pos="9360"/>
        </w:tabs>
        <w:spacing w:line="300" w:lineRule="auto"/>
        <w:rPr>
          <w:szCs w:val="26"/>
        </w:rPr>
      </w:pPr>
      <w:r>
        <w:rPr>
          <w:szCs w:val="26"/>
        </w:rPr>
        <w:tab/>
      </w:r>
    </w:p>
    <w:p w14:paraId="1744A359"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3F3B39B1"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E210328" w14:textId="77777777" w:rsidR="00AF4014" w:rsidRDefault="00AF4014" w:rsidP="00AF4014">
      <w:pPr>
        <w:tabs>
          <w:tab w:val="right" w:leader="dot" w:pos="9360"/>
        </w:tabs>
        <w:spacing w:line="300" w:lineRule="auto"/>
        <w:jc w:val="center"/>
        <w:rPr>
          <w:b/>
          <w:szCs w:val="26"/>
        </w:rPr>
      </w:pPr>
      <w:r>
        <w:rPr>
          <w:b/>
          <w:szCs w:val="26"/>
        </w:rPr>
        <w:t>NHẬN XÉT</w:t>
      </w:r>
    </w:p>
    <w:p w14:paraId="3382F6CA"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4242746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7794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8E24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1C3DC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7B33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7AE7E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91EE0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95BF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BCF01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F72E8C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658FE7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273C4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3F4A6D"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A171602" w14:textId="77777777" w:rsidR="00AF4014" w:rsidRDefault="00AF4014" w:rsidP="00AF4014">
      <w:pPr>
        <w:tabs>
          <w:tab w:val="right" w:leader="dot" w:pos="9360"/>
        </w:tabs>
        <w:spacing w:line="300" w:lineRule="auto"/>
        <w:ind w:left="360"/>
        <w:rPr>
          <w:szCs w:val="26"/>
        </w:rPr>
      </w:pPr>
      <w:r>
        <w:rPr>
          <w:szCs w:val="26"/>
        </w:rPr>
        <w:tab/>
      </w:r>
    </w:p>
    <w:p w14:paraId="52B41F78" w14:textId="77777777" w:rsidR="00AF4014" w:rsidRDefault="00AF4014" w:rsidP="00AF4014">
      <w:pPr>
        <w:tabs>
          <w:tab w:val="right" w:leader="dot" w:pos="9360"/>
        </w:tabs>
        <w:spacing w:line="300" w:lineRule="auto"/>
        <w:ind w:left="360"/>
        <w:rPr>
          <w:szCs w:val="26"/>
        </w:rPr>
      </w:pPr>
      <w:r>
        <w:rPr>
          <w:szCs w:val="26"/>
        </w:rPr>
        <w:tab/>
      </w:r>
    </w:p>
    <w:p w14:paraId="63282924" w14:textId="77777777" w:rsidR="00AF4014" w:rsidRDefault="00AF4014" w:rsidP="00AF4014">
      <w:pPr>
        <w:tabs>
          <w:tab w:val="right" w:leader="dot" w:pos="9360"/>
        </w:tabs>
        <w:spacing w:line="300" w:lineRule="auto"/>
        <w:ind w:left="360"/>
        <w:rPr>
          <w:szCs w:val="26"/>
        </w:rPr>
      </w:pPr>
      <w:r>
        <w:rPr>
          <w:szCs w:val="26"/>
        </w:rPr>
        <w:tab/>
      </w:r>
    </w:p>
    <w:p w14:paraId="16BF2F29" w14:textId="77777777" w:rsidR="00AF4014" w:rsidRDefault="00AF4014" w:rsidP="00AF4014">
      <w:pPr>
        <w:tabs>
          <w:tab w:val="right" w:leader="dot" w:pos="9360"/>
        </w:tabs>
        <w:spacing w:line="300" w:lineRule="auto"/>
        <w:ind w:left="360"/>
        <w:rPr>
          <w:szCs w:val="26"/>
        </w:rPr>
      </w:pPr>
      <w:r>
        <w:rPr>
          <w:szCs w:val="26"/>
        </w:rPr>
        <w:tab/>
      </w:r>
    </w:p>
    <w:p w14:paraId="3F80ECA5"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50034AFC" w14:textId="77777777" w:rsidR="00AF4014" w:rsidRDefault="00AF4014" w:rsidP="00AF4014">
      <w:pPr>
        <w:tabs>
          <w:tab w:val="right" w:leader="dot" w:pos="9360"/>
        </w:tabs>
        <w:spacing w:line="300" w:lineRule="auto"/>
        <w:ind w:left="360"/>
        <w:rPr>
          <w:szCs w:val="26"/>
        </w:rPr>
      </w:pPr>
      <w:r>
        <w:rPr>
          <w:szCs w:val="26"/>
        </w:rPr>
        <w:tab/>
      </w:r>
    </w:p>
    <w:p w14:paraId="2960859B" w14:textId="77777777" w:rsidR="00AF4014" w:rsidRDefault="00AF4014" w:rsidP="00AF4014">
      <w:pPr>
        <w:tabs>
          <w:tab w:val="right" w:leader="dot" w:pos="9360"/>
        </w:tabs>
        <w:spacing w:line="300" w:lineRule="auto"/>
        <w:ind w:left="360"/>
        <w:rPr>
          <w:szCs w:val="26"/>
        </w:rPr>
      </w:pPr>
      <w:r>
        <w:rPr>
          <w:szCs w:val="26"/>
        </w:rPr>
        <w:tab/>
      </w:r>
    </w:p>
    <w:p w14:paraId="76F25FE6" w14:textId="77777777" w:rsidR="00AF4014" w:rsidRDefault="00AF4014" w:rsidP="00AF4014">
      <w:pPr>
        <w:tabs>
          <w:tab w:val="right" w:leader="dot" w:pos="9360"/>
        </w:tabs>
        <w:spacing w:line="300" w:lineRule="auto"/>
        <w:ind w:left="360"/>
        <w:rPr>
          <w:szCs w:val="26"/>
        </w:rPr>
      </w:pPr>
      <w:r>
        <w:rPr>
          <w:szCs w:val="26"/>
        </w:rPr>
        <w:tab/>
      </w:r>
    </w:p>
    <w:p w14:paraId="4B55FD87" w14:textId="77777777" w:rsidR="00AF4014" w:rsidRDefault="00AF4014" w:rsidP="00AF4014">
      <w:pPr>
        <w:tabs>
          <w:tab w:val="right" w:leader="dot" w:pos="9360"/>
        </w:tabs>
        <w:spacing w:line="300" w:lineRule="auto"/>
        <w:ind w:left="360"/>
        <w:rPr>
          <w:szCs w:val="26"/>
        </w:rPr>
      </w:pPr>
      <w:r>
        <w:rPr>
          <w:szCs w:val="26"/>
        </w:rPr>
        <w:tab/>
      </w:r>
    </w:p>
    <w:p w14:paraId="3CEC115D" w14:textId="77777777" w:rsidR="00AF4014" w:rsidRDefault="00AF4014" w:rsidP="00AF4014">
      <w:pPr>
        <w:tabs>
          <w:tab w:val="right" w:leader="dot" w:pos="9360"/>
        </w:tabs>
        <w:spacing w:line="300" w:lineRule="auto"/>
        <w:ind w:left="360"/>
        <w:rPr>
          <w:szCs w:val="26"/>
        </w:rPr>
      </w:pPr>
      <w:r>
        <w:rPr>
          <w:szCs w:val="26"/>
        </w:rPr>
        <w:tab/>
      </w:r>
    </w:p>
    <w:p w14:paraId="4762F726"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3AB048E4" w14:textId="77777777" w:rsidR="00AF4014" w:rsidRDefault="00AF4014" w:rsidP="00AF4014">
      <w:pPr>
        <w:tabs>
          <w:tab w:val="right" w:leader="dot" w:pos="9360"/>
        </w:tabs>
        <w:spacing w:line="300" w:lineRule="auto"/>
        <w:ind w:left="360"/>
        <w:rPr>
          <w:szCs w:val="26"/>
        </w:rPr>
      </w:pPr>
      <w:r>
        <w:rPr>
          <w:szCs w:val="26"/>
        </w:rPr>
        <w:lastRenderedPageBreak/>
        <w:tab/>
      </w:r>
    </w:p>
    <w:p w14:paraId="17E935BC" w14:textId="77777777" w:rsidR="00AF4014" w:rsidRDefault="00AF4014" w:rsidP="00AF4014">
      <w:pPr>
        <w:tabs>
          <w:tab w:val="right" w:leader="dot" w:pos="9360"/>
        </w:tabs>
        <w:spacing w:line="300" w:lineRule="auto"/>
        <w:ind w:left="360"/>
        <w:rPr>
          <w:szCs w:val="26"/>
        </w:rPr>
      </w:pPr>
      <w:r>
        <w:rPr>
          <w:szCs w:val="26"/>
        </w:rPr>
        <w:tab/>
      </w:r>
    </w:p>
    <w:p w14:paraId="68BF3E24" w14:textId="77777777" w:rsidR="00AF4014" w:rsidRDefault="00AF4014" w:rsidP="00AF4014">
      <w:pPr>
        <w:tabs>
          <w:tab w:val="right" w:leader="dot" w:pos="9360"/>
        </w:tabs>
        <w:spacing w:line="300" w:lineRule="auto"/>
        <w:ind w:left="360"/>
        <w:rPr>
          <w:szCs w:val="26"/>
        </w:rPr>
      </w:pPr>
      <w:r>
        <w:rPr>
          <w:szCs w:val="26"/>
        </w:rPr>
        <w:tab/>
      </w:r>
    </w:p>
    <w:p w14:paraId="0BBFEAE9" w14:textId="77777777" w:rsidR="00AF4014" w:rsidRDefault="00AF4014" w:rsidP="00AF4014">
      <w:pPr>
        <w:tabs>
          <w:tab w:val="right" w:leader="dot" w:pos="9360"/>
        </w:tabs>
        <w:spacing w:line="300" w:lineRule="auto"/>
        <w:ind w:left="360"/>
        <w:rPr>
          <w:szCs w:val="26"/>
        </w:rPr>
      </w:pPr>
      <w:r>
        <w:rPr>
          <w:szCs w:val="26"/>
        </w:rPr>
        <w:tab/>
      </w:r>
    </w:p>
    <w:p w14:paraId="5CA39B79" w14:textId="77777777" w:rsidR="00AF4014" w:rsidRDefault="00AF4014" w:rsidP="00AF4014">
      <w:pPr>
        <w:tabs>
          <w:tab w:val="right" w:leader="dot" w:pos="9360"/>
        </w:tabs>
        <w:spacing w:line="300" w:lineRule="auto"/>
        <w:ind w:left="360"/>
        <w:rPr>
          <w:szCs w:val="26"/>
        </w:rPr>
      </w:pPr>
      <w:r>
        <w:rPr>
          <w:szCs w:val="26"/>
        </w:rPr>
        <w:tab/>
      </w:r>
    </w:p>
    <w:p w14:paraId="0B905EF5"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3C9782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8927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7C25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5BBC18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FB51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A79FF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56D85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B5D03B"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6D02265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86FA8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45FC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EE7990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5E7274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DA5E9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6C20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A1FE219"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4318E6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31F8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12D3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145877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36AA0BF"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1CA581ED" w14:textId="77777777" w:rsidR="00AF4014" w:rsidRDefault="00AF4014" w:rsidP="00AF4014">
      <w:pPr>
        <w:tabs>
          <w:tab w:val="center" w:pos="6840"/>
        </w:tabs>
        <w:ind w:left="360"/>
        <w:rPr>
          <w:szCs w:val="26"/>
        </w:rPr>
      </w:pPr>
      <w:r>
        <w:rPr>
          <w:szCs w:val="26"/>
        </w:rPr>
        <w:tab/>
        <w:t xml:space="preserve">Giảng viên hướng dẫn </w:t>
      </w:r>
    </w:p>
    <w:p w14:paraId="14761FF7" w14:textId="77777777" w:rsidR="00AF4014" w:rsidRDefault="00AF4014" w:rsidP="00AF4014">
      <w:pPr>
        <w:tabs>
          <w:tab w:val="center" w:pos="6840"/>
        </w:tabs>
        <w:ind w:left="360"/>
        <w:rPr>
          <w:i/>
          <w:szCs w:val="26"/>
        </w:rPr>
      </w:pPr>
      <w:r>
        <w:rPr>
          <w:szCs w:val="26"/>
        </w:rPr>
        <w:tab/>
      </w:r>
      <w:r>
        <w:rPr>
          <w:i/>
          <w:szCs w:val="26"/>
        </w:rPr>
        <w:t>(Ký &amp; ghi rõ họ tên)</w:t>
      </w:r>
    </w:p>
    <w:p w14:paraId="57F0F435" w14:textId="51D57922" w:rsidR="00300DF6" w:rsidRDefault="00300DF6" w:rsidP="00AF4014">
      <w:pPr>
        <w:tabs>
          <w:tab w:val="center" w:pos="6840"/>
        </w:tabs>
        <w:ind w:left="360"/>
        <w:rPr>
          <w:i/>
          <w:szCs w:val="26"/>
        </w:rPr>
      </w:pPr>
      <w:r>
        <w:rPr>
          <w:i/>
          <w:szCs w:val="26"/>
        </w:rPr>
        <w:tab/>
      </w:r>
    </w:p>
    <w:p w14:paraId="3D30EC11" w14:textId="77777777" w:rsidR="00300DF6" w:rsidRDefault="00300DF6" w:rsidP="00AF4014">
      <w:pPr>
        <w:tabs>
          <w:tab w:val="center" w:pos="6840"/>
        </w:tabs>
        <w:ind w:left="360"/>
        <w:rPr>
          <w:i/>
          <w:szCs w:val="26"/>
        </w:rPr>
      </w:pPr>
    </w:p>
    <w:p w14:paraId="767764BC" w14:textId="77777777" w:rsidR="00300DF6" w:rsidRDefault="00300DF6" w:rsidP="00AF4014">
      <w:pPr>
        <w:tabs>
          <w:tab w:val="center" w:pos="6840"/>
        </w:tabs>
        <w:ind w:left="360"/>
        <w:rPr>
          <w:i/>
          <w:szCs w:val="26"/>
        </w:rPr>
      </w:pPr>
    </w:p>
    <w:p w14:paraId="5842F649" w14:textId="77777777" w:rsidR="00300DF6" w:rsidRDefault="00300DF6" w:rsidP="00AF4014">
      <w:pPr>
        <w:tabs>
          <w:tab w:val="center" w:pos="6840"/>
        </w:tabs>
        <w:ind w:left="360"/>
        <w:rPr>
          <w:i/>
          <w:szCs w:val="26"/>
        </w:rPr>
      </w:pPr>
    </w:p>
    <w:p w14:paraId="42FA2B6D" w14:textId="77777777" w:rsidR="00300DF6" w:rsidRDefault="00300DF6" w:rsidP="00AF4014">
      <w:pPr>
        <w:tabs>
          <w:tab w:val="center" w:pos="6840"/>
        </w:tabs>
        <w:ind w:left="360"/>
        <w:rPr>
          <w:i/>
          <w:szCs w:val="26"/>
        </w:rPr>
      </w:pPr>
    </w:p>
    <w:p w14:paraId="28C23A81" w14:textId="77777777" w:rsidR="00300DF6" w:rsidRDefault="00300DF6" w:rsidP="00AF4014">
      <w:pPr>
        <w:tabs>
          <w:tab w:val="center" w:pos="6840"/>
        </w:tabs>
        <w:ind w:left="360"/>
        <w:rPr>
          <w:i/>
          <w:szCs w:val="26"/>
        </w:rPr>
      </w:pPr>
    </w:p>
    <w:p w14:paraId="6709B60E" w14:textId="7A9A157E" w:rsidR="00300DF6" w:rsidRDefault="00300DF6" w:rsidP="00AF4014">
      <w:pPr>
        <w:tabs>
          <w:tab w:val="center" w:pos="6840"/>
        </w:tabs>
        <w:ind w:left="360"/>
        <w:rPr>
          <w:i/>
          <w:szCs w:val="26"/>
        </w:rPr>
      </w:pPr>
      <w:r>
        <w:rPr>
          <w:i/>
          <w:szCs w:val="26"/>
        </w:rPr>
        <w:tab/>
      </w:r>
    </w:p>
    <w:p w14:paraId="5FE50B5C" w14:textId="534DF62C" w:rsidR="00300DF6" w:rsidRDefault="00300DF6" w:rsidP="00AF4014">
      <w:pPr>
        <w:tabs>
          <w:tab w:val="center" w:pos="6840"/>
        </w:tabs>
        <w:ind w:left="360"/>
        <w:rPr>
          <w:szCs w:val="26"/>
        </w:rPr>
      </w:pPr>
      <w:r>
        <w:rPr>
          <w:i/>
          <w:szCs w:val="26"/>
        </w:rPr>
        <w:tab/>
      </w:r>
      <w:r w:rsidR="002728AD">
        <w:rPr>
          <w:i/>
          <w:szCs w:val="26"/>
        </w:rPr>
        <w:t>Ths.</w:t>
      </w:r>
      <w:r>
        <w:rPr>
          <w:i/>
          <w:szCs w:val="26"/>
        </w:rPr>
        <w:t>Đoàn Phước Miền</w:t>
      </w:r>
    </w:p>
    <w:p w14:paraId="12B5096B" w14:textId="77777777" w:rsidR="00AF4014" w:rsidRDefault="00AF4014" w:rsidP="00AF4014">
      <w:pPr>
        <w:jc w:val="center"/>
        <w:rPr>
          <w:b/>
          <w:i/>
        </w:rPr>
      </w:pPr>
      <w:r>
        <w:rPr>
          <w:b/>
          <w:i/>
        </w:rPr>
        <w:t xml:space="preserve">          </w:t>
      </w:r>
    </w:p>
    <w:p w14:paraId="46371AAC" w14:textId="48B3E5A7" w:rsidR="00AF4014" w:rsidRDefault="00AF4014" w:rsidP="00300DF6">
      <w:r>
        <w:br w:type="page"/>
      </w:r>
    </w:p>
    <w:p w14:paraId="70F5D2C7"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41ABB43D" w14:textId="07D52C85" w:rsidR="002728AD" w:rsidRDefault="00AF4014"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3355543" w:history="1">
        <w:r w:rsidR="002728AD" w:rsidRPr="00831D1F">
          <w:rPr>
            <w:rStyle w:val="Hyperlink"/>
          </w:rPr>
          <w:t>CHƯƠNG 1.</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ĐẶT VẤN ĐỀ</w:t>
        </w:r>
        <w:r w:rsidR="002728AD">
          <w:rPr>
            <w:webHidden/>
          </w:rPr>
          <w:tab/>
        </w:r>
        <w:r w:rsidR="002728AD">
          <w:rPr>
            <w:webHidden/>
          </w:rPr>
          <w:fldChar w:fldCharType="begin"/>
        </w:r>
        <w:r w:rsidR="002728AD">
          <w:rPr>
            <w:webHidden/>
          </w:rPr>
          <w:instrText xml:space="preserve"> PAGEREF _Toc173355543 \h </w:instrText>
        </w:r>
        <w:r w:rsidR="002728AD">
          <w:rPr>
            <w:webHidden/>
          </w:rPr>
        </w:r>
        <w:r w:rsidR="002728AD">
          <w:rPr>
            <w:webHidden/>
          </w:rPr>
          <w:fldChar w:fldCharType="separate"/>
        </w:r>
        <w:r w:rsidR="00E33D7A">
          <w:rPr>
            <w:webHidden/>
          </w:rPr>
          <w:t>1</w:t>
        </w:r>
        <w:r w:rsidR="002728AD">
          <w:rPr>
            <w:webHidden/>
          </w:rPr>
          <w:fldChar w:fldCharType="end"/>
        </w:r>
      </w:hyperlink>
    </w:p>
    <w:p w14:paraId="732E5303" w14:textId="6B1D7C6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4" w:history="1">
        <w:r w:rsidR="002728AD" w:rsidRPr="00831D1F">
          <w:rPr>
            <w:rStyle w:val="Hyperlink"/>
          </w:rPr>
          <w:t>1.1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Lý do chọn đề tài</w:t>
        </w:r>
        <w:r w:rsidR="002728AD">
          <w:rPr>
            <w:webHidden/>
          </w:rPr>
          <w:tab/>
        </w:r>
        <w:r w:rsidR="002728AD">
          <w:rPr>
            <w:webHidden/>
          </w:rPr>
          <w:fldChar w:fldCharType="begin"/>
        </w:r>
        <w:r w:rsidR="002728AD">
          <w:rPr>
            <w:webHidden/>
          </w:rPr>
          <w:instrText xml:space="preserve"> PAGEREF _Toc173355544 \h </w:instrText>
        </w:r>
        <w:r w:rsidR="002728AD">
          <w:rPr>
            <w:webHidden/>
          </w:rPr>
        </w:r>
        <w:r w:rsidR="002728AD">
          <w:rPr>
            <w:webHidden/>
          </w:rPr>
          <w:fldChar w:fldCharType="separate"/>
        </w:r>
        <w:r w:rsidR="00E33D7A">
          <w:rPr>
            <w:webHidden/>
          </w:rPr>
          <w:t>1</w:t>
        </w:r>
        <w:r w:rsidR="002728AD">
          <w:rPr>
            <w:webHidden/>
          </w:rPr>
          <w:fldChar w:fldCharType="end"/>
        </w:r>
      </w:hyperlink>
    </w:p>
    <w:p w14:paraId="53338589" w14:textId="2CD70443"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5" w:history="1">
        <w:r w:rsidR="002728AD" w:rsidRPr="00831D1F">
          <w:rPr>
            <w:rStyle w:val="Hyperlink"/>
          </w:rPr>
          <w:t>1.2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Mục tiêu</w:t>
        </w:r>
        <w:r w:rsidR="002728AD">
          <w:rPr>
            <w:webHidden/>
          </w:rPr>
          <w:tab/>
        </w:r>
        <w:r w:rsidR="002728AD">
          <w:rPr>
            <w:webHidden/>
          </w:rPr>
          <w:fldChar w:fldCharType="begin"/>
        </w:r>
        <w:r w:rsidR="002728AD">
          <w:rPr>
            <w:webHidden/>
          </w:rPr>
          <w:instrText xml:space="preserve"> PAGEREF _Toc173355545 \h </w:instrText>
        </w:r>
        <w:r w:rsidR="002728AD">
          <w:rPr>
            <w:webHidden/>
          </w:rPr>
        </w:r>
        <w:r w:rsidR="002728AD">
          <w:rPr>
            <w:webHidden/>
          </w:rPr>
          <w:fldChar w:fldCharType="separate"/>
        </w:r>
        <w:r w:rsidR="00E33D7A">
          <w:rPr>
            <w:webHidden/>
          </w:rPr>
          <w:t>1</w:t>
        </w:r>
        <w:r w:rsidR="002728AD">
          <w:rPr>
            <w:webHidden/>
          </w:rPr>
          <w:fldChar w:fldCharType="end"/>
        </w:r>
      </w:hyperlink>
    </w:p>
    <w:p w14:paraId="7A96C4E3" w14:textId="4647D6CA"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6" w:history="1">
        <w:r w:rsidR="002728AD" w:rsidRPr="00831D1F">
          <w:rPr>
            <w:rStyle w:val="Hyperlink"/>
          </w:rPr>
          <w:t>1.3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Nội dung</w:t>
        </w:r>
        <w:r w:rsidR="002728AD">
          <w:rPr>
            <w:webHidden/>
          </w:rPr>
          <w:tab/>
        </w:r>
        <w:r w:rsidR="002728AD">
          <w:rPr>
            <w:webHidden/>
          </w:rPr>
          <w:fldChar w:fldCharType="begin"/>
        </w:r>
        <w:r w:rsidR="002728AD">
          <w:rPr>
            <w:webHidden/>
          </w:rPr>
          <w:instrText xml:space="preserve"> PAGEREF _Toc173355546 \h </w:instrText>
        </w:r>
        <w:r w:rsidR="002728AD">
          <w:rPr>
            <w:webHidden/>
          </w:rPr>
        </w:r>
        <w:r w:rsidR="002728AD">
          <w:rPr>
            <w:webHidden/>
          </w:rPr>
          <w:fldChar w:fldCharType="separate"/>
        </w:r>
        <w:r w:rsidR="00E33D7A">
          <w:rPr>
            <w:webHidden/>
          </w:rPr>
          <w:t>1</w:t>
        </w:r>
        <w:r w:rsidR="002728AD">
          <w:rPr>
            <w:webHidden/>
          </w:rPr>
          <w:fldChar w:fldCharType="end"/>
        </w:r>
      </w:hyperlink>
    </w:p>
    <w:p w14:paraId="050C3CCB" w14:textId="41938752"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7" w:history="1">
        <w:r w:rsidR="002728AD" w:rsidRPr="00831D1F">
          <w:rPr>
            <w:rStyle w:val="Hyperlink"/>
          </w:rPr>
          <w:t>1.4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Đối tượng và phạm vi nghiên cứu</w:t>
        </w:r>
        <w:r w:rsidR="002728AD">
          <w:rPr>
            <w:webHidden/>
          </w:rPr>
          <w:tab/>
        </w:r>
        <w:r w:rsidR="002728AD">
          <w:rPr>
            <w:webHidden/>
          </w:rPr>
          <w:fldChar w:fldCharType="begin"/>
        </w:r>
        <w:r w:rsidR="002728AD">
          <w:rPr>
            <w:webHidden/>
          </w:rPr>
          <w:instrText xml:space="preserve"> PAGEREF _Toc173355547 \h </w:instrText>
        </w:r>
        <w:r w:rsidR="002728AD">
          <w:rPr>
            <w:webHidden/>
          </w:rPr>
        </w:r>
        <w:r w:rsidR="002728AD">
          <w:rPr>
            <w:webHidden/>
          </w:rPr>
          <w:fldChar w:fldCharType="separate"/>
        </w:r>
        <w:r w:rsidR="00E33D7A">
          <w:rPr>
            <w:webHidden/>
          </w:rPr>
          <w:t>2</w:t>
        </w:r>
        <w:r w:rsidR="002728AD">
          <w:rPr>
            <w:webHidden/>
          </w:rPr>
          <w:fldChar w:fldCharType="end"/>
        </w:r>
      </w:hyperlink>
    </w:p>
    <w:p w14:paraId="4184E2D5" w14:textId="4CAB62A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8" w:history="1">
        <w:r w:rsidR="002728AD" w:rsidRPr="00831D1F">
          <w:rPr>
            <w:rStyle w:val="Hyperlink"/>
          </w:rPr>
          <w:t>1.5</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Phương pháp nghiên cứu</w:t>
        </w:r>
        <w:r w:rsidR="002728AD">
          <w:rPr>
            <w:webHidden/>
          </w:rPr>
          <w:tab/>
        </w:r>
        <w:r w:rsidR="002728AD">
          <w:rPr>
            <w:webHidden/>
          </w:rPr>
          <w:fldChar w:fldCharType="begin"/>
        </w:r>
        <w:r w:rsidR="002728AD">
          <w:rPr>
            <w:webHidden/>
          </w:rPr>
          <w:instrText xml:space="preserve"> PAGEREF _Toc173355548 \h </w:instrText>
        </w:r>
        <w:r w:rsidR="002728AD">
          <w:rPr>
            <w:webHidden/>
          </w:rPr>
        </w:r>
        <w:r w:rsidR="002728AD">
          <w:rPr>
            <w:webHidden/>
          </w:rPr>
          <w:fldChar w:fldCharType="separate"/>
        </w:r>
        <w:r w:rsidR="00E33D7A">
          <w:rPr>
            <w:webHidden/>
          </w:rPr>
          <w:t>2</w:t>
        </w:r>
        <w:r w:rsidR="002728AD">
          <w:rPr>
            <w:webHidden/>
          </w:rPr>
          <w:fldChar w:fldCharType="end"/>
        </w:r>
      </w:hyperlink>
    </w:p>
    <w:p w14:paraId="21FEC9DE" w14:textId="0BD9B32E" w:rsidR="002728AD" w:rsidRDefault="00000000"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3355549" w:history="1">
        <w:r w:rsidR="002728AD" w:rsidRPr="00831D1F">
          <w:rPr>
            <w:rStyle w:val="Hyperlink"/>
          </w:rPr>
          <w:t>CHƯƠNG 2.</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CƠ SỞ LÝ THUYẾT</w:t>
        </w:r>
        <w:r w:rsidR="002728AD">
          <w:rPr>
            <w:webHidden/>
          </w:rPr>
          <w:tab/>
        </w:r>
        <w:r w:rsidR="002728AD">
          <w:rPr>
            <w:webHidden/>
          </w:rPr>
          <w:fldChar w:fldCharType="begin"/>
        </w:r>
        <w:r w:rsidR="002728AD">
          <w:rPr>
            <w:webHidden/>
          </w:rPr>
          <w:instrText xml:space="preserve"> PAGEREF _Toc173355549 \h </w:instrText>
        </w:r>
        <w:r w:rsidR="002728AD">
          <w:rPr>
            <w:webHidden/>
          </w:rPr>
        </w:r>
        <w:r w:rsidR="002728AD">
          <w:rPr>
            <w:webHidden/>
          </w:rPr>
          <w:fldChar w:fldCharType="separate"/>
        </w:r>
        <w:r w:rsidR="00E33D7A">
          <w:rPr>
            <w:webHidden/>
          </w:rPr>
          <w:t>3</w:t>
        </w:r>
        <w:r w:rsidR="002728AD">
          <w:rPr>
            <w:webHidden/>
          </w:rPr>
          <w:fldChar w:fldCharType="end"/>
        </w:r>
      </w:hyperlink>
    </w:p>
    <w:p w14:paraId="4692FDE0" w14:textId="706EC83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0" w:history="1">
        <w:r w:rsidR="002728AD" w:rsidRPr="00831D1F">
          <w:rPr>
            <w:rStyle w:val="Hyperlink"/>
          </w:rPr>
          <w:t>2.1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HTML</w:t>
        </w:r>
        <w:r w:rsidR="002728AD">
          <w:rPr>
            <w:webHidden/>
          </w:rPr>
          <w:tab/>
        </w:r>
        <w:r w:rsidR="002728AD">
          <w:rPr>
            <w:webHidden/>
          </w:rPr>
          <w:fldChar w:fldCharType="begin"/>
        </w:r>
        <w:r w:rsidR="002728AD">
          <w:rPr>
            <w:webHidden/>
          </w:rPr>
          <w:instrText xml:space="preserve"> PAGEREF _Toc173355550 \h </w:instrText>
        </w:r>
        <w:r w:rsidR="002728AD">
          <w:rPr>
            <w:webHidden/>
          </w:rPr>
        </w:r>
        <w:r w:rsidR="002728AD">
          <w:rPr>
            <w:webHidden/>
          </w:rPr>
          <w:fldChar w:fldCharType="separate"/>
        </w:r>
        <w:r w:rsidR="00E33D7A">
          <w:rPr>
            <w:webHidden/>
          </w:rPr>
          <w:t>3</w:t>
        </w:r>
        <w:r w:rsidR="002728AD">
          <w:rPr>
            <w:webHidden/>
          </w:rPr>
          <w:fldChar w:fldCharType="end"/>
        </w:r>
      </w:hyperlink>
    </w:p>
    <w:p w14:paraId="10224502" w14:textId="79A13660"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1" w:history="1">
        <w:r w:rsidR="002728AD" w:rsidRPr="00831D1F">
          <w:rPr>
            <w:rStyle w:val="Hyperlink"/>
            <w:noProof/>
            <w:lang w:val="vi-VN"/>
          </w:rPr>
          <w:t>2.1.1 Khái niệm</w:t>
        </w:r>
        <w:r w:rsidR="002728AD">
          <w:rPr>
            <w:noProof/>
            <w:webHidden/>
          </w:rPr>
          <w:tab/>
        </w:r>
        <w:r w:rsidR="002728AD">
          <w:rPr>
            <w:noProof/>
            <w:webHidden/>
          </w:rPr>
          <w:fldChar w:fldCharType="begin"/>
        </w:r>
        <w:r w:rsidR="002728AD">
          <w:rPr>
            <w:noProof/>
            <w:webHidden/>
          </w:rPr>
          <w:instrText xml:space="preserve"> PAGEREF _Toc173355551 \h </w:instrText>
        </w:r>
        <w:r w:rsidR="002728AD">
          <w:rPr>
            <w:noProof/>
            <w:webHidden/>
          </w:rPr>
        </w:r>
        <w:r w:rsidR="002728AD">
          <w:rPr>
            <w:noProof/>
            <w:webHidden/>
          </w:rPr>
          <w:fldChar w:fldCharType="separate"/>
        </w:r>
        <w:r w:rsidR="00E33D7A">
          <w:rPr>
            <w:noProof/>
            <w:webHidden/>
          </w:rPr>
          <w:t>3</w:t>
        </w:r>
        <w:r w:rsidR="002728AD">
          <w:rPr>
            <w:noProof/>
            <w:webHidden/>
          </w:rPr>
          <w:fldChar w:fldCharType="end"/>
        </w:r>
      </w:hyperlink>
    </w:p>
    <w:p w14:paraId="0DBE0DE9" w14:textId="4FDBF3FB"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2" w:history="1">
        <w:r w:rsidR="002728AD" w:rsidRPr="00831D1F">
          <w:rPr>
            <w:rStyle w:val="Hyperlink"/>
            <w:noProof/>
            <w:lang w:val="vi-VN"/>
          </w:rPr>
          <w:t>2.1.2 Ưu điểm</w:t>
        </w:r>
        <w:r w:rsidR="002728AD" w:rsidRPr="00831D1F">
          <w:rPr>
            <w:rStyle w:val="Hyperlink"/>
            <w:noProof/>
          </w:rPr>
          <w:t xml:space="preserve"> của HTML</w:t>
        </w:r>
        <w:r w:rsidR="002728AD">
          <w:rPr>
            <w:noProof/>
            <w:webHidden/>
          </w:rPr>
          <w:tab/>
        </w:r>
        <w:r w:rsidR="002728AD">
          <w:rPr>
            <w:noProof/>
            <w:webHidden/>
          </w:rPr>
          <w:fldChar w:fldCharType="begin"/>
        </w:r>
        <w:r w:rsidR="002728AD">
          <w:rPr>
            <w:noProof/>
            <w:webHidden/>
          </w:rPr>
          <w:instrText xml:space="preserve"> PAGEREF _Toc173355552 \h </w:instrText>
        </w:r>
        <w:r w:rsidR="002728AD">
          <w:rPr>
            <w:noProof/>
            <w:webHidden/>
          </w:rPr>
        </w:r>
        <w:r w:rsidR="002728AD">
          <w:rPr>
            <w:noProof/>
            <w:webHidden/>
          </w:rPr>
          <w:fldChar w:fldCharType="separate"/>
        </w:r>
        <w:r w:rsidR="00E33D7A">
          <w:rPr>
            <w:noProof/>
            <w:webHidden/>
          </w:rPr>
          <w:t>3</w:t>
        </w:r>
        <w:r w:rsidR="002728AD">
          <w:rPr>
            <w:noProof/>
            <w:webHidden/>
          </w:rPr>
          <w:fldChar w:fldCharType="end"/>
        </w:r>
      </w:hyperlink>
    </w:p>
    <w:p w14:paraId="4F284F41" w14:textId="5C25E95C"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53" w:history="1">
        <w:r w:rsidR="002728AD" w:rsidRPr="00831D1F">
          <w:rPr>
            <w:rStyle w:val="Hyperlink"/>
            <w:noProof/>
            <w:lang w:val="vi-VN"/>
          </w:rPr>
          <w:t>2.1.3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HTML</w:t>
        </w:r>
        <w:r w:rsidR="002728AD">
          <w:rPr>
            <w:noProof/>
            <w:webHidden/>
          </w:rPr>
          <w:tab/>
        </w:r>
        <w:r w:rsidR="002728AD">
          <w:rPr>
            <w:noProof/>
            <w:webHidden/>
          </w:rPr>
          <w:fldChar w:fldCharType="begin"/>
        </w:r>
        <w:r w:rsidR="002728AD">
          <w:rPr>
            <w:noProof/>
            <w:webHidden/>
          </w:rPr>
          <w:instrText xml:space="preserve"> PAGEREF _Toc173355553 \h </w:instrText>
        </w:r>
        <w:r w:rsidR="002728AD">
          <w:rPr>
            <w:noProof/>
            <w:webHidden/>
          </w:rPr>
        </w:r>
        <w:r w:rsidR="002728AD">
          <w:rPr>
            <w:noProof/>
            <w:webHidden/>
          </w:rPr>
          <w:fldChar w:fldCharType="separate"/>
        </w:r>
        <w:r w:rsidR="00E33D7A">
          <w:rPr>
            <w:noProof/>
            <w:webHidden/>
          </w:rPr>
          <w:t>3</w:t>
        </w:r>
        <w:r w:rsidR="002728AD">
          <w:rPr>
            <w:noProof/>
            <w:webHidden/>
          </w:rPr>
          <w:fldChar w:fldCharType="end"/>
        </w:r>
      </w:hyperlink>
    </w:p>
    <w:p w14:paraId="58753F83" w14:textId="18E6BFA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4" w:history="1">
        <w:r w:rsidR="002728AD" w:rsidRPr="00831D1F">
          <w:rPr>
            <w:rStyle w:val="Hyperlink"/>
          </w:rPr>
          <w:t>2.2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CSS</w:t>
        </w:r>
        <w:r w:rsidR="002728AD">
          <w:rPr>
            <w:webHidden/>
          </w:rPr>
          <w:tab/>
        </w:r>
        <w:r w:rsidR="002728AD">
          <w:rPr>
            <w:webHidden/>
          </w:rPr>
          <w:fldChar w:fldCharType="begin"/>
        </w:r>
        <w:r w:rsidR="002728AD">
          <w:rPr>
            <w:webHidden/>
          </w:rPr>
          <w:instrText xml:space="preserve"> PAGEREF _Toc173355554 \h </w:instrText>
        </w:r>
        <w:r w:rsidR="002728AD">
          <w:rPr>
            <w:webHidden/>
          </w:rPr>
        </w:r>
        <w:r w:rsidR="002728AD">
          <w:rPr>
            <w:webHidden/>
          </w:rPr>
          <w:fldChar w:fldCharType="separate"/>
        </w:r>
        <w:r w:rsidR="00E33D7A">
          <w:rPr>
            <w:webHidden/>
          </w:rPr>
          <w:t>4</w:t>
        </w:r>
        <w:r w:rsidR="002728AD">
          <w:rPr>
            <w:webHidden/>
          </w:rPr>
          <w:fldChar w:fldCharType="end"/>
        </w:r>
      </w:hyperlink>
    </w:p>
    <w:p w14:paraId="251268B2" w14:textId="1BEE05E3"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5" w:history="1">
        <w:r w:rsidR="002728AD" w:rsidRPr="00831D1F">
          <w:rPr>
            <w:rStyle w:val="Hyperlink"/>
            <w:noProof/>
            <w:lang w:val="vi-VN"/>
          </w:rPr>
          <w:t>2.2.1 Khái niệm</w:t>
        </w:r>
        <w:r w:rsidR="002728AD">
          <w:rPr>
            <w:noProof/>
            <w:webHidden/>
          </w:rPr>
          <w:tab/>
        </w:r>
        <w:r w:rsidR="002728AD">
          <w:rPr>
            <w:noProof/>
            <w:webHidden/>
          </w:rPr>
          <w:fldChar w:fldCharType="begin"/>
        </w:r>
        <w:r w:rsidR="002728AD">
          <w:rPr>
            <w:noProof/>
            <w:webHidden/>
          </w:rPr>
          <w:instrText xml:space="preserve"> PAGEREF _Toc173355555 \h </w:instrText>
        </w:r>
        <w:r w:rsidR="002728AD">
          <w:rPr>
            <w:noProof/>
            <w:webHidden/>
          </w:rPr>
        </w:r>
        <w:r w:rsidR="002728AD">
          <w:rPr>
            <w:noProof/>
            <w:webHidden/>
          </w:rPr>
          <w:fldChar w:fldCharType="separate"/>
        </w:r>
        <w:r w:rsidR="00E33D7A">
          <w:rPr>
            <w:noProof/>
            <w:webHidden/>
          </w:rPr>
          <w:t>4</w:t>
        </w:r>
        <w:r w:rsidR="002728AD">
          <w:rPr>
            <w:noProof/>
            <w:webHidden/>
          </w:rPr>
          <w:fldChar w:fldCharType="end"/>
        </w:r>
      </w:hyperlink>
    </w:p>
    <w:p w14:paraId="4E4741EA" w14:textId="51B77FBE"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6" w:history="1">
        <w:r w:rsidR="002728AD" w:rsidRPr="00831D1F">
          <w:rPr>
            <w:rStyle w:val="Hyperlink"/>
            <w:noProof/>
            <w:lang w:val="vi-VN"/>
          </w:rPr>
          <w:t>2.2.2 Ưu điểm</w:t>
        </w:r>
        <w:r w:rsidR="002728AD" w:rsidRPr="00831D1F">
          <w:rPr>
            <w:rStyle w:val="Hyperlink"/>
            <w:noProof/>
          </w:rPr>
          <w:t xml:space="preserve"> của CSS</w:t>
        </w:r>
        <w:r w:rsidR="002728AD">
          <w:rPr>
            <w:noProof/>
            <w:webHidden/>
          </w:rPr>
          <w:tab/>
        </w:r>
        <w:r w:rsidR="002728AD">
          <w:rPr>
            <w:noProof/>
            <w:webHidden/>
          </w:rPr>
          <w:fldChar w:fldCharType="begin"/>
        </w:r>
        <w:r w:rsidR="002728AD">
          <w:rPr>
            <w:noProof/>
            <w:webHidden/>
          </w:rPr>
          <w:instrText xml:space="preserve"> PAGEREF _Toc173355556 \h </w:instrText>
        </w:r>
        <w:r w:rsidR="002728AD">
          <w:rPr>
            <w:noProof/>
            <w:webHidden/>
          </w:rPr>
        </w:r>
        <w:r w:rsidR="002728AD">
          <w:rPr>
            <w:noProof/>
            <w:webHidden/>
          </w:rPr>
          <w:fldChar w:fldCharType="separate"/>
        </w:r>
        <w:r w:rsidR="00E33D7A">
          <w:rPr>
            <w:noProof/>
            <w:webHidden/>
          </w:rPr>
          <w:t>4</w:t>
        </w:r>
        <w:r w:rsidR="002728AD">
          <w:rPr>
            <w:noProof/>
            <w:webHidden/>
          </w:rPr>
          <w:fldChar w:fldCharType="end"/>
        </w:r>
      </w:hyperlink>
    </w:p>
    <w:p w14:paraId="1EB89244" w14:textId="7DA5974A"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57" w:history="1">
        <w:r w:rsidR="002728AD" w:rsidRPr="00831D1F">
          <w:rPr>
            <w:rStyle w:val="Hyperlink"/>
            <w:noProof/>
          </w:rPr>
          <w:t>2.2.3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CSS</w:t>
        </w:r>
        <w:r w:rsidR="002728AD">
          <w:rPr>
            <w:noProof/>
            <w:webHidden/>
          </w:rPr>
          <w:tab/>
        </w:r>
        <w:r w:rsidR="002728AD">
          <w:rPr>
            <w:noProof/>
            <w:webHidden/>
          </w:rPr>
          <w:fldChar w:fldCharType="begin"/>
        </w:r>
        <w:r w:rsidR="002728AD">
          <w:rPr>
            <w:noProof/>
            <w:webHidden/>
          </w:rPr>
          <w:instrText xml:space="preserve"> PAGEREF _Toc173355557 \h </w:instrText>
        </w:r>
        <w:r w:rsidR="002728AD">
          <w:rPr>
            <w:noProof/>
            <w:webHidden/>
          </w:rPr>
        </w:r>
        <w:r w:rsidR="002728AD">
          <w:rPr>
            <w:noProof/>
            <w:webHidden/>
          </w:rPr>
          <w:fldChar w:fldCharType="separate"/>
        </w:r>
        <w:r w:rsidR="00E33D7A">
          <w:rPr>
            <w:noProof/>
            <w:webHidden/>
          </w:rPr>
          <w:t>4</w:t>
        </w:r>
        <w:r w:rsidR="002728AD">
          <w:rPr>
            <w:noProof/>
            <w:webHidden/>
          </w:rPr>
          <w:fldChar w:fldCharType="end"/>
        </w:r>
      </w:hyperlink>
    </w:p>
    <w:p w14:paraId="29CFEF87" w14:textId="182BD6F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8" w:history="1">
        <w:r w:rsidR="002728AD" w:rsidRPr="00831D1F">
          <w:rPr>
            <w:rStyle w:val="Hyperlink"/>
          </w:rPr>
          <w:t>2.3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JavaScript</w:t>
        </w:r>
        <w:r w:rsidR="002728AD">
          <w:rPr>
            <w:webHidden/>
          </w:rPr>
          <w:tab/>
        </w:r>
        <w:r w:rsidR="002728AD">
          <w:rPr>
            <w:webHidden/>
          </w:rPr>
          <w:fldChar w:fldCharType="begin"/>
        </w:r>
        <w:r w:rsidR="002728AD">
          <w:rPr>
            <w:webHidden/>
          </w:rPr>
          <w:instrText xml:space="preserve"> PAGEREF _Toc173355558 \h </w:instrText>
        </w:r>
        <w:r w:rsidR="002728AD">
          <w:rPr>
            <w:webHidden/>
          </w:rPr>
        </w:r>
        <w:r w:rsidR="002728AD">
          <w:rPr>
            <w:webHidden/>
          </w:rPr>
          <w:fldChar w:fldCharType="separate"/>
        </w:r>
        <w:r w:rsidR="00E33D7A">
          <w:rPr>
            <w:webHidden/>
          </w:rPr>
          <w:t>5</w:t>
        </w:r>
        <w:r w:rsidR="002728AD">
          <w:rPr>
            <w:webHidden/>
          </w:rPr>
          <w:fldChar w:fldCharType="end"/>
        </w:r>
      </w:hyperlink>
    </w:p>
    <w:p w14:paraId="2924EA0E" w14:textId="7C36902F"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9" w:history="1">
        <w:r w:rsidR="002728AD" w:rsidRPr="00831D1F">
          <w:rPr>
            <w:rStyle w:val="Hyperlink"/>
            <w:noProof/>
            <w:lang w:val="vi-VN"/>
          </w:rPr>
          <w:t>2.3.1 Khái niệm</w:t>
        </w:r>
        <w:r w:rsidR="002728AD">
          <w:rPr>
            <w:noProof/>
            <w:webHidden/>
          </w:rPr>
          <w:tab/>
        </w:r>
        <w:r w:rsidR="002728AD">
          <w:rPr>
            <w:noProof/>
            <w:webHidden/>
          </w:rPr>
          <w:fldChar w:fldCharType="begin"/>
        </w:r>
        <w:r w:rsidR="002728AD">
          <w:rPr>
            <w:noProof/>
            <w:webHidden/>
          </w:rPr>
          <w:instrText xml:space="preserve"> PAGEREF _Toc173355559 \h </w:instrText>
        </w:r>
        <w:r w:rsidR="002728AD">
          <w:rPr>
            <w:noProof/>
            <w:webHidden/>
          </w:rPr>
        </w:r>
        <w:r w:rsidR="002728AD">
          <w:rPr>
            <w:noProof/>
            <w:webHidden/>
          </w:rPr>
          <w:fldChar w:fldCharType="separate"/>
        </w:r>
        <w:r w:rsidR="00E33D7A">
          <w:rPr>
            <w:noProof/>
            <w:webHidden/>
          </w:rPr>
          <w:t>5</w:t>
        </w:r>
        <w:r w:rsidR="002728AD">
          <w:rPr>
            <w:noProof/>
            <w:webHidden/>
          </w:rPr>
          <w:fldChar w:fldCharType="end"/>
        </w:r>
      </w:hyperlink>
    </w:p>
    <w:p w14:paraId="0833F707" w14:textId="28F4F24E"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0" w:history="1">
        <w:r w:rsidR="002728AD" w:rsidRPr="00831D1F">
          <w:rPr>
            <w:rStyle w:val="Hyperlink"/>
            <w:noProof/>
            <w:lang w:val="vi-VN"/>
          </w:rPr>
          <w:t>2.3.2 Ưu</w:t>
        </w:r>
        <w:r w:rsidR="002728AD" w:rsidRPr="00831D1F">
          <w:rPr>
            <w:rStyle w:val="Hyperlink"/>
            <w:noProof/>
          </w:rPr>
          <w:t xml:space="preserve"> </w:t>
        </w:r>
        <w:r w:rsidR="002728AD" w:rsidRPr="00831D1F">
          <w:rPr>
            <w:rStyle w:val="Hyperlink"/>
            <w:noProof/>
            <w:lang w:val="vi-VN"/>
          </w:rPr>
          <w:t xml:space="preserve"> điểm</w:t>
        </w:r>
        <w:r w:rsidR="002728AD" w:rsidRPr="00831D1F">
          <w:rPr>
            <w:rStyle w:val="Hyperlink"/>
            <w:noProof/>
          </w:rPr>
          <w:t xml:space="preserve"> của JavaScript</w:t>
        </w:r>
        <w:r w:rsidR="002728AD">
          <w:rPr>
            <w:noProof/>
            <w:webHidden/>
          </w:rPr>
          <w:tab/>
        </w:r>
        <w:r w:rsidR="002728AD">
          <w:rPr>
            <w:noProof/>
            <w:webHidden/>
          </w:rPr>
          <w:fldChar w:fldCharType="begin"/>
        </w:r>
        <w:r w:rsidR="002728AD">
          <w:rPr>
            <w:noProof/>
            <w:webHidden/>
          </w:rPr>
          <w:instrText xml:space="preserve"> PAGEREF _Toc173355560 \h </w:instrText>
        </w:r>
        <w:r w:rsidR="002728AD">
          <w:rPr>
            <w:noProof/>
            <w:webHidden/>
          </w:rPr>
        </w:r>
        <w:r w:rsidR="002728AD">
          <w:rPr>
            <w:noProof/>
            <w:webHidden/>
          </w:rPr>
          <w:fldChar w:fldCharType="separate"/>
        </w:r>
        <w:r w:rsidR="00E33D7A">
          <w:rPr>
            <w:noProof/>
            <w:webHidden/>
          </w:rPr>
          <w:t>5</w:t>
        </w:r>
        <w:r w:rsidR="002728AD">
          <w:rPr>
            <w:noProof/>
            <w:webHidden/>
          </w:rPr>
          <w:fldChar w:fldCharType="end"/>
        </w:r>
      </w:hyperlink>
    </w:p>
    <w:p w14:paraId="4C987626" w14:textId="217BF64B"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1" w:history="1">
        <w:r w:rsidR="002728AD" w:rsidRPr="00831D1F">
          <w:rPr>
            <w:rStyle w:val="Hyperlink"/>
            <w:noProof/>
          </w:rPr>
          <w:t>2.3.3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JavaScript</w:t>
        </w:r>
        <w:r w:rsidR="002728AD">
          <w:rPr>
            <w:noProof/>
            <w:webHidden/>
          </w:rPr>
          <w:tab/>
        </w:r>
        <w:r w:rsidR="002728AD">
          <w:rPr>
            <w:noProof/>
            <w:webHidden/>
          </w:rPr>
          <w:fldChar w:fldCharType="begin"/>
        </w:r>
        <w:r w:rsidR="002728AD">
          <w:rPr>
            <w:noProof/>
            <w:webHidden/>
          </w:rPr>
          <w:instrText xml:space="preserve"> PAGEREF _Toc173355561 \h </w:instrText>
        </w:r>
        <w:r w:rsidR="002728AD">
          <w:rPr>
            <w:noProof/>
            <w:webHidden/>
          </w:rPr>
        </w:r>
        <w:r w:rsidR="002728AD">
          <w:rPr>
            <w:noProof/>
            <w:webHidden/>
          </w:rPr>
          <w:fldChar w:fldCharType="separate"/>
        </w:r>
        <w:r w:rsidR="00E33D7A">
          <w:rPr>
            <w:noProof/>
            <w:webHidden/>
          </w:rPr>
          <w:t>6</w:t>
        </w:r>
        <w:r w:rsidR="002728AD">
          <w:rPr>
            <w:noProof/>
            <w:webHidden/>
          </w:rPr>
          <w:fldChar w:fldCharType="end"/>
        </w:r>
      </w:hyperlink>
    </w:p>
    <w:p w14:paraId="0FF968E6" w14:textId="5C0AA2BF"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62" w:history="1">
        <w:r w:rsidR="002728AD" w:rsidRPr="00831D1F">
          <w:rPr>
            <w:rStyle w:val="Hyperlink"/>
          </w:rPr>
          <w:t>2.4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Tổng quan về ngôn ngữ PHP</w:t>
        </w:r>
        <w:r w:rsidR="002728AD">
          <w:rPr>
            <w:webHidden/>
          </w:rPr>
          <w:tab/>
        </w:r>
        <w:r w:rsidR="002728AD">
          <w:rPr>
            <w:webHidden/>
          </w:rPr>
          <w:fldChar w:fldCharType="begin"/>
        </w:r>
        <w:r w:rsidR="002728AD">
          <w:rPr>
            <w:webHidden/>
          </w:rPr>
          <w:instrText xml:space="preserve"> PAGEREF _Toc173355562 \h </w:instrText>
        </w:r>
        <w:r w:rsidR="002728AD">
          <w:rPr>
            <w:webHidden/>
          </w:rPr>
        </w:r>
        <w:r w:rsidR="002728AD">
          <w:rPr>
            <w:webHidden/>
          </w:rPr>
          <w:fldChar w:fldCharType="separate"/>
        </w:r>
        <w:r w:rsidR="00E33D7A">
          <w:rPr>
            <w:webHidden/>
          </w:rPr>
          <w:t>6</w:t>
        </w:r>
        <w:r w:rsidR="002728AD">
          <w:rPr>
            <w:webHidden/>
          </w:rPr>
          <w:fldChar w:fldCharType="end"/>
        </w:r>
      </w:hyperlink>
    </w:p>
    <w:p w14:paraId="6E39F1E7" w14:textId="1CD34C76"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3" w:history="1">
        <w:r w:rsidR="002728AD" w:rsidRPr="00831D1F">
          <w:rPr>
            <w:rStyle w:val="Hyperlink"/>
            <w:noProof/>
          </w:rPr>
          <w:t>2.4.1  Giới thiệu chung về ngôn ngữ PHP</w:t>
        </w:r>
        <w:r w:rsidR="002728AD">
          <w:rPr>
            <w:noProof/>
            <w:webHidden/>
          </w:rPr>
          <w:tab/>
        </w:r>
        <w:r w:rsidR="002728AD">
          <w:rPr>
            <w:noProof/>
            <w:webHidden/>
          </w:rPr>
          <w:fldChar w:fldCharType="begin"/>
        </w:r>
        <w:r w:rsidR="002728AD">
          <w:rPr>
            <w:noProof/>
            <w:webHidden/>
          </w:rPr>
          <w:instrText xml:space="preserve"> PAGEREF _Toc173355563 \h </w:instrText>
        </w:r>
        <w:r w:rsidR="002728AD">
          <w:rPr>
            <w:noProof/>
            <w:webHidden/>
          </w:rPr>
        </w:r>
        <w:r w:rsidR="002728AD">
          <w:rPr>
            <w:noProof/>
            <w:webHidden/>
          </w:rPr>
          <w:fldChar w:fldCharType="separate"/>
        </w:r>
        <w:r w:rsidR="00E33D7A">
          <w:rPr>
            <w:noProof/>
            <w:webHidden/>
          </w:rPr>
          <w:t>6</w:t>
        </w:r>
        <w:r w:rsidR="002728AD">
          <w:rPr>
            <w:noProof/>
            <w:webHidden/>
          </w:rPr>
          <w:fldChar w:fldCharType="end"/>
        </w:r>
      </w:hyperlink>
    </w:p>
    <w:p w14:paraId="40022D85" w14:textId="4E19977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4" w:history="1">
        <w:r w:rsidR="002728AD" w:rsidRPr="00831D1F">
          <w:rPr>
            <w:rStyle w:val="Hyperlink"/>
            <w:noProof/>
          </w:rPr>
          <w:t>2.4.2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PHP</w:t>
        </w:r>
        <w:r w:rsidR="002728AD" w:rsidRPr="00831D1F">
          <w:rPr>
            <w:rStyle w:val="Hyperlink"/>
            <w:noProof/>
            <w:lang w:val="vi-VN"/>
          </w:rPr>
          <w:t>.</w:t>
        </w:r>
        <w:r w:rsidR="002728AD">
          <w:rPr>
            <w:noProof/>
            <w:webHidden/>
          </w:rPr>
          <w:tab/>
        </w:r>
        <w:r w:rsidR="002728AD">
          <w:rPr>
            <w:noProof/>
            <w:webHidden/>
          </w:rPr>
          <w:fldChar w:fldCharType="begin"/>
        </w:r>
        <w:r w:rsidR="002728AD">
          <w:rPr>
            <w:noProof/>
            <w:webHidden/>
          </w:rPr>
          <w:instrText xml:space="preserve"> PAGEREF _Toc173355564 \h </w:instrText>
        </w:r>
        <w:r w:rsidR="002728AD">
          <w:rPr>
            <w:noProof/>
            <w:webHidden/>
          </w:rPr>
        </w:r>
        <w:r w:rsidR="002728AD">
          <w:rPr>
            <w:noProof/>
            <w:webHidden/>
          </w:rPr>
          <w:fldChar w:fldCharType="separate"/>
        </w:r>
        <w:r w:rsidR="00E33D7A">
          <w:rPr>
            <w:noProof/>
            <w:webHidden/>
          </w:rPr>
          <w:t>7</w:t>
        </w:r>
        <w:r w:rsidR="002728AD">
          <w:rPr>
            <w:noProof/>
            <w:webHidden/>
          </w:rPr>
          <w:fldChar w:fldCharType="end"/>
        </w:r>
      </w:hyperlink>
    </w:p>
    <w:p w14:paraId="2E9911DF" w14:textId="717CFC88"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5" w:history="1">
        <w:r w:rsidR="002728AD" w:rsidRPr="00831D1F">
          <w:rPr>
            <w:rStyle w:val="Hyperlink"/>
            <w:noProof/>
          </w:rPr>
          <w:t>2.4.3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PHP</w:t>
        </w:r>
        <w:r w:rsidR="002728AD" w:rsidRPr="00831D1F">
          <w:rPr>
            <w:rStyle w:val="Hyperlink"/>
            <w:noProof/>
            <w:lang w:val="vi-VN"/>
          </w:rPr>
          <w:t>.</w:t>
        </w:r>
        <w:r w:rsidR="002728AD">
          <w:rPr>
            <w:noProof/>
            <w:webHidden/>
          </w:rPr>
          <w:tab/>
        </w:r>
        <w:r w:rsidR="002728AD">
          <w:rPr>
            <w:noProof/>
            <w:webHidden/>
          </w:rPr>
          <w:fldChar w:fldCharType="begin"/>
        </w:r>
        <w:r w:rsidR="002728AD">
          <w:rPr>
            <w:noProof/>
            <w:webHidden/>
          </w:rPr>
          <w:instrText xml:space="preserve"> PAGEREF _Toc173355565 \h </w:instrText>
        </w:r>
        <w:r w:rsidR="002728AD">
          <w:rPr>
            <w:noProof/>
            <w:webHidden/>
          </w:rPr>
        </w:r>
        <w:r w:rsidR="002728AD">
          <w:rPr>
            <w:noProof/>
            <w:webHidden/>
          </w:rPr>
          <w:fldChar w:fldCharType="separate"/>
        </w:r>
        <w:r w:rsidR="00E33D7A">
          <w:rPr>
            <w:noProof/>
            <w:webHidden/>
          </w:rPr>
          <w:t>7</w:t>
        </w:r>
        <w:r w:rsidR="002728AD">
          <w:rPr>
            <w:noProof/>
            <w:webHidden/>
          </w:rPr>
          <w:fldChar w:fldCharType="end"/>
        </w:r>
      </w:hyperlink>
    </w:p>
    <w:p w14:paraId="414F6796" w14:textId="5023080E"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66" w:history="1">
        <w:r w:rsidR="002728AD" w:rsidRPr="00831D1F">
          <w:rPr>
            <w:rStyle w:val="Hyperlink"/>
          </w:rPr>
          <w:t>2.5</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Hệ quản trị cơ sở dữ liệu MySQL</w:t>
        </w:r>
        <w:r w:rsidR="002728AD">
          <w:rPr>
            <w:webHidden/>
          </w:rPr>
          <w:tab/>
        </w:r>
        <w:r w:rsidR="002728AD">
          <w:rPr>
            <w:webHidden/>
          </w:rPr>
          <w:fldChar w:fldCharType="begin"/>
        </w:r>
        <w:r w:rsidR="002728AD">
          <w:rPr>
            <w:webHidden/>
          </w:rPr>
          <w:instrText xml:space="preserve"> PAGEREF _Toc173355566 \h </w:instrText>
        </w:r>
        <w:r w:rsidR="002728AD">
          <w:rPr>
            <w:webHidden/>
          </w:rPr>
        </w:r>
        <w:r w:rsidR="002728AD">
          <w:rPr>
            <w:webHidden/>
          </w:rPr>
          <w:fldChar w:fldCharType="separate"/>
        </w:r>
        <w:r w:rsidR="00E33D7A">
          <w:rPr>
            <w:webHidden/>
          </w:rPr>
          <w:t>8</w:t>
        </w:r>
        <w:r w:rsidR="002728AD">
          <w:rPr>
            <w:webHidden/>
          </w:rPr>
          <w:fldChar w:fldCharType="end"/>
        </w:r>
      </w:hyperlink>
    </w:p>
    <w:p w14:paraId="1E45BB96" w14:textId="6A1E4ECF"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7" w:history="1">
        <w:r w:rsidR="002728AD" w:rsidRPr="00831D1F">
          <w:rPr>
            <w:rStyle w:val="Hyperlink"/>
            <w:noProof/>
          </w:rPr>
          <w:t>2.5.1   Giới thiệu chung về hệ quản trị cơ sở dữ liệu</w:t>
        </w:r>
        <w:r w:rsidR="002728AD">
          <w:rPr>
            <w:noProof/>
            <w:webHidden/>
          </w:rPr>
          <w:tab/>
        </w:r>
        <w:r w:rsidR="002728AD">
          <w:rPr>
            <w:noProof/>
            <w:webHidden/>
          </w:rPr>
          <w:fldChar w:fldCharType="begin"/>
        </w:r>
        <w:r w:rsidR="002728AD">
          <w:rPr>
            <w:noProof/>
            <w:webHidden/>
          </w:rPr>
          <w:instrText xml:space="preserve"> PAGEREF _Toc173355567 \h </w:instrText>
        </w:r>
        <w:r w:rsidR="002728AD">
          <w:rPr>
            <w:noProof/>
            <w:webHidden/>
          </w:rPr>
        </w:r>
        <w:r w:rsidR="002728AD">
          <w:rPr>
            <w:noProof/>
            <w:webHidden/>
          </w:rPr>
          <w:fldChar w:fldCharType="separate"/>
        </w:r>
        <w:r w:rsidR="00E33D7A">
          <w:rPr>
            <w:noProof/>
            <w:webHidden/>
          </w:rPr>
          <w:t>8</w:t>
        </w:r>
        <w:r w:rsidR="002728AD">
          <w:rPr>
            <w:noProof/>
            <w:webHidden/>
          </w:rPr>
          <w:fldChar w:fldCharType="end"/>
        </w:r>
      </w:hyperlink>
    </w:p>
    <w:p w14:paraId="743A3804" w14:textId="61F5013B"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8" w:history="1">
        <w:r w:rsidR="002728AD" w:rsidRPr="00831D1F">
          <w:rPr>
            <w:rStyle w:val="Hyperlink"/>
            <w:noProof/>
          </w:rPr>
          <w:t>2.5.2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MySQL</w:t>
        </w:r>
        <w:r w:rsidR="002728AD">
          <w:rPr>
            <w:noProof/>
            <w:webHidden/>
          </w:rPr>
          <w:tab/>
        </w:r>
        <w:r w:rsidR="002728AD">
          <w:rPr>
            <w:noProof/>
            <w:webHidden/>
          </w:rPr>
          <w:fldChar w:fldCharType="begin"/>
        </w:r>
        <w:r w:rsidR="002728AD">
          <w:rPr>
            <w:noProof/>
            <w:webHidden/>
          </w:rPr>
          <w:instrText xml:space="preserve"> PAGEREF _Toc173355568 \h </w:instrText>
        </w:r>
        <w:r w:rsidR="002728AD">
          <w:rPr>
            <w:noProof/>
            <w:webHidden/>
          </w:rPr>
        </w:r>
        <w:r w:rsidR="002728AD">
          <w:rPr>
            <w:noProof/>
            <w:webHidden/>
          </w:rPr>
          <w:fldChar w:fldCharType="separate"/>
        </w:r>
        <w:r w:rsidR="00E33D7A">
          <w:rPr>
            <w:noProof/>
            <w:webHidden/>
          </w:rPr>
          <w:t>8</w:t>
        </w:r>
        <w:r w:rsidR="002728AD">
          <w:rPr>
            <w:noProof/>
            <w:webHidden/>
          </w:rPr>
          <w:fldChar w:fldCharType="end"/>
        </w:r>
      </w:hyperlink>
    </w:p>
    <w:p w14:paraId="7883D913" w14:textId="38FF6F90"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9" w:history="1">
        <w:r w:rsidR="002728AD" w:rsidRPr="00831D1F">
          <w:rPr>
            <w:rStyle w:val="Hyperlink"/>
            <w:noProof/>
          </w:rPr>
          <w:t>2.5.3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MySQL</w:t>
        </w:r>
        <w:r w:rsidR="002728AD">
          <w:rPr>
            <w:noProof/>
            <w:webHidden/>
          </w:rPr>
          <w:tab/>
        </w:r>
        <w:r w:rsidR="002728AD">
          <w:rPr>
            <w:noProof/>
            <w:webHidden/>
          </w:rPr>
          <w:fldChar w:fldCharType="begin"/>
        </w:r>
        <w:r w:rsidR="002728AD">
          <w:rPr>
            <w:noProof/>
            <w:webHidden/>
          </w:rPr>
          <w:instrText xml:space="preserve"> PAGEREF _Toc173355569 \h </w:instrText>
        </w:r>
        <w:r w:rsidR="002728AD">
          <w:rPr>
            <w:noProof/>
            <w:webHidden/>
          </w:rPr>
        </w:r>
        <w:r w:rsidR="002728AD">
          <w:rPr>
            <w:noProof/>
            <w:webHidden/>
          </w:rPr>
          <w:fldChar w:fldCharType="separate"/>
        </w:r>
        <w:r w:rsidR="00E33D7A">
          <w:rPr>
            <w:noProof/>
            <w:webHidden/>
          </w:rPr>
          <w:t>8</w:t>
        </w:r>
        <w:r w:rsidR="002728AD">
          <w:rPr>
            <w:noProof/>
            <w:webHidden/>
          </w:rPr>
          <w:fldChar w:fldCharType="end"/>
        </w:r>
      </w:hyperlink>
    </w:p>
    <w:p w14:paraId="752BB632" w14:textId="36A0E6EA"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0" w:history="1">
        <w:r w:rsidR="002728AD" w:rsidRPr="00831D1F">
          <w:rPr>
            <w:rStyle w:val="Hyperlink"/>
          </w:rPr>
          <w:t>2.6</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PHPMyAdmin</w:t>
        </w:r>
        <w:r w:rsidR="002728AD">
          <w:rPr>
            <w:webHidden/>
          </w:rPr>
          <w:tab/>
        </w:r>
        <w:r w:rsidR="002728AD">
          <w:rPr>
            <w:webHidden/>
          </w:rPr>
          <w:fldChar w:fldCharType="begin"/>
        </w:r>
        <w:r w:rsidR="002728AD">
          <w:rPr>
            <w:webHidden/>
          </w:rPr>
          <w:instrText xml:space="preserve"> PAGEREF _Toc173355570 \h </w:instrText>
        </w:r>
        <w:r w:rsidR="002728AD">
          <w:rPr>
            <w:webHidden/>
          </w:rPr>
        </w:r>
        <w:r w:rsidR="002728AD">
          <w:rPr>
            <w:webHidden/>
          </w:rPr>
          <w:fldChar w:fldCharType="separate"/>
        </w:r>
        <w:r w:rsidR="00E33D7A">
          <w:rPr>
            <w:webHidden/>
          </w:rPr>
          <w:t>9</w:t>
        </w:r>
        <w:r w:rsidR="002728AD">
          <w:rPr>
            <w:webHidden/>
          </w:rPr>
          <w:fldChar w:fldCharType="end"/>
        </w:r>
      </w:hyperlink>
    </w:p>
    <w:p w14:paraId="28F98597" w14:textId="5E51C713"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1" w:history="1">
        <w:r w:rsidR="002728AD" w:rsidRPr="00831D1F">
          <w:rPr>
            <w:rStyle w:val="Hyperlink"/>
            <w:noProof/>
          </w:rPr>
          <w:t>2.6.1   Giới thiệu chung về PHPMyAdmin</w:t>
        </w:r>
        <w:r w:rsidR="002728AD">
          <w:rPr>
            <w:noProof/>
            <w:webHidden/>
          </w:rPr>
          <w:tab/>
        </w:r>
        <w:r w:rsidR="002728AD">
          <w:rPr>
            <w:noProof/>
            <w:webHidden/>
          </w:rPr>
          <w:fldChar w:fldCharType="begin"/>
        </w:r>
        <w:r w:rsidR="002728AD">
          <w:rPr>
            <w:noProof/>
            <w:webHidden/>
          </w:rPr>
          <w:instrText xml:space="preserve"> PAGEREF _Toc173355571 \h </w:instrText>
        </w:r>
        <w:r w:rsidR="002728AD">
          <w:rPr>
            <w:noProof/>
            <w:webHidden/>
          </w:rPr>
        </w:r>
        <w:r w:rsidR="002728AD">
          <w:rPr>
            <w:noProof/>
            <w:webHidden/>
          </w:rPr>
          <w:fldChar w:fldCharType="separate"/>
        </w:r>
        <w:r w:rsidR="00E33D7A">
          <w:rPr>
            <w:noProof/>
            <w:webHidden/>
          </w:rPr>
          <w:t>9</w:t>
        </w:r>
        <w:r w:rsidR="002728AD">
          <w:rPr>
            <w:noProof/>
            <w:webHidden/>
          </w:rPr>
          <w:fldChar w:fldCharType="end"/>
        </w:r>
      </w:hyperlink>
    </w:p>
    <w:p w14:paraId="0786BB37" w14:textId="2DB39950"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2" w:history="1">
        <w:r w:rsidR="002728AD" w:rsidRPr="00831D1F">
          <w:rPr>
            <w:rStyle w:val="Hyperlink"/>
            <w:noProof/>
          </w:rPr>
          <w:t>2.6.2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PHPMyAdmin</w:t>
        </w:r>
        <w:r w:rsidR="002728AD">
          <w:rPr>
            <w:noProof/>
            <w:webHidden/>
          </w:rPr>
          <w:tab/>
        </w:r>
        <w:r w:rsidR="002728AD">
          <w:rPr>
            <w:noProof/>
            <w:webHidden/>
          </w:rPr>
          <w:fldChar w:fldCharType="begin"/>
        </w:r>
        <w:r w:rsidR="002728AD">
          <w:rPr>
            <w:noProof/>
            <w:webHidden/>
          </w:rPr>
          <w:instrText xml:space="preserve"> PAGEREF _Toc173355572 \h </w:instrText>
        </w:r>
        <w:r w:rsidR="002728AD">
          <w:rPr>
            <w:noProof/>
            <w:webHidden/>
          </w:rPr>
        </w:r>
        <w:r w:rsidR="002728AD">
          <w:rPr>
            <w:noProof/>
            <w:webHidden/>
          </w:rPr>
          <w:fldChar w:fldCharType="separate"/>
        </w:r>
        <w:r w:rsidR="00E33D7A">
          <w:rPr>
            <w:noProof/>
            <w:webHidden/>
          </w:rPr>
          <w:t>9</w:t>
        </w:r>
        <w:r w:rsidR="002728AD">
          <w:rPr>
            <w:noProof/>
            <w:webHidden/>
          </w:rPr>
          <w:fldChar w:fldCharType="end"/>
        </w:r>
      </w:hyperlink>
    </w:p>
    <w:p w14:paraId="56C8D9C9" w14:textId="445EA0AE"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3" w:history="1">
        <w:r w:rsidR="002728AD" w:rsidRPr="00831D1F">
          <w:rPr>
            <w:rStyle w:val="Hyperlink"/>
            <w:noProof/>
          </w:rPr>
          <w:t>2.6.3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PHPMyAdmin</w:t>
        </w:r>
        <w:r w:rsidR="002728AD">
          <w:rPr>
            <w:noProof/>
            <w:webHidden/>
          </w:rPr>
          <w:tab/>
        </w:r>
        <w:r w:rsidR="002728AD">
          <w:rPr>
            <w:noProof/>
            <w:webHidden/>
          </w:rPr>
          <w:fldChar w:fldCharType="begin"/>
        </w:r>
        <w:r w:rsidR="002728AD">
          <w:rPr>
            <w:noProof/>
            <w:webHidden/>
          </w:rPr>
          <w:instrText xml:space="preserve"> PAGEREF _Toc173355573 \h </w:instrText>
        </w:r>
        <w:r w:rsidR="002728AD">
          <w:rPr>
            <w:noProof/>
            <w:webHidden/>
          </w:rPr>
        </w:r>
        <w:r w:rsidR="002728AD">
          <w:rPr>
            <w:noProof/>
            <w:webHidden/>
          </w:rPr>
          <w:fldChar w:fldCharType="separate"/>
        </w:r>
        <w:r w:rsidR="00E33D7A">
          <w:rPr>
            <w:noProof/>
            <w:webHidden/>
          </w:rPr>
          <w:t>10</w:t>
        </w:r>
        <w:r w:rsidR="002728AD">
          <w:rPr>
            <w:noProof/>
            <w:webHidden/>
          </w:rPr>
          <w:fldChar w:fldCharType="end"/>
        </w:r>
      </w:hyperlink>
    </w:p>
    <w:p w14:paraId="7257E5AF" w14:textId="27E6B341"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4" w:history="1">
        <w:r w:rsidR="002728AD" w:rsidRPr="00831D1F">
          <w:rPr>
            <w:rStyle w:val="Hyperlink"/>
          </w:rPr>
          <w:t>2.7</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Ứng dụng Xampp</w:t>
        </w:r>
        <w:r w:rsidR="002728AD">
          <w:rPr>
            <w:webHidden/>
          </w:rPr>
          <w:tab/>
        </w:r>
        <w:r w:rsidR="002728AD">
          <w:rPr>
            <w:webHidden/>
          </w:rPr>
          <w:fldChar w:fldCharType="begin"/>
        </w:r>
        <w:r w:rsidR="002728AD">
          <w:rPr>
            <w:webHidden/>
          </w:rPr>
          <w:instrText xml:space="preserve"> PAGEREF _Toc173355574 \h </w:instrText>
        </w:r>
        <w:r w:rsidR="002728AD">
          <w:rPr>
            <w:webHidden/>
          </w:rPr>
        </w:r>
        <w:r w:rsidR="002728AD">
          <w:rPr>
            <w:webHidden/>
          </w:rPr>
          <w:fldChar w:fldCharType="separate"/>
        </w:r>
        <w:r w:rsidR="00E33D7A">
          <w:rPr>
            <w:webHidden/>
          </w:rPr>
          <w:t>10</w:t>
        </w:r>
        <w:r w:rsidR="002728AD">
          <w:rPr>
            <w:webHidden/>
          </w:rPr>
          <w:fldChar w:fldCharType="end"/>
        </w:r>
      </w:hyperlink>
    </w:p>
    <w:p w14:paraId="31135978" w14:textId="7B1B9274"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5" w:history="1">
        <w:r w:rsidR="002728AD" w:rsidRPr="00831D1F">
          <w:rPr>
            <w:rStyle w:val="Hyperlink"/>
            <w:noProof/>
          </w:rPr>
          <w:t>2.7.1   Giới thiệu chung về Xampp</w:t>
        </w:r>
        <w:r w:rsidR="002728AD">
          <w:rPr>
            <w:noProof/>
            <w:webHidden/>
          </w:rPr>
          <w:tab/>
        </w:r>
        <w:r w:rsidR="002728AD">
          <w:rPr>
            <w:noProof/>
            <w:webHidden/>
          </w:rPr>
          <w:fldChar w:fldCharType="begin"/>
        </w:r>
        <w:r w:rsidR="002728AD">
          <w:rPr>
            <w:noProof/>
            <w:webHidden/>
          </w:rPr>
          <w:instrText xml:space="preserve"> PAGEREF _Toc173355575 \h </w:instrText>
        </w:r>
        <w:r w:rsidR="002728AD">
          <w:rPr>
            <w:noProof/>
            <w:webHidden/>
          </w:rPr>
        </w:r>
        <w:r w:rsidR="002728AD">
          <w:rPr>
            <w:noProof/>
            <w:webHidden/>
          </w:rPr>
          <w:fldChar w:fldCharType="separate"/>
        </w:r>
        <w:r w:rsidR="00E33D7A">
          <w:rPr>
            <w:noProof/>
            <w:webHidden/>
          </w:rPr>
          <w:t>10</w:t>
        </w:r>
        <w:r w:rsidR="002728AD">
          <w:rPr>
            <w:noProof/>
            <w:webHidden/>
          </w:rPr>
          <w:fldChar w:fldCharType="end"/>
        </w:r>
      </w:hyperlink>
    </w:p>
    <w:p w14:paraId="4E5C23D7" w14:textId="6958BB20"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6" w:history="1">
        <w:r w:rsidR="002728AD" w:rsidRPr="00831D1F">
          <w:rPr>
            <w:rStyle w:val="Hyperlink"/>
            <w:noProof/>
          </w:rPr>
          <w:t>2.7.2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Xampp</w:t>
        </w:r>
        <w:r w:rsidR="002728AD">
          <w:rPr>
            <w:noProof/>
            <w:webHidden/>
          </w:rPr>
          <w:tab/>
        </w:r>
        <w:r w:rsidR="002728AD">
          <w:rPr>
            <w:noProof/>
            <w:webHidden/>
          </w:rPr>
          <w:fldChar w:fldCharType="begin"/>
        </w:r>
        <w:r w:rsidR="002728AD">
          <w:rPr>
            <w:noProof/>
            <w:webHidden/>
          </w:rPr>
          <w:instrText xml:space="preserve"> PAGEREF _Toc173355576 \h </w:instrText>
        </w:r>
        <w:r w:rsidR="002728AD">
          <w:rPr>
            <w:noProof/>
            <w:webHidden/>
          </w:rPr>
        </w:r>
        <w:r w:rsidR="002728AD">
          <w:rPr>
            <w:noProof/>
            <w:webHidden/>
          </w:rPr>
          <w:fldChar w:fldCharType="separate"/>
        </w:r>
        <w:r w:rsidR="00E33D7A">
          <w:rPr>
            <w:noProof/>
            <w:webHidden/>
          </w:rPr>
          <w:t>11</w:t>
        </w:r>
        <w:r w:rsidR="002728AD">
          <w:rPr>
            <w:noProof/>
            <w:webHidden/>
          </w:rPr>
          <w:fldChar w:fldCharType="end"/>
        </w:r>
      </w:hyperlink>
    </w:p>
    <w:p w14:paraId="3FD7C161" w14:textId="52A1A722"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7" w:history="1">
        <w:r w:rsidR="002728AD" w:rsidRPr="00831D1F">
          <w:rPr>
            <w:rStyle w:val="Hyperlink"/>
            <w:noProof/>
          </w:rPr>
          <w:t>2.7.3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Xampp</w:t>
        </w:r>
        <w:r w:rsidR="002728AD">
          <w:rPr>
            <w:noProof/>
            <w:webHidden/>
          </w:rPr>
          <w:tab/>
        </w:r>
        <w:r w:rsidR="002728AD">
          <w:rPr>
            <w:noProof/>
            <w:webHidden/>
          </w:rPr>
          <w:fldChar w:fldCharType="begin"/>
        </w:r>
        <w:r w:rsidR="002728AD">
          <w:rPr>
            <w:noProof/>
            <w:webHidden/>
          </w:rPr>
          <w:instrText xml:space="preserve"> PAGEREF _Toc173355577 \h </w:instrText>
        </w:r>
        <w:r w:rsidR="002728AD">
          <w:rPr>
            <w:noProof/>
            <w:webHidden/>
          </w:rPr>
        </w:r>
        <w:r w:rsidR="002728AD">
          <w:rPr>
            <w:noProof/>
            <w:webHidden/>
          </w:rPr>
          <w:fldChar w:fldCharType="separate"/>
        </w:r>
        <w:r w:rsidR="00E33D7A">
          <w:rPr>
            <w:noProof/>
            <w:webHidden/>
          </w:rPr>
          <w:t>11</w:t>
        </w:r>
        <w:r w:rsidR="002728AD">
          <w:rPr>
            <w:noProof/>
            <w:webHidden/>
          </w:rPr>
          <w:fldChar w:fldCharType="end"/>
        </w:r>
      </w:hyperlink>
    </w:p>
    <w:p w14:paraId="53226AA6" w14:textId="70C1442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8" w:history="1">
        <w:r w:rsidR="002728AD" w:rsidRPr="00831D1F">
          <w:rPr>
            <w:rStyle w:val="Hyperlink"/>
          </w:rPr>
          <w:t>2.8</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Visual Studio Code</w:t>
        </w:r>
        <w:r w:rsidR="002728AD">
          <w:rPr>
            <w:webHidden/>
          </w:rPr>
          <w:tab/>
        </w:r>
        <w:r w:rsidR="002728AD">
          <w:rPr>
            <w:webHidden/>
          </w:rPr>
          <w:fldChar w:fldCharType="begin"/>
        </w:r>
        <w:r w:rsidR="002728AD">
          <w:rPr>
            <w:webHidden/>
          </w:rPr>
          <w:instrText xml:space="preserve"> PAGEREF _Toc173355578 \h </w:instrText>
        </w:r>
        <w:r w:rsidR="002728AD">
          <w:rPr>
            <w:webHidden/>
          </w:rPr>
        </w:r>
        <w:r w:rsidR="002728AD">
          <w:rPr>
            <w:webHidden/>
          </w:rPr>
          <w:fldChar w:fldCharType="separate"/>
        </w:r>
        <w:r w:rsidR="00E33D7A">
          <w:rPr>
            <w:webHidden/>
          </w:rPr>
          <w:t>12</w:t>
        </w:r>
        <w:r w:rsidR="002728AD">
          <w:rPr>
            <w:webHidden/>
          </w:rPr>
          <w:fldChar w:fldCharType="end"/>
        </w:r>
      </w:hyperlink>
    </w:p>
    <w:p w14:paraId="6A6235EC" w14:textId="4A02BE39"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9" w:history="1">
        <w:r w:rsidR="002728AD" w:rsidRPr="00831D1F">
          <w:rPr>
            <w:rStyle w:val="Hyperlink"/>
            <w:noProof/>
          </w:rPr>
          <w:t>2.8.1   Giới thiệu chung về Visual Studio Code</w:t>
        </w:r>
        <w:r w:rsidR="002728AD">
          <w:rPr>
            <w:noProof/>
            <w:webHidden/>
          </w:rPr>
          <w:tab/>
        </w:r>
        <w:r w:rsidR="002728AD">
          <w:rPr>
            <w:noProof/>
            <w:webHidden/>
          </w:rPr>
          <w:fldChar w:fldCharType="begin"/>
        </w:r>
        <w:r w:rsidR="002728AD">
          <w:rPr>
            <w:noProof/>
            <w:webHidden/>
          </w:rPr>
          <w:instrText xml:space="preserve"> PAGEREF _Toc173355579 \h </w:instrText>
        </w:r>
        <w:r w:rsidR="002728AD">
          <w:rPr>
            <w:noProof/>
            <w:webHidden/>
          </w:rPr>
        </w:r>
        <w:r w:rsidR="002728AD">
          <w:rPr>
            <w:noProof/>
            <w:webHidden/>
          </w:rPr>
          <w:fldChar w:fldCharType="separate"/>
        </w:r>
        <w:r w:rsidR="00E33D7A">
          <w:rPr>
            <w:noProof/>
            <w:webHidden/>
          </w:rPr>
          <w:t>12</w:t>
        </w:r>
        <w:r w:rsidR="002728AD">
          <w:rPr>
            <w:noProof/>
            <w:webHidden/>
          </w:rPr>
          <w:fldChar w:fldCharType="end"/>
        </w:r>
      </w:hyperlink>
    </w:p>
    <w:p w14:paraId="54BB93D9" w14:textId="02E471C5"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0" w:history="1">
        <w:r w:rsidR="002728AD" w:rsidRPr="00831D1F">
          <w:rPr>
            <w:rStyle w:val="Hyperlink"/>
            <w:noProof/>
          </w:rPr>
          <w:t>2.8.2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Visual Studio Code</w:t>
        </w:r>
        <w:r w:rsidR="002728AD">
          <w:rPr>
            <w:noProof/>
            <w:webHidden/>
          </w:rPr>
          <w:tab/>
        </w:r>
        <w:r w:rsidR="002728AD">
          <w:rPr>
            <w:noProof/>
            <w:webHidden/>
          </w:rPr>
          <w:fldChar w:fldCharType="begin"/>
        </w:r>
        <w:r w:rsidR="002728AD">
          <w:rPr>
            <w:noProof/>
            <w:webHidden/>
          </w:rPr>
          <w:instrText xml:space="preserve"> PAGEREF _Toc173355580 \h </w:instrText>
        </w:r>
        <w:r w:rsidR="002728AD">
          <w:rPr>
            <w:noProof/>
            <w:webHidden/>
          </w:rPr>
        </w:r>
        <w:r w:rsidR="002728AD">
          <w:rPr>
            <w:noProof/>
            <w:webHidden/>
          </w:rPr>
          <w:fldChar w:fldCharType="separate"/>
        </w:r>
        <w:r w:rsidR="00E33D7A">
          <w:rPr>
            <w:noProof/>
            <w:webHidden/>
          </w:rPr>
          <w:t>12</w:t>
        </w:r>
        <w:r w:rsidR="002728AD">
          <w:rPr>
            <w:noProof/>
            <w:webHidden/>
          </w:rPr>
          <w:fldChar w:fldCharType="end"/>
        </w:r>
      </w:hyperlink>
    </w:p>
    <w:p w14:paraId="3B23C200" w14:textId="77C4DB4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1" w:history="1">
        <w:r w:rsidR="002728AD" w:rsidRPr="00831D1F">
          <w:rPr>
            <w:rStyle w:val="Hyperlink"/>
            <w:noProof/>
          </w:rPr>
          <w:t>2.8.3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Visual Studio Code</w:t>
        </w:r>
        <w:r w:rsidR="002728AD">
          <w:rPr>
            <w:noProof/>
            <w:webHidden/>
          </w:rPr>
          <w:tab/>
        </w:r>
        <w:r w:rsidR="002728AD">
          <w:rPr>
            <w:noProof/>
            <w:webHidden/>
          </w:rPr>
          <w:fldChar w:fldCharType="begin"/>
        </w:r>
        <w:r w:rsidR="002728AD">
          <w:rPr>
            <w:noProof/>
            <w:webHidden/>
          </w:rPr>
          <w:instrText xml:space="preserve"> PAGEREF _Toc173355581 \h </w:instrText>
        </w:r>
        <w:r w:rsidR="002728AD">
          <w:rPr>
            <w:noProof/>
            <w:webHidden/>
          </w:rPr>
        </w:r>
        <w:r w:rsidR="002728AD">
          <w:rPr>
            <w:noProof/>
            <w:webHidden/>
          </w:rPr>
          <w:fldChar w:fldCharType="separate"/>
        </w:r>
        <w:r w:rsidR="00E33D7A">
          <w:rPr>
            <w:noProof/>
            <w:webHidden/>
          </w:rPr>
          <w:t>13</w:t>
        </w:r>
        <w:r w:rsidR="002728AD">
          <w:rPr>
            <w:noProof/>
            <w:webHidden/>
          </w:rPr>
          <w:fldChar w:fldCharType="end"/>
        </w:r>
      </w:hyperlink>
    </w:p>
    <w:p w14:paraId="65D64F7E" w14:textId="25435854" w:rsidR="002728AD" w:rsidRDefault="00000000"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3355582" w:history="1">
        <w:r w:rsidR="002728AD" w:rsidRPr="00831D1F">
          <w:rPr>
            <w:rStyle w:val="Hyperlink"/>
          </w:rPr>
          <w:t>CHƯƠNG 3.</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HIỆN THỰC HÓA NGHIÊN CỨU</w:t>
        </w:r>
        <w:r w:rsidR="002728AD">
          <w:rPr>
            <w:webHidden/>
          </w:rPr>
          <w:tab/>
        </w:r>
        <w:r w:rsidR="002728AD">
          <w:rPr>
            <w:webHidden/>
          </w:rPr>
          <w:fldChar w:fldCharType="begin"/>
        </w:r>
        <w:r w:rsidR="002728AD">
          <w:rPr>
            <w:webHidden/>
          </w:rPr>
          <w:instrText xml:space="preserve"> PAGEREF _Toc173355582 \h </w:instrText>
        </w:r>
        <w:r w:rsidR="002728AD">
          <w:rPr>
            <w:webHidden/>
          </w:rPr>
        </w:r>
        <w:r w:rsidR="002728AD">
          <w:rPr>
            <w:webHidden/>
          </w:rPr>
          <w:fldChar w:fldCharType="separate"/>
        </w:r>
        <w:r w:rsidR="00E33D7A">
          <w:rPr>
            <w:webHidden/>
          </w:rPr>
          <w:t>14</w:t>
        </w:r>
        <w:r w:rsidR="002728AD">
          <w:rPr>
            <w:webHidden/>
          </w:rPr>
          <w:fldChar w:fldCharType="end"/>
        </w:r>
      </w:hyperlink>
    </w:p>
    <w:p w14:paraId="69B47847" w14:textId="5704D3F4"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3" w:history="1">
        <w:r w:rsidR="002728AD" w:rsidRPr="00831D1F">
          <w:rPr>
            <w:rStyle w:val="Hyperlink"/>
          </w:rPr>
          <w:t>3.1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Phân tích yêu cầu hệ thống</w:t>
        </w:r>
        <w:r w:rsidR="002728AD">
          <w:rPr>
            <w:webHidden/>
          </w:rPr>
          <w:tab/>
        </w:r>
        <w:r w:rsidR="002728AD">
          <w:rPr>
            <w:webHidden/>
          </w:rPr>
          <w:fldChar w:fldCharType="begin"/>
        </w:r>
        <w:r w:rsidR="002728AD">
          <w:rPr>
            <w:webHidden/>
          </w:rPr>
          <w:instrText xml:space="preserve"> PAGEREF _Toc173355583 \h </w:instrText>
        </w:r>
        <w:r w:rsidR="002728AD">
          <w:rPr>
            <w:webHidden/>
          </w:rPr>
        </w:r>
        <w:r w:rsidR="002728AD">
          <w:rPr>
            <w:webHidden/>
          </w:rPr>
          <w:fldChar w:fldCharType="separate"/>
        </w:r>
        <w:r w:rsidR="00E33D7A">
          <w:rPr>
            <w:webHidden/>
          </w:rPr>
          <w:t>14</w:t>
        </w:r>
        <w:r w:rsidR="002728AD">
          <w:rPr>
            <w:webHidden/>
          </w:rPr>
          <w:fldChar w:fldCharType="end"/>
        </w:r>
      </w:hyperlink>
    </w:p>
    <w:p w14:paraId="4B771E06" w14:textId="208D96CC"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4" w:history="1">
        <w:r w:rsidR="002728AD" w:rsidRPr="00831D1F">
          <w:rPr>
            <w:rStyle w:val="Hyperlink"/>
            <w:noProof/>
          </w:rPr>
          <w:t>3.1.1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Mô tả bài toán</w:t>
        </w:r>
        <w:r w:rsidR="002728AD">
          <w:rPr>
            <w:noProof/>
            <w:webHidden/>
          </w:rPr>
          <w:tab/>
        </w:r>
        <w:r w:rsidR="002728AD">
          <w:rPr>
            <w:noProof/>
            <w:webHidden/>
          </w:rPr>
          <w:fldChar w:fldCharType="begin"/>
        </w:r>
        <w:r w:rsidR="002728AD">
          <w:rPr>
            <w:noProof/>
            <w:webHidden/>
          </w:rPr>
          <w:instrText xml:space="preserve"> PAGEREF _Toc173355584 \h </w:instrText>
        </w:r>
        <w:r w:rsidR="002728AD">
          <w:rPr>
            <w:noProof/>
            <w:webHidden/>
          </w:rPr>
        </w:r>
        <w:r w:rsidR="002728AD">
          <w:rPr>
            <w:noProof/>
            <w:webHidden/>
          </w:rPr>
          <w:fldChar w:fldCharType="separate"/>
        </w:r>
        <w:r w:rsidR="00E33D7A">
          <w:rPr>
            <w:noProof/>
            <w:webHidden/>
          </w:rPr>
          <w:t>14</w:t>
        </w:r>
        <w:r w:rsidR="002728AD">
          <w:rPr>
            <w:noProof/>
            <w:webHidden/>
          </w:rPr>
          <w:fldChar w:fldCharType="end"/>
        </w:r>
      </w:hyperlink>
    </w:p>
    <w:p w14:paraId="33C7AB0A" w14:textId="6BCAAC12"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5" w:history="1">
        <w:r w:rsidR="002728AD" w:rsidRPr="00831D1F">
          <w:rPr>
            <w:rStyle w:val="Hyperlink"/>
            <w:iCs/>
            <w:noProof/>
          </w:rPr>
          <w:t>3.1.2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Yêu cầu chức năng</w:t>
        </w:r>
        <w:r w:rsidR="002728AD">
          <w:rPr>
            <w:noProof/>
            <w:webHidden/>
          </w:rPr>
          <w:tab/>
        </w:r>
        <w:r w:rsidR="002728AD">
          <w:rPr>
            <w:noProof/>
            <w:webHidden/>
          </w:rPr>
          <w:fldChar w:fldCharType="begin"/>
        </w:r>
        <w:r w:rsidR="002728AD">
          <w:rPr>
            <w:noProof/>
            <w:webHidden/>
          </w:rPr>
          <w:instrText xml:space="preserve"> PAGEREF _Toc173355585 \h </w:instrText>
        </w:r>
        <w:r w:rsidR="002728AD">
          <w:rPr>
            <w:noProof/>
            <w:webHidden/>
          </w:rPr>
        </w:r>
        <w:r w:rsidR="002728AD">
          <w:rPr>
            <w:noProof/>
            <w:webHidden/>
          </w:rPr>
          <w:fldChar w:fldCharType="separate"/>
        </w:r>
        <w:r w:rsidR="00E33D7A">
          <w:rPr>
            <w:noProof/>
            <w:webHidden/>
          </w:rPr>
          <w:t>15</w:t>
        </w:r>
        <w:r w:rsidR="002728AD">
          <w:rPr>
            <w:noProof/>
            <w:webHidden/>
          </w:rPr>
          <w:fldChar w:fldCharType="end"/>
        </w:r>
      </w:hyperlink>
    </w:p>
    <w:p w14:paraId="0DF976D4" w14:textId="56F3B3FB"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6" w:history="1">
        <w:r w:rsidR="002728AD" w:rsidRPr="00831D1F">
          <w:rPr>
            <w:rStyle w:val="Hyperlink"/>
            <w:iCs/>
            <w:noProof/>
          </w:rPr>
          <w:t>3.1.3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Yêu cầu phi chức năng</w:t>
        </w:r>
        <w:r w:rsidR="002728AD">
          <w:rPr>
            <w:noProof/>
            <w:webHidden/>
          </w:rPr>
          <w:tab/>
        </w:r>
        <w:r w:rsidR="002728AD">
          <w:rPr>
            <w:noProof/>
            <w:webHidden/>
          </w:rPr>
          <w:fldChar w:fldCharType="begin"/>
        </w:r>
        <w:r w:rsidR="002728AD">
          <w:rPr>
            <w:noProof/>
            <w:webHidden/>
          </w:rPr>
          <w:instrText xml:space="preserve"> PAGEREF _Toc173355586 \h </w:instrText>
        </w:r>
        <w:r w:rsidR="002728AD">
          <w:rPr>
            <w:noProof/>
            <w:webHidden/>
          </w:rPr>
        </w:r>
        <w:r w:rsidR="002728AD">
          <w:rPr>
            <w:noProof/>
            <w:webHidden/>
          </w:rPr>
          <w:fldChar w:fldCharType="separate"/>
        </w:r>
        <w:r w:rsidR="00E33D7A">
          <w:rPr>
            <w:noProof/>
            <w:webHidden/>
          </w:rPr>
          <w:t>17</w:t>
        </w:r>
        <w:r w:rsidR="002728AD">
          <w:rPr>
            <w:noProof/>
            <w:webHidden/>
          </w:rPr>
          <w:fldChar w:fldCharType="end"/>
        </w:r>
      </w:hyperlink>
    </w:p>
    <w:p w14:paraId="36504E7A" w14:textId="3B9EEEE8"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7" w:history="1">
        <w:r w:rsidR="002728AD" w:rsidRPr="00831D1F">
          <w:rPr>
            <w:rStyle w:val="Hyperlink"/>
            <w:noProof/>
          </w:rPr>
          <w:t>3.1.4</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Yêu cầu hệ thống</w:t>
        </w:r>
        <w:r w:rsidR="002728AD">
          <w:rPr>
            <w:noProof/>
            <w:webHidden/>
          </w:rPr>
          <w:tab/>
        </w:r>
        <w:r w:rsidR="002728AD">
          <w:rPr>
            <w:noProof/>
            <w:webHidden/>
          </w:rPr>
          <w:fldChar w:fldCharType="begin"/>
        </w:r>
        <w:r w:rsidR="002728AD">
          <w:rPr>
            <w:noProof/>
            <w:webHidden/>
          </w:rPr>
          <w:instrText xml:space="preserve"> PAGEREF _Toc173355587 \h </w:instrText>
        </w:r>
        <w:r w:rsidR="002728AD">
          <w:rPr>
            <w:noProof/>
            <w:webHidden/>
          </w:rPr>
        </w:r>
        <w:r w:rsidR="002728AD">
          <w:rPr>
            <w:noProof/>
            <w:webHidden/>
          </w:rPr>
          <w:fldChar w:fldCharType="separate"/>
        </w:r>
        <w:r w:rsidR="00E33D7A">
          <w:rPr>
            <w:noProof/>
            <w:webHidden/>
          </w:rPr>
          <w:t>17</w:t>
        </w:r>
        <w:r w:rsidR="002728AD">
          <w:rPr>
            <w:noProof/>
            <w:webHidden/>
          </w:rPr>
          <w:fldChar w:fldCharType="end"/>
        </w:r>
      </w:hyperlink>
    </w:p>
    <w:p w14:paraId="41DF5F49" w14:textId="44481B52"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8" w:history="1">
        <w:r w:rsidR="002728AD" w:rsidRPr="00831D1F">
          <w:rPr>
            <w:rStyle w:val="Hyperlink"/>
          </w:rPr>
          <w:t>3.2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Sơ đồ tổng quát chức năng</w:t>
        </w:r>
        <w:r w:rsidR="002728AD">
          <w:rPr>
            <w:webHidden/>
          </w:rPr>
          <w:tab/>
        </w:r>
        <w:r w:rsidR="002728AD">
          <w:rPr>
            <w:webHidden/>
          </w:rPr>
          <w:fldChar w:fldCharType="begin"/>
        </w:r>
        <w:r w:rsidR="002728AD">
          <w:rPr>
            <w:webHidden/>
          </w:rPr>
          <w:instrText xml:space="preserve"> PAGEREF _Toc173355588 \h </w:instrText>
        </w:r>
        <w:r w:rsidR="002728AD">
          <w:rPr>
            <w:webHidden/>
          </w:rPr>
        </w:r>
        <w:r w:rsidR="002728AD">
          <w:rPr>
            <w:webHidden/>
          </w:rPr>
          <w:fldChar w:fldCharType="separate"/>
        </w:r>
        <w:r w:rsidR="00E33D7A">
          <w:rPr>
            <w:webHidden/>
          </w:rPr>
          <w:t>18</w:t>
        </w:r>
        <w:r w:rsidR="002728AD">
          <w:rPr>
            <w:webHidden/>
          </w:rPr>
          <w:fldChar w:fldCharType="end"/>
        </w:r>
      </w:hyperlink>
    </w:p>
    <w:p w14:paraId="31573981" w14:textId="2DCDE799"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9" w:history="1">
        <w:r w:rsidR="002728AD" w:rsidRPr="00831D1F">
          <w:rPr>
            <w:rStyle w:val="Hyperlink"/>
          </w:rPr>
          <w:t>3.3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Sơ đồ usecase</w:t>
        </w:r>
        <w:r w:rsidR="002728AD">
          <w:rPr>
            <w:webHidden/>
          </w:rPr>
          <w:tab/>
        </w:r>
        <w:r w:rsidR="002728AD">
          <w:rPr>
            <w:webHidden/>
          </w:rPr>
          <w:fldChar w:fldCharType="begin"/>
        </w:r>
        <w:r w:rsidR="002728AD">
          <w:rPr>
            <w:webHidden/>
          </w:rPr>
          <w:instrText xml:space="preserve"> PAGEREF _Toc173355589 \h </w:instrText>
        </w:r>
        <w:r w:rsidR="002728AD">
          <w:rPr>
            <w:webHidden/>
          </w:rPr>
        </w:r>
        <w:r w:rsidR="002728AD">
          <w:rPr>
            <w:webHidden/>
          </w:rPr>
          <w:fldChar w:fldCharType="separate"/>
        </w:r>
        <w:r w:rsidR="00E33D7A">
          <w:rPr>
            <w:webHidden/>
          </w:rPr>
          <w:t>18</w:t>
        </w:r>
        <w:r w:rsidR="002728AD">
          <w:rPr>
            <w:webHidden/>
          </w:rPr>
          <w:fldChar w:fldCharType="end"/>
        </w:r>
      </w:hyperlink>
    </w:p>
    <w:p w14:paraId="7A45D65D" w14:textId="195490FD"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0" w:history="1">
        <w:r w:rsidR="002728AD" w:rsidRPr="00831D1F">
          <w:rPr>
            <w:rStyle w:val="Hyperlink"/>
            <w:noProof/>
          </w:rPr>
          <w:t>3.3.1 Actor hệ thống</w:t>
        </w:r>
        <w:r w:rsidR="002728AD">
          <w:rPr>
            <w:noProof/>
            <w:webHidden/>
          </w:rPr>
          <w:tab/>
        </w:r>
        <w:r w:rsidR="002728AD">
          <w:rPr>
            <w:noProof/>
            <w:webHidden/>
          </w:rPr>
          <w:fldChar w:fldCharType="begin"/>
        </w:r>
        <w:r w:rsidR="002728AD">
          <w:rPr>
            <w:noProof/>
            <w:webHidden/>
          </w:rPr>
          <w:instrText xml:space="preserve"> PAGEREF _Toc173355590 \h </w:instrText>
        </w:r>
        <w:r w:rsidR="002728AD">
          <w:rPr>
            <w:noProof/>
            <w:webHidden/>
          </w:rPr>
        </w:r>
        <w:r w:rsidR="002728AD">
          <w:rPr>
            <w:noProof/>
            <w:webHidden/>
          </w:rPr>
          <w:fldChar w:fldCharType="separate"/>
        </w:r>
        <w:r w:rsidR="00E33D7A">
          <w:rPr>
            <w:noProof/>
            <w:webHidden/>
          </w:rPr>
          <w:t>18</w:t>
        </w:r>
        <w:r w:rsidR="002728AD">
          <w:rPr>
            <w:noProof/>
            <w:webHidden/>
          </w:rPr>
          <w:fldChar w:fldCharType="end"/>
        </w:r>
      </w:hyperlink>
    </w:p>
    <w:p w14:paraId="643D9915" w14:textId="41B85E2E"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1" w:history="1">
        <w:r w:rsidR="002728AD" w:rsidRPr="00831D1F">
          <w:rPr>
            <w:rStyle w:val="Hyperlink"/>
            <w:noProof/>
          </w:rPr>
          <w:t>3.3.2 Usecase hệ thống</w:t>
        </w:r>
        <w:r w:rsidR="002728AD">
          <w:rPr>
            <w:noProof/>
            <w:webHidden/>
          </w:rPr>
          <w:tab/>
        </w:r>
        <w:r w:rsidR="002728AD">
          <w:rPr>
            <w:noProof/>
            <w:webHidden/>
          </w:rPr>
          <w:fldChar w:fldCharType="begin"/>
        </w:r>
        <w:r w:rsidR="002728AD">
          <w:rPr>
            <w:noProof/>
            <w:webHidden/>
          </w:rPr>
          <w:instrText xml:space="preserve"> PAGEREF _Toc173355591 \h </w:instrText>
        </w:r>
        <w:r w:rsidR="002728AD">
          <w:rPr>
            <w:noProof/>
            <w:webHidden/>
          </w:rPr>
        </w:r>
        <w:r w:rsidR="002728AD">
          <w:rPr>
            <w:noProof/>
            <w:webHidden/>
          </w:rPr>
          <w:fldChar w:fldCharType="separate"/>
        </w:r>
        <w:r w:rsidR="00E33D7A">
          <w:rPr>
            <w:noProof/>
            <w:webHidden/>
          </w:rPr>
          <w:t>18</w:t>
        </w:r>
        <w:r w:rsidR="002728AD">
          <w:rPr>
            <w:noProof/>
            <w:webHidden/>
          </w:rPr>
          <w:fldChar w:fldCharType="end"/>
        </w:r>
      </w:hyperlink>
    </w:p>
    <w:p w14:paraId="2A2698AA" w14:textId="385C2A63"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2" w:history="1">
        <w:r w:rsidR="002728AD" w:rsidRPr="00831D1F">
          <w:rPr>
            <w:rStyle w:val="Hyperlink"/>
            <w:noProof/>
          </w:rPr>
          <w:t>3.3.3 Sơ đồ Usecase tổng quát</w:t>
        </w:r>
        <w:r w:rsidR="002728AD">
          <w:rPr>
            <w:noProof/>
            <w:webHidden/>
          </w:rPr>
          <w:tab/>
        </w:r>
        <w:r w:rsidR="002728AD">
          <w:rPr>
            <w:noProof/>
            <w:webHidden/>
          </w:rPr>
          <w:fldChar w:fldCharType="begin"/>
        </w:r>
        <w:r w:rsidR="002728AD">
          <w:rPr>
            <w:noProof/>
            <w:webHidden/>
          </w:rPr>
          <w:instrText xml:space="preserve"> PAGEREF _Toc173355592 \h </w:instrText>
        </w:r>
        <w:r w:rsidR="002728AD">
          <w:rPr>
            <w:noProof/>
            <w:webHidden/>
          </w:rPr>
        </w:r>
        <w:r w:rsidR="002728AD">
          <w:rPr>
            <w:noProof/>
            <w:webHidden/>
          </w:rPr>
          <w:fldChar w:fldCharType="separate"/>
        </w:r>
        <w:r w:rsidR="00E33D7A">
          <w:rPr>
            <w:noProof/>
            <w:webHidden/>
          </w:rPr>
          <w:t>19</w:t>
        </w:r>
        <w:r w:rsidR="002728AD">
          <w:rPr>
            <w:noProof/>
            <w:webHidden/>
          </w:rPr>
          <w:fldChar w:fldCharType="end"/>
        </w:r>
      </w:hyperlink>
    </w:p>
    <w:p w14:paraId="25BB8A06" w14:textId="30EF64E1"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3" w:history="1">
        <w:r w:rsidR="002728AD" w:rsidRPr="00831D1F">
          <w:rPr>
            <w:rStyle w:val="Hyperlink"/>
            <w:noProof/>
          </w:rPr>
          <w:t>3.3.4 Sơ đồ phân rã Usecase</w:t>
        </w:r>
        <w:r w:rsidR="002728AD">
          <w:rPr>
            <w:noProof/>
            <w:webHidden/>
          </w:rPr>
          <w:tab/>
        </w:r>
        <w:r w:rsidR="002728AD">
          <w:rPr>
            <w:noProof/>
            <w:webHidden/>
          </w:rPr>
          <w:fldChar w:fldCharType="begin"/>
        </w:r>
        <w:r w:rsidR="002728AD">
          <w:rPr>
            <w:noProof/>
            <w:webHidden/>
          </w:rPr>
          <w:instrText xml:space="preserve"> PAGEREF _Toc173355593 \h </w:instrText>
        </w:r>
        <w:r w:rsidR="002728AD">
          <w:rPr>
            <w:noProof/>
            <w:webHidden/>
          </w:rPr>
        </w:r>
        <w:r w:rsidR="002728AD">
          <w:rPr>
            <w:noProof/>
            <w:webHidden/>
          </w:rPr>
          <w:fldChar w:fldCharType="separate"/>
        </w:r>
        <w:r w:rsidR="00E33D7A">
          <w:rPr>
            <w:noProof/>
            <w:webHidden/>
          </w:rPr>
          <w:t>19</w:t>
        </w:r>
        <w:r w:rsidR="002728AD">
          <w:rPr>
            <w:noProof/>
            <w:webHidden/>
          </w:rPr>
          <w:fldChar w:fldCharType="end"/>
        </w:r>
      </w:hyperlink>
    </w:p>
    <w:p w14:paraId="26AAE0F9" w14:textId="2A010911"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94" w:history="1">
        <w:r w:rsidR="002728AD" w:rsidRPr="00831D1F">
          <w:rPr>
            <w:rStyle w:val="Hyperlink"/>
            <w:noProof/>
          </w:rPr>
          <w:t>3.3.5</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Sơ đồ tuần tự</w:t>
        </w:r>
        <w:r w:rsidR="002728AD">
          <w:rPr>
            <w:noProof/>
            <w:webHidden/>
          </w:rPr>
          <w:tab/>
        </w:r>
        <w:r w:rsidR="002728AD">
          <w:rPr>
            <w:noProof/>
            <w:webHidden/>
          </w:rPr>
          <w:fldChar w:fldCharType="begin"/>
        </w:r>
        <w:r w:rsidR="002728AD">
          <w:rPr>
            <w:noProof/>
            <w:webHidden/>
          </w:rPr>
          <w:instrText xml:space="preserve"> PAGEREF _Toc173355594 \h </w:instrText>
        </w:r>
        <w:r w:rsidR="002728AD">
          <w:rPr>
            <w:noProof/>
            <w:webHidden/>
          </w:rPr>
        </w:r>
        <w:r w:rsidR="002728AD">
          <w:rPr>
            <w:noProof/>
            <w:webHidden/>
          </w:rPr>
          <w:fldChar w:fldCharType="separate"/>
        </w:r>
        <w:r w:rsidR="00E33D7A">
          <w:rPr>
            <w:noProof/>
            <w:webHidden/>
          </w:rPr>
          <w:t>23</w:t>
        </w:r>
        <w:r w:rsidR="002728AD">
          <w:rPr>
            <w:noProof/>
            <w:webHidden/>
          </w:rPr>
          <w:fldChar w:fldCharType="end"/>
        </w:r>
      </w:hyperlink>
    </w:p>
    <w:p w14:paraId="04856D4E" w14:textId="2D7B12E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95" w:history="1">
        <w:r w:rsidR="002728AD" w:rsidRPr="00831D1F">
          <w:rPr>
            <w:rStyle w:val="Hyperlink"/>
          </w:rPr>
          <w:t>3.4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cơ sở dữ liệu</w:t>
        </w:r>
        <w:r w:rsidR="002728AD">
          <w:rPr>
            <w:webHidden/>
          </w:rPr>
          <w:tab/>
        </w:r>
        <w:r w:rsidR="002728AD">
          <w:rPr>
            <w:webHidden/>
          </w:rPr>
          <w:fldChar w:fldCharType="begin"/>
        </w:r>
        <w:r w:rsidR="002728AD">
          <w:rPr>
            <w:webHidden/>
          </w:rPr>
          <w:instrText xml:space="preserve"> PAGEREF _Toc173355595 \h </w:instrText>
        </w:r>
        <w:r w:rsidR="002728AD">
          <w:rPr>
            <w:webHidden/>
          </w:rPr>
        </w:r>
        <w:r w:rsidR="002728AD">
          <w:rPr>
            <w:webHidden/>
          </w:rPr>
          <w:fldChar w:fldCharType="separate"/>
        </w:r>
        <w:r w:rsidR="00E33D7A">
          <w:rPr>
            <w:webHidden/>
          </w:rPr>
          <w:t>28</w:t>
        </w:r>
        <w:r w:rsidR="002728AD">
          <w:rPr>
            <w:webHidden/>
          </w:rPr>
          <w:fldChar w:fldCharType="end"/>
        </w:r>
      </w:hyperlink>
    </w:p>
    <w:p w14:paraId="0DBEE955" w14:textId="1FAB64E4"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596" w:history="1">
        <w:r w:rsidR="002728AD" w:rsidRPr="00831D1F">
          <w:rPr>
            <w:rStyle w:val="Hyperlink"/>
          </w:rPr>
          <w:t>CHƯƠNG 4. KẾT QUẢ NGHIÊN CỨU</w:t>
        </w:r>
        <w:r w:rsidR="002728AD">
          <w:rPr>
            <w:webHidden/>
          </w:rPr>
          <w:tab/>
        </w:r>
        <w:r w:rsidR="002728AD">
          <w:rPr>
            <w:webHidden/>
          </w:rPr>
          <w:fldChar w:fldCharType="begin"/>
        </w:r>
        <w:r w:rsidR="002728AD">
          <w:rPr>
            <w:webHidden/>
          </w:rPr>
          <w:instrText xml:space="preserve"> PAGEREF _Toc173355596 \h </w:instrText>
        </w:r>
        <w:r w:rsidR="002728AD">
          <w:rPr>
            <w:webHidden/>
          </w:rPr>
        </w:r>
        <w:r w:rsidR="002728AD">
          <w:rPr>
            <w:webHidden/>
          </w:rPr>
          <w:fldChar w:fldCharType="separate"/>
        </w:r>
        <w:r w:rsidR="00E33D7A">
          <w:rPr>
            <w:webHidden/>
          </w:rPr>
          <w:t>32</w:t>
        </w:r>
        <w:r w:rsidR="002728AD">
          <w:rPr>
            <w:webHidden/>
          </w:rPr>
          <w:fldChar w:fldCharType="end"/>
        </w:r>
      </w:hyperlink>
    </w:p>
    <w:p w14:paraId="700A2ADB" w14:textId="77807211"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97" w:history="1">
        <w:r w:rsidR="002728AD" w:rsidRPr="00831D1F">
          <w:rPr>
            <w:rStyle w:val="Hyperlink"/>
          </w:rPr>
          <w:t>4.1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admin</w:t>
        </w:r>
        <w:r w:rsidR="002728AD">
          <w:rPr>
            <w:webHidden/>
          </w:rPr>
          <w:tab/>
        </w:r>
        <w:r w:rsidR="002728AD">
          <w:rPr>
            <w:webHidden/>
          </w:rPr>
          <w:fldChar w:fldCharType="begin"/>
        </w:r>
        <w:r w:rsidR="002728AD">
          <w:rPr>
            <w:webHidden/>
          </w:rPr>
          <w:instrText xml:space="preserve"> PAGEREF _Toc173355597 \h </w:instrText>
        </w:r>
        <w:r w:rsidR="002728AD">
          <w:rPr>
            <w:webHidden/>
          </w:rPr>
        </w:r>
        <w:r w:rsidR="002728AD">
          <w:rPr>
            <w:webHidden/>
          </w:rPr>
          <w:fldChar w:fldCharType="separate"/>
        </w:r>
        <w:r w:rsidR="00E33D7A">
          <w:rPr>
            <w:webHidden/>
          </w:rPr>
          <w:t>32</w:t>
        </w:r>
        <w:r w:rsidR="002728AD">
          <w:rPr>
            <w:webHidden/>
          </w:rPr>
          <w:fldChar w:fldCharType="end"/>
        </w:r>
      </w:hyperlink>
    </w:p>
    <w:p w14:paraId="511B109D" w14:textId="73C3820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98" w:history="1">
        <w:r w:rsidR="002728AD" w:rsidRPr="00831D1F">
          <w:rPr>
            <w:rStyle w:val="Hyperlink"/>
            <w:iCs/>
            <w:noProof/>
          </w:rPr>
          <w:t>4.1.1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Thiết kế giao diện admin</w:t>
        </w:r>
        <w:r w:rsidR="002728AD">
          <w:rPr>
            <w:noProof/>
            <w:webHidden/>
          </w:rPr>
          <w:tab/>
        </w:r>
        <w:r w:rsidR="002728AD">
          <w:rPr>
            <w:noProof/>
            <w:webHidden/>
          </w:rPr>
          <w:fldChar w:fldCharType="begin"/>
        </w:r>
        <w:r w:rsidR="002728AD">
          <w:rPr>
            <w:noProof/>
            <w:webHidden/>
          </w:rPr>
          <w:instrText xml:space="preserve"> PAGEREF _Toc173355598 \h </w:instrText>
        </w:r>
        <w:r w:rsidR="002728AD">
          <w:rPr>
            <w:noProof/>
            <w:webHidden/>
          </w:rPr>
        </w:r>
        <w:r w:rsidR="002728AD">
          <w:rPr>
            <w:noProof/>
            <w:webHidden/>
          </w:rPr>
          <w:fldChar w:fldCharType="separate"/>
        </w:r>
        <w:r w:rsidR="00E33D7A">
          <w:rPr>
            <w:noProof/>
            <w:webHidden/>
          </w:rPr>
          <w:t>32</w:t>
        </w:r>
        <w:r w:rsidR="002728AD">
          <w:rPr>
            <w:noProof/>
            <w:webHidden/>
          </w:rPr>
          <w:fldChar w:fldCharType="end"/>
        </w:r>
      </w:hyperlink>
    </w:p>
    <w:p w14:paraId="16593705" w14:textId="483D4F31"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9" w:history="1">
        <w:r w:rsidR="002728AD" w:rsidRPr="00831D1F">
          <w:rPr>
            <w:rStyle w:val="Hyperlink"/>
            <w:noProof/>
          </w:rPr>
          <w:t>4.1.2 Tóm tắt chức năng Admin</w:t>
        </w:r>
        <w:r w:rsidR="002728AD">
          <w:rPr>
            <w:noProof/>
            <w:webHidden/>
          </w:rPr>
          <w:tab/>
        </w:r>
        <w:r w:rsidR="002728AD">
          <w:rPr>
            <w:noProof/>
            <w:webHidden/>
          </w:rPr>
          <w:fldChar w:fldCharType="begin"/>
        </w:r>
        <w:r w:rsidR="002728AD">
          <w:rPr>
            <w:noProof/>
            <w:webHidden/>
          </w:rPr>
          <w:instrText xml:space="preserve"> PAGEREF _Toc173355599 \h </w:instrText>
        </w:r>
        <w:r w:rsidR="002728AD">
          <w:rPr>
            <w:noProof/>
            <w:webHidden/>
          </w:rPr>
        </w:r>
        <w:r w:rsidR="002728AD">
          <w:rPr>
            <w:noProof/>
            <w:webHidden/>
          </w:rPr>
          <w:fldChar w:fldCharType="separate"/>
        </w:r>
        <w:r w:rsidR="00E33D7A">
          <w:rPr>
            <w:noProof/>
            <w:webHidden/>
          </w:rPr>
          <w:t>34</w:t>
        </w:r>
        <w:r w:rsidR="002728AD">
          <w:rPr>
            <w:noProof/>
            <w:webHidden/>
          </w:rPr>
          <w:fldChar w:fldCharType="end"/>
        </w:r>
      </w:hyperlink>
    </w:p>
    <w:p w14:paraId="77A08870" w14:textId="5D9BD4B9"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0" w:history="1">
        <w:r w:rsidR="002728AD" w:rsidRPr="00831D1F">
          <w:rPr>
            <w:rStyle w:val="Hyperlink"/>
          </w:rPr>
          <w:t>4.2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quản lý, nhân viên</w:t>
        </w:r>
        <w:r w:rsidR="002728AD">
          <w:rPr>
            <w:webHidden/>
          </w:rPr>
          <w:tab/>
        </w:r>
        <w:r w:rsidR="002728AD">
          <w:rPr>
            <w:webHidden/>
          </w:rPr>
          <w:fldChar w:fldCharType="begin"/>
        </w:r>
        <w:r w:rsidR="002728AD">
          <w:rPr>
            <w:webHidden/>
          </w:rPr>
          <w:instrText xml:space="preserve"> PAGEREF _Toc173355600 \h </w:instrText>
        </w:r>
        <w:r w:rsidR="002728AD">
          <w:rPr>
            <w:webHidden/>
          </w:rPr>
        </w:r>
        <w:r w:rsidR="002728AD">
          <w:rPr>
            <w:webHidden/>
          </w:rPr>
          <w:fldChar w:fldCharType="separate"/>
        </w:r>
        <w:r w:rsidR="00E33D7A">
          <w:rPr>
            <w:webHidden/>
          </w:rPr>
          <w:t>34</w:t>
        </w:r>
        <w:r w:rsidR="002728AD">
          <w:rPr>
            <w:webHidden/>
          </w:rPr>
          <w:fldChar w:fldCharType="end"/>
        </w:r>
      </w:hyperlink>
    </w:p>
    <w:p w14:paraId="649F37C8" w14:textId="36CEA9C6"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1" w:history="1">
        <w:r w:rsidR="002728AD" w:rsidRPr="00831D1F">
          <w:rPr>
            <w:rStyle w:val="Hyperlink"/>
            <w:noProof/>
          </w:rPr>
          <w:t>4.2.1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Thiết kế giao diện quản lý, nhân viên</w:t>
        </w:r>
        <w:r w:rsidR="002728AD">
          <w:rPr>
            <w:noProof/>
            <w:webHidden/>
          </w:rPr>
          <w:tab/>
        </w:r>
        <w:r w:rsidR="002728AD">
          <w:rPr>
            <w:noProof/>
            <w:webHidden/>
          </w:rPr>
          <w:fldChar w:fldCharType="begin"/>
        </w:r>
        <w:r w:rsidR="002728AD">
          <w:rPr>
            <w:noProof/>
            <w:webHidden/>
          </w:rPr>
          <w:instrText xml:space="preserve"> PAGEREF _Toc173355601 \h </w:instrText>
        </w:r>
        <w:r w:rsidR="002728AD">
          <w:rPr>
            <w:noProof/>
            <w:webHidden/>
          </w:rPr>
        </w:r>
        <w:r w:rsidR="002728AD">
          <w:rPr>
            <w:noProof/>
            <w:webHidden/>
          </w:rPr>
          <w:fldChar w:fldCharType="separate"/>
        </w:r>
        <w:r w:rsidR="00E33D7A">
          <w:rPr>
            <w:noProof/>
            <w:webHidden/>
          </w:rPr>
          <w:t>34</w:t>
        </w:r>
        <w:r w:rsidR="002728AD">
          <w:rPr>
            <w:noProof/>
            <w:webHidden/>
          </w:rPr>
          <w:fldChar w:fldCharType="end"/>
        </w:r>
      </w:hyperlink>
    </w:p>
    <w:p w14:paraId="4B2BE0AD" w14:textId="776E86C2"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2" w:history="1">
        <w:r w:rsidR="002728AD" w:rsidRPr="00831D1F">
          <w:rPr>
            <w:rStyle w:val="Hyperlink"/>
            <w:noProof/>
          </w:rPr>
          <w:t>4.2.2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Tóm tắt chức năng quản lý</w:t>
        </w:r>
        <w:r w:rsidR="002728AD">
          <w:rPr>
            <w:noProof/>
            <w:webHidden/>
          </w:rPr>
          <w:tab/>
        </w:r>
        <w:r w:rsidR="002728AD">
          <w:rPr>
            <w:noProof/>
            <w:webHidden/>
          </w:rPr>
          <w:fldChar w:fldCharType="begin"/>
        </w:r>
        <w:r w:rsidR="002728AD">
          <w:rPr>
            <w:noProof/>
            <w:webHidden/>
          </w:rPr>
          <w:instrText xml:space="preserve"> PAGEREF _Toc173355602 \h </w:instrText>
        </w:r>
        <w:r w:rsidR="002728AD">
          <w:rPr>
            <w:noProof/>
            <w:webHidden/>
          </w:rPr>
        </w:r>
        <w:r w:rsidR="002728AD">
          <w:rPr>
            <w:noProof/>
            <w:webHidden/>
          </w:rPr>
          <w:fldChar w:fldCharType="separate"/>
        </w:r>
        <w:r w:rsidR="00E33D7A">
          <w:rPr>
            <w:noProof/>
            <w:webHidden/>
          </w:rPr>
          <w:t>39</w:t>
        </w:r>
        <w:r w:rsidR="002728AD">
          <w:rPr>
            <w:noProof/>
            <w:webHidden/>
          </w:rPr>
          <w:fldChar w:fldCharType="end"/>
        </w:r>
      </w:hyperlink>
    </w:p>
    <w:p w14:paraId="6D5731B3" w14:textId="0FAB722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3" w:history="1">
        <w:r w:rsidR="002728AD" w:rsidRPr="00831D1F">
          <w:rPr>
            <w:rStyle w:val="Hyperlink"/>
          </w:rPr>
          <w:t>4.3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khách hàng</w:t>
        </w:r>
        <w:r w:rsidR="002728AD">
          <w:rPr>
            <w:webHidden/>
          </w:rPr>
          <w:tab/>
        </w:r>
        <w:r w:rsidR="002728AD">
          <w:rPr>
            <w:webHidden/>
          </w:rPr>
          <w:fldChar w:fldCharType="begin"/>
        </w:r>
        <w:r w:rsidR="002728AD">
          <w:rPr>
            <w:webHidden/>
          </w:rPr>
          <w:instrText xml:space="preserve"> PAGEREF _Toc173355603 \h </w:instrText>
        </w:r>
        <w:r w:rsidR="002728AD">
          <w:rPr>
            <w:webHidden/>
          </w:rPr>
        </w:r>
        <w:r w:rsidR="002728AD">
          <w:rPr>
            <w:webHidden/>
          </w:rPr>
          <w:fldChar w:fldCharType="separate"/>
        </w:r>
        <w:r w:rsidR="00E33D7A">
          <w:rPr>
            <w:webHidden/>
          </w:rPr>
          <w:t>40</w:t>
        </w:r>
        <w:r w:rsidR="002728AD">
          <w:rPr>
            <w:webHidden/>
          </w:rPr>
          <w:fldChar w:fldCharType="end"/>
        </w:r>
      </w:hyperlink>
    </w:p>
    <w:p w14:paraId="451A8C99" w14:textId="21056436"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4" w:history="1">
        <w:r w:rsidR="002728AD" w:rsidRPr="00831D1F">
          <w:rPr>
            <w:rStyle w:val="Hyperlink"/>
            <w:noProof/>
          </w:rPr>
          <w:t>4.3.1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Thiết kế giao diện khách hàng</w:t>
        </w:r>
        <w:r w:rsidR="002728AD">
          <w:rPr>
            <w:noProof/>
            <w:webHidden/>
          </w:rPr>
          <w:tab/>
        </w:r>
        <w:r w:rsidR="002728AD">
          <w:rPr>
            <w:noProof/>
            <w:webHidden/>
          </w:rPr>
          <w:fldChar w:fldCharType="begin"/>
        </w:r>
        <w:r w:rsidR="002728AD">
          <w:rPr>
            <w:noProof/>
            <w:webHidden/>
          </w:rPr>
          <w:instrText xml:space="preserve"> PAGEREF _Toc173355604 \h </w:instrText>
        </w:r>
        <w:r w:rsidR="002728AD">
          <w:rPr>
            <w:noProof/>
            <w:webHidden/>
          </w:rPr>
        </w:r>
        <w:r w:rsidR="002728AD">
          <w:rPr>
            <w:noProof/>
            <w:webHidden/>
          </w:rPr>
          <w:fldChar w:fldCharType="separate"/>
        </w:r>
        <w:r w:rsidR="00E33D7A">
          <w:rPr>
            <w:noProof/>
            <w:webHidden/>
          </w:rPr>
          <w:t>40</w:t>
        </w:r>
        <w:r w:rsidR="002728AD">
          <w:rPr>
            <w:noProof/>
            <w:webHidden/>
          </w:rPr>
          <w:fldChar w:fldCharType="end"/>
        </w:r>
      </w:hyperlink>
    </w:p>
    <w:p w14:paraId="2690AB11" w14:textId="0BD84D02"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5" w:history="1">
        <w:r w:rsidR="002728AD" w:rsidRPr="00831D1F">
          <w:rPr>
            <w:rStyle w:val="Hyperlink"/>
            <w:noProof/>
          </w:rPr>
          <w:t>4.3.2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Tóm tắt chức năng khách hàng</w:t>
        </w:r>
        <w:r w:rsidR="002728AD">
          <w:rPr>
            <w:noProof/>
            <w:webHidden/>
          </w:rPr>
          <w:tab/>
        </w:r>
        <w:r w:rsidR="002728AD">
          <w:rPr>
            <w:noProof/>
            <w:webHidden/>
          </w:rPr>
          <w:fldChar w:fldCharType="begin"/>
        </w:r>
        <w:r w:rsidR="002728AD">
          <w:rPr>
            <w:noProof/>
            <w:webHidden/>
          </w:rPr>
          <w:instrText xml:space="preserve"> PAGEREF _Toc173355605 \h </w:instrText>
        </w:r>
        <w:r w:rsidR="002728AD">
          <w:rPr>
            <w:noProof/>
            <w:webHidden/>
          </w:rPr>
        </w:r>
        <w:r w:rsidR="002728AD">
          <w:rPr>
            <w:noProof/>
            <w:webHidden/>
          </w:rPr>
          <w:fldChar w:fldCharType="separate"/>
        </w:r>
        <w:r w:rsidR="00E33D7A">
          <w:rPr>
            <w:noProof/>
            <w:webHidden/>
          </w:rPr>
          <w:t>45</w:t>
        </w:r>
        <w:r w:rsidR="002728AD">
          <w:rPr>
            <w:noProof/>
            <w:webHidden/>
          </w:rPr>
          <w:fldChar w:fldCharType="end"/>
        </w:r>
      </w:hyperlink>
    </w:p>
    <w:p w14:paraId="16FF6AB8" w14:textId="4B8F87AD"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606" w:history="1">
        <w:r w:rsidR="002728AD" w:rsidRPr="00831D1F">
          <w:rPr>
            <w:rStyle w:val="Hyperlink"/>
          </w:rPr>
          <w:t>CHƯƠNG 5. KẾT LUẬN VÀ HƯỚNG PHÁT TRIỂN</w:t>
        </w:r>
        <w:r w:rsidR="002728AD">
          <w:rPr>
            <w:webHidden/>
          </w:rPr>
          <w:tab/>
        </w:r>
        <w:r w:rsidR="002728AD">
          <w:rPr>
            <w:webHidden/>
          </w:rPr>
          <w:fldChar w:fldCharType="begin"/>
        </w:r>
        <w:r w:rsidR="002728AD">
          <w:rPr>
            <w:webHidden/>
          </w:rPr>
          <w:instrText xml:space="preserve"> PAGEREF _Toc173355606 \h </w:instrText>
        </w:r>
        <w:r w:rsidR="002728AD">
          <w:rPr>
            <w:webHidden/>
          </w:rPr>
        </w:r>
        <w:r w:rsidR="002728AD">
          <w:rPr>
            <w:webHidden/>
          </w:rPr>
          <w:fldChar w:fldCharType="separate"/>
        </w:r>
        <w:r w:rsidR="00E33D7A">
          <w:rPr>
            <w:webHidden/>
          </w:rPr>
          <w:t>46</w:t>
        </w:r>
        <w:r w:rsidR="002728AD">
          <w:rPr>
            <w:webHidden/>
          </w:rPr>
          <w:fldChar w:fldCharType="end"/>
        </w:r>
      </w:hyperlink>
    </w:p>
    <w:p w14:paraId="5FADC984" w14:textId="3F0B26F1"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7" w:history="1">
        <w:r w:rsidR="002728AD" w:rsidRPr="00831D1F">
          <w:rPr>
            <w:rStyle w:val="Hyperlink"/>
          </w:rPr>
          <w:t>5.1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Kết quả đạt được</w:t>
        </w:r>
        <w:r w:rsidR="002728AD">
          <w:rPr>
            <w:webHidden/>
          </w:rPr>
          <w:tab/>
        </w:r>
        <w:r w:rsidR="002728AD">
          <w:rPr>
            <w:webHidden/>
          </w:rPr>
          <w:fldChar w:fldCharType="begin"/>
        </w:r>
        <w:r w:rsidR="002728AD">
          <w:rPr>
            <w:webHidden/>
          </w:rPr>
          <w:instrText xml:space="preserve"> PAGEREF _Toc173355607 \h </w:instrText>
        </w:r>
        <w:r w:rsidR="002728AD">
          <w:rPr>
            <w:webHidden/>
          </w:rPr>
        </w:r>
        <w:r w:rsidR="002728AD">
          <w:rPr>
            <w:webHidden/>
          </w:rPr>
          <w:fldChar w:fldCharType="separate"/>
        </w:r>
        <w:r w:rsidR="00E33D7A">
          <w:rPr>
            <w:webHidden/>
          </w:rPr>
          <w:t>46</w:t>
        </w:r>
        <w:r w:rsidR="002728AD">
          <w:rPr>
            <w:webHidden/>
          </w:rPr>
          <w:fldChar w:fldCharType="end"/>
        </w:r>
      </w:hyperlink>
    </w:p>
    <w:p w14:paraId="2918C165" w14:textId="57442925"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8" w:history="1">
        <w:r w:rsidR="002728AD" w:rsidRPr="00831D1F">
          <w:rPr>
            <w:rStyle w:val="Hyperlink"/>
            <w:noProof/>
            <w:lang w:val="vi-VN"/>
          </w:rPr>
          <w:t>5.1.1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Lý thuyết</w:t>
        </w:r>
        <w:r w:rsidR="002728AD">
          <w:rPr>
            <w:noProof/>
            <w:webHidden/>
          </w:rPr>
          <w:tab/>
        </w:r>
        <w:r w:rsidR="002728AD">
          <w:rPr>
            <w:noProof/>
            <w:webHidden/>
          </w:rPr>
          <w:fldChar w:fldCharType="begin"/>
        </w:r>
        <w:r w:rsidR="002728AD">
          <w:rPr>
            <w:noProof/>
            <w:webHidden/>
          </w:rPr>
          <w:instrText xml:space="preserve"> PAGEREF _Toc173355608 \h </w:instrText>
        </w:r>
        <w:r w:rsidR="002728AD">
          <w:rPr>
            <w:noProof/>
            <w:webHidden/>
          </w:rPr>
        </w:r>
        <w:r w:rsidR="002728AD">
          <w:rPr>
            <w:noProof/>
            <w:webHidden/>
          </w:rPr>
          <w:fldChar w:fldCharType="separate"/>
        </w:r>
        <w:r w:rsidR="00E33D7A">
          <w:rPr>
            <w:noProof/>
            <w:webHidden/>
          </w:rPr>
          <w:t>46</w:t>
        </w:r>
        <w:r w:rsidR="002728AD">
          <w:rPr>
            <w:noProof/>
            <w:webHidden/>
          </w:rPr>
          <w:fldChar w:fldCharType="end"/>
        </w:r>
      </w:hyperlink>
    </w:p>
    <w:p w14:paraId="35BFFD82" w14:textId="189928D3"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9" w:history="1">
        <w:r w:rsidR="002728AD" w:rsidRPr="00831D1F">
          <w:rPr>
            <w:rStyle w:val="Hyperlink"/>
            <w:noProof/>
            <w:lang w:val="vi-VN"/>
          </w:rPr>
          <w:t>5.1.2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C</w:t>
        </w:r>
        <w:r w:rsidR="002728AD" w:rsidRPr="00831D1F">
          <w:rPr>
            <w:rStyle w:val="Hyperlink"/>
            <w:noProof/>
            <w:lang w:val="vi-VN"/>
          </w:rPr>
          <w:t>hương trình</w:t>
        </w:r>
        <w:r w:rsidR="002728AD">
          <w:rPr>
            <w:noProof/>
            <w:webHidden/>
          </w:rPr>
          <w:tab/>
        </w:r>
        <w:r w:rsidR="002728AD">
          <w:rPr>
            <w:noProof/>
            <w:webHidden/>
          </w:rPr>
          <w:fldChar w:fldCharType="begin"/>
        </w:r>
        <w:r w:rsidR="002728AD">
          <w:rPr>
            <w:noProof/>
            <w:webHidden/>
          </w:rPr>
          <w:instrText xml:space="preserve"> PAGEREF _Toc173355609 \h </w:instrText>
        </w:r>
        <w:r w:rsidR="002728AD">
          <w:rPr>
            <w:noProof/>
            <w:webHidden/>
          </w:rPr>
        </w:r>
        <w:r w:rsidR="002728AD">
          <w:rPr>
            <w:noProof/>
            <w:webHidden/>
          </w:rPr>
          <w:fldChar w:fldCharType="separate"/>
        </w:r>
        <w:r w:rsidR="00E33D7A">
          <w:rPr>
            <w:noProof/>
            <w:webHidden/>
          </w:rPr>
          <w:t>46</w:t>
        </w:r>
        <w:r w:rsidR="002728AD">
          <w:rPr>
            <w:noProof/>
            <w:webHidden/>
          </w:rPr>
          <w:fldChar w:fldCharType="end"/>
        </w:r>
      </w:hyperlink>
    </w:p>
    <w:p w14:paraId="216D3873" w14:textId="49D22DA4" w:rsidR="002728AD" w:rsidRDefault="00000000" w:rsidP="002728AD">
      <w:pPr>
        <w:pStyle w:val="TOC3"/>
        <w:tabs>
          <w:tab w:val="left" w:pos="1100"/>
        </w:tabs>
        <w:spacing w:line="360" w:lineRule="auto"/>
        <w:rPr>
          <w:rFonts w:asciiTheme="minorHAnsi" w:eastAsiaTheme="minorEastAsia" w:hAnsiTheme="minorHAnsi" w:cstheme="minorBidi"/>
          <w:noProof/>
          <w:kern w:val="2"/>
          <w:sz w:val="22"/>
          <w:szCs w:val="22"/>
          <w14:ligatures w14:val="standardContextual"/>
        </w:rPr>
      </w:pPr>
      <w:hyperlink w:anchor="_Toc173355610" w:history="1">
        <w:r w:rsidR="002728AD" w:rsidRPr="00831D1F">
          <w:rPr>
            <w:rStyle w:val="Hyperlink"/>
            <w:noProof/>
            <w:lang w:val="vi-VN"/>
          </w:rPr>
          <w:t>5.2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K</w:t>
        </w:r>
        <w:r w:rsidR="002728AD" w:rsidRPr="00831D1F">
          <w:rPr>
            <w:rStyle w:val="Hyperlink"/>
            <w:noProof/>
            <w:lang w:val="vi-VN"/>
          </w:rPr>
          <w:t>hả năng ứng dụng</w:t>
        </w:r>
        <w:r w:rsidR="002728AD">
          <w:rPr>
            <w:noProof/>
            <w:webHidden/>
          </w:rPr>
          <w:tab/>
        </w:r>
        <w:r w:rsidR="002728AD">
          <w:rPr>
            <w:noProof/>
            <w:webHidden/>
          </w:rPr>
          <w:fldChar w:fldCharType="begin"/>
        </w:r>
        <w:r w:rsidR="002728AD">
          <w:rPr>
            <w:noProof/>
            <w:webHidden/>
          </w:rPr>
          <w:instrText xml:space="preserve"> PAGEREF _Toc173355610 \h </w:instrText>
        </w:r>
        <w:r w:rsidR="002728AD">
          <w:rPr>
            <w:noProof/>
            <w:webHidden/>
          </w:rPr>
        </w:r>
        <w:r w:rsidR="002728AD">
          <w:rPr>
            <w:noProof/>
            <w:webHidden/>
          </w:rPr>
          <w:fldChar w:fldCharType="separate"/>
        </w:r>
        <w:r w:rsidR="00E33D7A">
          <w:rPr>
            <w:noProof/>
            <w:webHidden/>
          </w:rPr>
          <w:t>46</w:t>
        </w:r>
        <w:r w:rsidR="002728AD">
          <w:rPr>
            <w:noProof/>
            <w:webHidden/>
          </w:rPr>
          <w:fldChar w:fldCharType="end"/>
        </w:r>
      </w:hyperlink>
    </w:p>
    <w:p w14:paraId="761B4D8B" w14:textId="3C04B2D1"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11" w:history="1">
        <w:r w:rsidR="002728AD" w:rsidRPr="00831D1F">
          <w:rPr>
            <w:rStyle w:val="Hyperlink"/>
          </w:rPr>
          <w:t>5.3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Hạn chế</w:t>
        </w:r>
        <w:r w:rsidR="002728AD">
          <w:rPr>
            <w:webHidden/>
          </w:rPr>
          <w:tab/>
        </w:r>
        <w:r w:rsidR="002728AD">
          <w:rPr>
            <w:webHidden/>
          </w:rPr>
          <w:fldChar w:fldCharType="begin"/>
        </w:r>
        <w:r w:rsidR="002728AD">
          <w:rPr>
            <w:webHidden/>
          </w:rPr>
          <w:instrText xml:space="preserve"> PAGEREF _Toc173355611 \h </w:instrText>
        </w:r>
        <w:r w:rsidR="002728AD">
          <w:rPr>
            <w:webHidden/>
          </w:rPr>
        </w:r>
        <w:r w:rsidR="002728AD">
          <w:rPr>
            <w:webHidden/>
          </w:rPr>
          <w:fldChar w:fldCharType="separate"/>
        </w:r>
        <w:r w:rsidR="00E33D7A">
          <w:rPr>
            <w:webHidden/>
          </w:rPr>
          <w:t>46</w:t>
        </w:r>
        <w:r w:rsidR="002728AD">
          <w:rPr>
            <w:webHidden/>
          </w:rPr>
          <w:fldChar w:fldCharType="end"/>
        </w:r>
      </w:hyperlink>
    </w:p>
    <w:p w14:paraId="107ACF6D" w14:textId="6D5B55C1"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12" w:history="1">
        <w:r w:rsidR="002728AD" w:rsidRPr="00831D1F">
          <w:rPr>
            <w:rStyle w:val="Hyperlink"/>
          </w:rPr>
          <w:t>5.4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Hướng phát triển</w:t>
        </w:r>
        <w:r w:rsidR="002728AD">
          <w:rPr>
            <w:webHidden/>
          </w:rPr>
          <w:tab/>
        </w:r>
        <w:r w:rsidR="002728AD">
          <w:rPr>
            <w:webHidden/>
          </w:rPr>
          <w:fldChar w:fldCharType="begin"/>
        </w:r>
        <w:r w:rsidR="002728AD">
          <w:rPr>
            <w:webHidden/>
          </w:rPr>
          <w:instrText xml:space="preserve"> PAGEREF _Toc173355612 \h </w:instrText>
        </w:r>
        <w:r w:rsidR="002728AD">
          <w:rPr>
            <w:webHidden/>
          </w:rPr>
        </w:r>
        <w:r w:rsidR="002728AD">
          <w:rPr>
            <w:webHidden/>
          </w:rPr>
          <w:fldChar w:fldCharType="separate"/>
        </w:r>
        <w:r w:rsidR="00E33D7A">
          <w:rPr>
            <w:webHidden/>
          </w:rPr>
          <w:t>46</w:t>
        </w:r>
        <w:r w:rsidR="002728AD">
          <w:rPr>
            <w:webHidden/>
          </w:rPr>
          <w:fldChar w:fldCharType="end"/>
        </w:r>
      </w:hyperlink>
    </w:p>
    <w:p w14:paraId="52743AE0" w14:textId="6349226B"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613" w:history="1">
        <w:r w:rsidR="002728AD" w:rsidRPr="00831D1F">
          <w:rPr>
            <w:rStyle w:val="Hyperlink"/>
          </w:rPr>
          <w:t>DANH MỤC TÀI LIỆU THAM KHẢO</w:t>
        </w:r>
        <w:r w:rsidR="002728AD">
          <w:rPr>
            <w:webHidden/>
          </w:rPr>
          <w:tab/>
        </w:r>
        <w:r w:rsidR="002728AD">
          <w:rPr>
            <w:webHidden/>
          </w:rPr>
          <w:fldChar w:fldCharType="begin"/>
        </w:r>
        <w:r w:rsidR="002728AD">
          <w:rPr>
            <w:webHidden/>
          </w:rPr>
          <w:instrText xml:space="preserve"> PAGEREF _Toc173355613 \h </w:instrText>
        </w:r>
        <w:r w:rsidR="002728AD">
          <w:rPr>
            <w:webHidden/>
          </w:rPr>
        </w:r>
        <w:r w:rsidR="002728AD">
          <w:rPr>
            <w:webHidden/>
          </w:rPr>
          <w:fldChar w:fldCharType="separate"/>
        </w:r>
        <w:r w:rsidR="00E33D7A">
          <w:rPr>
            <w:webHidden/>
          </w:rPr>
          <w:t>48</w:t>
        </w:r>
        <w:r w:rsidR="002728AD">
          <w:rPr>
            <w:webHidden/>
          </w:rPr>
          <w:fldChar w:fldCharType="end"/>
        </w:r>
      </w:hyperlink>
    </w:p>
    <w:p w14:paraId="6FE720D8" w14:textId="500378A5" w:rsidR="00AF4014" w:rsidRPr="004F4D59" w:rsidRDefault="00AF4014" w:rsidP="002728AD">
      <w:pPr>
        <w:spacing w:line="360" w:lineRule="auto"/>
      </w:pPr>
      <w:r>
        <w:rPr>
          <w:b/>
          <w:bCs/>
          <w:noProof/>
        </w:rPr>
        <w:fldChar w:fldCharType="end"/>
      </w:r>
      <w:r>
        <w:rPr>
          <w:b/>
          <w:sz w:val="28"/>
          <w:szCs w:val="28"/>
        </w:rPr>
        <w:br w:type="page"/>
      </w:r>
      <w:r>
        <w:rPr>
          <w:b/>
          <w:sz w:val="28"/>
          <w:szCs w:val="28"/>
        </w:rPr>
        <w:lastRenderedPageBreak/>
        <w:t xml:space="preserve"> </w:t>
      </w:r>
    </w:p>
    <w:p w14:paraId="10E3FAB4" w14:textId="044D8919" w:rsidR="00AF4014" w:rsidRDefault="00AF4014" w:rsidP="002728AD">
      <w:pPr>
        <w:spacing w:before="120" w:after="120" w:line="360" w:lineRule="auto"/>
        <w:ind w:left="720"/>
        <w:jc w:val="center"/>
        <w:rPr>
          <w:b/>
          <w:sz w:val="28"/>
          <w:szCs w:val="28"/>
        </w:rPr>
      </w:pPr>
      <w:r>
        <w:rPr>
          <w:b/>
          <w:sz w:val="28"/>
          <w:szCs w:val="28"/>
        </w:rPr>
        <w:t xml:space="preserve">DANH MỤC </w:t>
      </w:r>
      <w:r w:rsidR="00906B8B">
        <w:rPr>
          <w:b/>
          <w:sz w:val="28"/>
          <w:szCs w:val="28"/>
        </w:rPr>
        <w:t>BẢNG BIỂU</w:t>
      </w:r>
    </w:p>
    <w:p w14:paraId="44A61555" w14:textId="6861E9A9" w:rsidR="002728AD" w:rsidRDefault="00BF5D6F"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3355614" w:history="1">
        <w:r w:rsidR="002728AD" w:rsidRPr="00BC1E32">
          <w:rPr>
            <w:rStyle w:val="Hyperlink"/>
            <w:rFonts w:eastAsia="SimSun"/>
            <w:noProof/>
          </w:rPr>
          <w:t>Bảng 3.1 Yêu cầu chức năng của admin</w:t>
        </w:r>
        <w:r w:rsidR="002728AD">
          <w:rPr>
            <w:noProof/>
            <w:webHidden/>
          </w:rPr>
          <w:tab/>
        </w:r>
        <w:r w:rsidR="002728AD">
          <w:rPr>
            <w:noProof/>
            <w:webHidden/>
          </w:rPr>
          <w:fldChar w:fldCharType="begin"/>
        </w:r>
        <w:r w:rsidR="002728AD">
          <w:rPr>
            <w:noProof/>
            <w:webHidden/>
          </w:rPr>
          <w:instrText xml:space="preserve"> PAGEREF _Toc173355614 \h </w:instrText>
        </w:r>
        <w:r w:rsidR="002728AD">
          <w:rPr>
            <w:noProof/>
            <w:webHidden/>
          </w:rPr>
        </w:r>
        <w:r w:rsidR="002728AD">
          <w:rPr>
            <w:noProof/>
            <w:webHidden/>
          </w:rPr>
          <w:fldChar w:fldCharType="separate"/>
        </w:r>
        <w:r w:rsidR="00E33D7A">
          <w:rPr>
            <w:noProof/>
            <w:webHidden/>
          </w:rPr>
          <w:t>15</w:t>
        </w:r>
        <w:r w:rsidR="002728AD">
          <w:rPr>
            <w:noProof/>
            <w:webHidden/>
          </w:rPr>
          <w:fldChar w:fldCharType="end"/>
        </w:r>
      </w:hyperlink>
    </w:p>
    <w:p w14:paraId="328D30D3" w14:textId="397B42F7"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5" w:history="1">
        <w:r w:rsidR="002728AD" w:rsidRPr="00BC1E32">
          <w:rPr>
            <w:rStyle w:val="Hyperlink"/>
            <w:rFonts w:eastAsia="SimSun"/>
            <w:noProof/>
          </w:rPr>
          <w:t>Bảng 3.2 Yêu cầu chức năng của quản lý công chứng</w:t>
        </w:r>
        <w:r w:rsidR="002728AD">
          <w:rPr>
            <w:noProof/>
            <w:webHidden/>
          </w:rPr>
          <w:tab/>
        </w:r>
        <w:r w:rsidR="002728AD">
          <w:rPr>
            <w:noProof/>
            <w:webHidden/>
          </w:rPr>
          <w:fldChar w:fldCharType="begin"/>
        </w:r>
        <w:r w:rsidR="002728AD">
          <w:rPr>
            <w:noProof/>
            <w:webHidden/>
          </w:rPr>
          <w:instrText xml:space="preserve"> PAGEREF _Toc173355615 \h </w:instrText>
        </w:r>
        <w:r w:rsidR="002728AD">
          <w:rPr>
            <w:noProof/>
            <w:webHidden/>
          </w:rPr>
        </w:r>
        <w:r w:rsidR="002728AD">
          <w:rPr>
            <w:noProof/>
            <w:webHidden/>
          </w:rPr>
          <w:fldChar w:fldCharType="separate"/>
        </w:r>
        <w:r w:rsidR="00E33D7A">
          <w:rPr>
            <w:noProof/>
            <w:webHidden/>
          </w:rPr>
          <w:t>15</w:t>
        </w:r>
        <w:r w:rsidR="002728AD">
          <w:rPr>
            <w:noProof/>
            <w:webHidden/>
          </w:rPr>
          <w:fldChar w:fldCharType="end"/>
        </w:r>
      </w:hyperlink>
    </w:p>
    <w:p w14:paraId="6D96EB69" w14:textId="4443BA0E"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6" w:history="1">
        <w:r w:rsidR="002728AD" w:rsidRPr="00BC1E32">
          <w:rPr>
            <w:rStyle w:val="Hyperlink"/>
            <w:rFonts w:eastAsia="SimSun"/>
            <w:noProof/>
          </w:rPr>
          <w:t>Bảng 3.3 Yêu cầu chức năng của quản lý đăng kiểm</w:t>
        </w:r>
        <w:r w:rsidR="002728AD">
          <w:rPr>
            <w:noProof/>
            <w:webHidden/>
          </w:rPr>
          <w:tab/>
        </w:r>
        <w:r w:rsidR="002728AD">
          <w:rPr>
            <w:noProof/>
            <w:webHidden/>
          </w:rPr>
          <w:fldChar w:fldCharType="begin"/>
        </w:r>
        <w:r w:rsidR="002728AD">
          <w:rPr>
            <w:noProof/>
            <w:webHidden/>
          </w:rPr>
          <w:instrText xml:space="preserve"> PAGEREF _Toc173355616 \h </w:instrText>
        </w:r>
        <w:r w:rsidR="002728AD">
          <w:rPr>
            <w:noProof/>
            <w:webHidden/>
          </w:rPr>
        </w:r>
        <w:r w:rsidR="002728AD">
          <w:rPr>
            <w:noProof/>
            <w:webHidden/>
          </w:rPr>
          <w:fldChar w:fldCharType="separate"/>
        </w:r>
        <w:r w:rsidR="00E33D7A">
          <w:rPr>
            <w:noProof/>
            <w:webHidden/>
          </w:rPr>
          <w:t>16</w:t>
        </w:r>
        <w:r w:rsidR="002728AD">
          <w:rPr>
            <w:noProof/>
            <w:webHidden/>
          </w:rPr>
          <w:fldChar w:fldCharType="end"/>
        </w:r>
      </w:hyperlink>
    </w:p>
    <w:p w14:paraId="51D21667" w14:textId="05152047"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7" w:history="1">
        <w:r w:rsidR="002728AD" w:rsidRPr="00BC1E32">
          <w:rPr>
            <w:rStyle w:val="Hyperlink"/>
            <w:rFonts w:eastAsia="SimSun"/>
            <w:noProof/>
          </w:rPr>
          <w:t>Bảng 3.4 Yêu cầu chức năng của quản lý y tế</w:t>
        </w:r>
        <w:r w:rsidR="002728AD">
          <w:rPr>
            <w:noProof/>
            <w:webHidden/>
          </w:rPr>
          <w:tab/>
        </w:r>
        <w:r w:rsidR="002728AD">
          <w:rPr>
            <w:noProof/>
            <w:webHidden/>
          </w:rPr>
          <w:fldChar w:fldCharType="begin"/>
        </w:r>
        <w:r w:rsidR="002728AD">
          <w:rPr>
            <w:noProof/>
            <w:webHidden/>
          </w:rPr>
          <w:instrText xml:space="preserve"> PAGEREF _Toc173355617 \h </w:instrText>
        </w:r>
        <w:r w:rsidR="002728AD">
          <w:rPr>
            <w:noProof/>
            <w:webHidden/>
          </w:rPr>
        </w:r>
        <w:r w:rsidR="002728AD">
          <w:rPr>
            <w:noProof/>
            <w:webHidden/>
          </w:rPr>
          <w:fldChar w:fldCharType="separate"/>
        </w:r>
        <w:r w:rsidR="00E33D7A">
          <w:rPr>
            <w:noProof/>
            <w:webHidden/>
          </w:rPr>
          <w:t>16</w:t>
        </w:r>
        <w:r w:rsidR="002728AD">
          <w:rPr>
            <w:noProof/>
            <w:webHidden/>
          </w:rPr>
          <w:fldChar w:fldCharType="end"/>
        </w:r>
      </w:hyperlink>
    </w:p>
    <w:p w14:paraId="03B23F9E" w14:textId="5DDA78F2"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8" w:history="1">
        <w:r w:rsidR="002728AD" w:rsidRPr="00BC1E32">
          <w:rPr>
            <w:rStyle w:val="Hyperlink"/>
            <w:rFonts w:eastAsia="SimSun"/>
            <w:noProof/>
          </w:rPr>
          <w:t>Bảng 3.5 Yêu cầu chức năng của khách hàng</w:t>
        </w:r>
        <w:r w:rsidR="002728AD">
          <w:rPr>
            <w:noProof/>
            <w:webHidden/>
          </w:rPr>
          <w:tab/>
        </w:r>
        <w:r w:rsidR="002728AD">
          <w:rPr>
            <w:noProof/>
            <w:webHidden/>
          </w:rPr>
          <w:fldChar w:fldCharType="begin"/>
        </w:r>
        <w:r w:rsidR="002728AD">
          <w:rPr>
            <w:noProof/>
            <w:webHidden/>
          </w:rPr>
          <w:instrText xml:space="preserve"> PAGEREF _Toc173355618 \h </w:instrText>
        </w:r>
        <w:r w:rsidR="002728AD">
          <w:rPr>
            <w:noProof/>
            <w:webHidden/>
          </w:rPr>
        </w:r>
        <w:r w:rsidR="002728AD">
          <w:rPr>
            <w:noProof/>
            <w:webHidden/>
          </w:rPr>
          <w:fldChar w:fldCharType="separate"/>
        </w:r>
        <w:r w:rsidR="00E33D7A">
          <w:rPr>
            <w:noProof/>
            <w:webHidden/>
          </w:rPr>
          <w:t>16</w:t>
        </w:r>
        <w:r w:rsidR="002728AD">
          <w:rPr>
            <w:noProof/>
            <w:webHidden/>
          </w:rPr>
          <w:fldChar w:fldCharType="end"/>
        </w:r>
      </w:hyperlink>
    </w:p>
    <w:p w14:paraId="683F4DD6" w14:textId="4CEA96B2"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9" w:history="1">
        <w:r w:rsidR="002728AD" w:rsidRPr="00BC1E32">
          <w:rPr>
            <w:rStyle w:val="Hyperlink"/>
            <w:rFonts w:eastAsia="SimSun"/>
            <w:noProof/>
          </w:rPr>
          <w:t>Bảng 3.6 Usecase hệ thống</w:t>
        </w:r>
        <w:r w:rsidR="002728AD">
          <w:rPr>
            <w:noProof/>
            <w:webHidden/>
          </w:rPr>
          <w:tab/>
        </w:r>
        <w:r w:rsidR="002728AD">
          <w:rPr>
            <w:noProof/>
            <w:webHidden/>
          </w:rPr>
          <w:fldChar w:fldCharType="begin"/>
        </w:r>
        <w:r w:rsidR="002728AD">
          <w:rPr>
            <w:noProof/>
            <w:webHidden/>
          </w:rPr>
          <w:instrText xml:space="preserve"> PAGEREF _Toc173355619 \h </w:instrText>
        </w:r>
        <w:r w:rsidR="002728AD">
          <w:rPr>
            <w:noProof/>
            <w:webHidden/>
          </w:rPr>
        </w:r>
        <w:r w:rsidR="002728AD">
          <w:rPr>
            <w:noProof/>
            <w:webHidden/>
          </w:rPr>
          <w:fldChar w:fldCharType="separate"/>
        </w:r>
        <w:r w:rsidR="00E33D7A">
          <w:rPr>
            <w:noProof/>
            <w:webHidden/>
          </w:rPr>
          <w:t>18</w:t>
        </w:r>
        <w:r w:rsidR="002728AD">
          <w:rPr>
            <w:noProof/>
            <w:webHidden/>
          </w:rPr>
          <w:fldChar w:fldCharType="end"/>
        </w:r>
      </w:hyperlink>
    </w:p>
    <w:p w14:paraId="5F9A08D8" w14:textId="5381AF3A"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0" w:history="1">
        <w:r w:rsidR="002728AD" w:rsidRPr="00BC1E32">
          <w:rPr>
            <w:rStyle w:val="Hyperlink"/>
            <w:rFonts w:eastAsia="SimSun"/>
            <w:noProof/>
          </w:rPr>
          <w:t>Bảng 3.7 Bảng Banner</w:t>
        </w:r>
        <w:r w:rsidR="002728AD">
          <w:rPr>
            <w:noProof/>
            <w:webHidden/>
          </w:rPr>
          <w:tab/>
        </w:r>
        <w:r w:rsidR="002728AD">
          <w:rPr>
            <w:noProof/>
            <w:webHidden/>
          </w:rPr>
          <w:fldChar w:fldCharType="begin"/>
        </w:r>
        <w:r w:rsidR="002728AD">
          <w:rPr>
            <w:noProof/>
            <w:webHidden/>
          </w:rPr>
          <w:instrText xml:space="preserve"> PAGEREF _Toc173355620 \h </w:instrText>
        </w:r>
        <w:r w:rsidR="002728AD">
          <w:rPr>
            <w:noProof/>
            <w:webHidden/>
          </w:rPr>
        </w:r>
        <w:r w:rsidR="002728AD">
          <w:rPr>
            <w:noProof/>
            <w:webHidden/>
          </w:rPr>
          <w:fldChar w:fldCharType="separate"/>
        </w:r>
        <w:r w:rsidR="00E33D7A">
          <w:rPr>
            <w:noProof/>
            <w:webHidden/>
          </w:rPr>
          <w:t>28</w:t>
        </w:r>
        <w:r w:rsidR="002728AD">
          <w:rPr>
            <w:noProof/>
            <w:webHidden/>
          </w:rPr>
          <w:fldChar w:fldCharType="end"/>
        </w:r>
      </w:hyperlink>
    </w:p>
    <w:p w14:paraId="33523B35" w14:textId="0586F9AE"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1" w:history="1">
        <w:r w:rsidR="002728AD" w:rsidRPr="00BC1E32">
          <w:rPr>
            <w:rStyle w:val="Hyperlink"/>
            <w:rFonts w:eastAsia="SimSun"/>
            <w:noProof/>
          </w:rPr>
          <w:t>Bảng 3.8 Bảng Admintong</w:t>
        </w:r>
        <w:r w:rsidR="002728AD">
          <w:rPr>
            <w:noProof/>
            <w:webHidden/>
          </w:rPr>
          <w:tab/>
        </w:r>
        <w:r w:rsidR="002728AD">
          <w:rPr>
            <w:noProof/>
            <w:webHidden/>
          </w:rPr>
          <w:fldChar w:fldCharType="begin"/>
        </w:r>
        <w:r w:rsidR="002728AD">
          <w:rPr>
            <w:noProof/>
            <w:webHidden/>
          </w:rPr>
          <w:instrText xml:space="preserve"> PAGEREF _Toc173355621 \h </w:instrText>
        </w:r>
        <w:r w:rsidR="002728AD">
          <w:rPr>
            <w:noProof/>
            <w:webHidden/>
          </w:rPr>
        </w:r>
        <w:r w:rsidR="002728AD">
          <w:rPr>
            <w:noProof/>
            <w:webHidden/>
          </w:rPr>
          <w:fldChar w:fldCharType="separate"/>
        </w:r>
        <w:r w:rsidR="00E33D7A">
          <w:rPr>
            <w:noProof/>
            <w:webHidden/>
          </w:rPr>
          <w:t>28</w:t>
        </w:r>
        <w:r w:rsidR="002728AD">
          <w:rPr>
            <w:noProof/>
            <w:webHidden/>
          </w:rPr>
          <w:fldChar w:fldCharType="end"/>
        </w:r>
      </w:hyperlink>
    </w:p>
    <w:p w14:paraId="74B639F1" w14:textId="7F470B65"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2" w:history="1">
        <w:r w:rsidR="002728AD" w:rsidRPr="00BC1E32">
          <w:rPr>
            <w:rStyle w:val="Hyperlink"/>
            <w:rFonts w:eastAsia="SimSun"/>
            <w:noProof/>
          </w:rPr>
          <w:t>Bảng 3.9 Bảng Khách hàng</w:t>
        </w:r>
        <w:r w:rsidR="002728AD">
          <w:rPr>
            <w:noProof/>
            <w:webHidden/>
          </w:rPr>
          <w:tab/>
        </w:r>
        <w:r w:rsidR="002728AD">
          <w:rPr>
            <w:noProof/>
            <w:webHidden/>
          </w:rPr>
          <w:fldChar w:fldCharType="begin"/>
        </w:r>
        <w:r w:rsidR="002728AD">
          <w:rPr>
            <w:noProof/>
            <w:webHidden/>
          </w:rPr>
          <w:instrText xml:space="preserve"> PAGEREF _Toc173355622 \h </w:instrText>
        </w:r>
        <w:r w:rsidR="002728AD">
          <w:rPr>
            <w:noProof/>
            <w:webHidden/>
          </w:rPr>
        </w:r>
        <w:r w:rsidR="002728AD">
          <w:rPr>
            <w:noProof/>
            <w:webHidden/>
          </w:rPr>
          <w:fldChar w:fldCharType="separate"/>
        </w:r>
        <w:r w:rsidR="00E33D7A">
          <w:rPr>
            <w:noProof/>
            <w:webHidden/>
          </w:rPr>
          <w:t>28</w:t>
        </w:r>
        <w:r w:rsidR="002728AD">
          <w:rPr>
            <w:noProof/>
            <w:webHidden/>
          </w:rPr>
          <w:fldChar w:fldCharType="end"/>
        </w:r>
      </w:hyperlink>
    </w:p>
    <w:p w14:paraId="0DD9BCA7" w14:textId="3A7C475E"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3" w:history="1">
        <w:r w:rsidR="002728AD" w:rsidRPr="00BC1E32">
          <w:rPr>
            <w:rStyle w:val="Hyperlink"/>
            <w:rFonts w:eastAsia="SimSun"/>
            <w:noProof/>
          </w:rPr>
          <w:t>Bảng 3.10 Bảng Booking</w:t>
        </w:r>
        <w:r w:rsidR="002728AD">
          <w:rPr>
            <w:noProof/>
            <w:webHidden/>
          </w:rPr>
          <w:tab/>
        </w:r>
        <w:r w:rsidR="002728AD">
          <w:rPr>
            <w:noProof/>
            <w:webHidden/>
          </w:rPr>
          <w:fldChar w:fldCharType="begin"/>
        </w:r>
        <w:r w:rsidR="002728AD">
          <w:rPr>
            <w:noProof/>
            <w:webHidden/>
          </w:rPr>
          <w:instrText xml:space="preserve"> PAGEREF _Toc173355623 \h </w:instrText>
        </w:r>
        <w:r w:rsidR="002728AD">
          <w:rPr>
            <w:noProof/>
            <w:webHidden/>
          </w:rPr>
        </w:r>
        <w:r w:rsidR="002728AD">
          <w:rPr>
            <w:noProof/>
            <w:webHidden/>
          </w:rPr>
          <w:fldChar w:fldCharType="separate"/>
        </w:r>
        <w:r w:rsidR="00E33D7A">
          <w:rPr>
            <w:noProof/>
            <w:webHidden/>
          </w:rPr>
          <w:t>29</w:t>
        </w:r>
        <w:r w:rsidR="002728AD">
          <w:rPr>
            <w:noProof/>
            <w:webHidden/>
          </w:rPr>
          <w:fldChar w:fldCharType="end"/>
        </w:r>
      </w:hyperlink>
    </w:p>
    <w:p w14:paraId="75270DEF" w14:textId="1712BD7E"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4" w:history="1">
        <w:r w:rsidR="002728AD" w:rsidRPr="00BC1E32">
          <w:rPr>
            <w:rStyle w:val="Hyperlink"/>
            <w:rFonts w:eastAsia="SimSun"/>
            <w:noProof/>
          </w:rPr>
          <w:t>Bảng 3.11 Bảng Lịch Hẹn</w:t>
        </w:r>
        <w:r w:rsidR="002728AD">
          <w:rPr>
            <w:noProof/>
            <w:webHidden/>
          </w:rPr>
          <w:tab/>
        </w:r>
        <w:r w:rsidR="002728AD">
          <w:rPr>
            <w:noProof/>
            <w:webHidden/>
          </w:rPr>
          <w:fldChar w:fldCharType="begin"/>
        </w:r>
        <w:r w:rsidR="002728AD">
          <w:rPr>
            <w:noProof/>
            <w:webHidden/>
          </w:rPr>
          <w:instrText xml:space="preserve"> PAGEREF _Toc173355624 \h </w:instrText>
        </w:r>
        <w:r w:rsidR="002728AD">
          <w:rPr>
            <w:noProof/>
            <w:webHidden/>
          </w:rPr>
        </w:r>
        <w:r w:rsidR="002728AD">
          <w:rPr>
            <w:noProof/>
            <w:webHidden/>
          </w:rPr>
          <w:fldChar w:fldCharType="separate"/>
        </w:r>
        <w:r w:rsidR="00E33D7A">
          <w:rPr>
            <w:noProof/>
            <w:webHidden/>
          </w:rPr>
          <w:t>29</w:t>
        </w:r>
        <w:r w:rsidR="002728AD">
          <w:rPr>
            <w:noProof/>
            <w:webHidden/>
          </w:rPr>
          <w:fldChar w:fldCharType="end"/>
        </w:r>
      </w:hyperlink>
    </w:p>
    <w:p w14:paraId="764E7DA9" w14:textId="1D15019B"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5" w:history="1">
        <w:r w:rsidR="002728AD" w:rsidRPr="00BC1E32">
          <w:rPr>
            <w:rStyle w:val="Hyperlink"/>
            <w:rFonts w:eastAsia="SimSun"/>
            <w:noProof/>
          </w:rPr>
          <w:t>Bảng 3.12 Bảng Quản lý</w:t>
        </w:r>
        <w:r w:rsidR="002728AD">
          <w:rPr>
            <w:noProof/>
            <w:webHidden/>
          </w:rPr>
          <w:tab/>
        </w:r>
        <w:r w:rsidR="002728AD">
          <w:rPr>
            <w:noProof/>
            <w:webHidden/>
          </w:rPr>
          <w:fldChar w:fldCharType="begin"/>
        </w:r>
        <w:r w:rsidR="002728AD">
          <w:rPr>
            <w:noProof/>
            <w:webHidden/>
          </w:rPr>
          <w:instrText xml:space="preserve"> PAGEREF _Toc173355625 \h </w:instrText>
        </w:r>
        <w:r w:rsidR="002728AD">
          <w:rPr>
            <w:noProof/>
            <w:webHidden/>
          </w:rPr>
        </w:r>
        <w:r w:rsidR="002728AD">
          <w:rPr>
            <w:noProof/>
            <w:webHidden/>
          </w:rPr>
          <w:fldChar w:fldCharType="separate"/>
        </w:r>
        <w:r w:rsidR="00E33D7A">
          <w:rPr>
            <w:noProof/>
            <w:webHidden/>
          </w:rPr>
          <w:t>30</w:t>
        </w:r>
        <w:r w:rsidR="002728AD">
          <w:rPr>
            <w:noProof/>
            <w:webHidden/>
          </w:rPr>
          <w:fldChar w:fldCharType="end"/>
        </w:r>
      </w:hyperlink>
    </w:p>
    <w:p w14:paraId="3C37B5B4" w14:textId="6230B7BC"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6" w:history="1">
        <w:r w:rsidR="002728AD" w:rsidRPr="00BC1E32">
          <w:rPr>
            <w:rStyle w:val="Hyperlink"/>
            <w:rFonts w:eastAsia="SimSun"/>
            <w:noProof/>
          </w:rPr>
          <w:t>Bảng 3.13 Bảng Vai trò</w:t>
        </w:r>
        <w:r w:rsidR="002728AD">
          <w:rPr>
            <w:noProof/>
            <w:webHidden/>
          </w:rPr>
          <w:tab/>
        </w:r>
        <w:r w:rsidR="002728AD">
          <w:rPr>
            <w:noProof/>
            <w:webHidden/>
          </w:rPr>
          <w:fldChar w:fldCharType="begin"/>
        </w:r>
        <w:r w:rsidR="002728AD">
          <w:rPr>
            <w:noProof/>
            <w:webHidden/>
          </w:rPr>
          <w:instrText xml:space="preserve"> PAGEREF _Toc173355626 \h </w:instrText>
        </w:r>
        <w:r w:rsidR="002728AD">
          <w:rPr>
            <w:noProof/>
            <w:webHidden/>
          </w:rPr>
        </w:r>
        <w:r w:rsidR="002728AD">
          <w:rPr>
            <w:noProof/>
            <w:webHidden/>
          </w:rPr>
          <w:fldChar w:fldCharType="separate"/>
        </w:r>
        <w:r w:rsidR="00E33D7A">
          <w:rPr>
            <w:noProof/>
            <w:webHidden/>
          </w:rPr>
          <w:t>30</w:t>
        </w:r>
        <w:r w:rsidR="002728AD">
          <w:rPr>
            <w:noProof/>
            <w:webHidden/>
          </w:rPr>
          <w:fldChar w:fldCharType="end"/>
        </w:r>
      </w:hyperlink>
    </w:p>
    <w:p w14:paraId="5EEBFCCD" w14:textId="4042973A" w:rsidR="00AF4014" w:rsidRPr="003A3218" w:rsidRDefault="00BF5D6F" w:rsidP="002728AD">
      <w:pPr>
        <w:spacing w:line="360" w:lineRule="auto"/>
        <w:jc w:val="both"/>
        <w:rPr>
          <w:b/>
          <w:color w:val="000000" w:themeColor="text1"/>
        </w:rPr>
      </w:pPr>
      <w:r>
        <w:rPr>
          <w:b/>
          <w:color w:val="000000" w:themeColor="text1"/>
        </w:rPr>
        <w:fldChar w:fldCharType="end"/>
      </w:r>
    </w:p>
    <w:p w14:paraId="7AABD250" w14:textId="77777777" w:rsidR="00906B8B" w:rsidRDefault="00906B8B" w:rsidP="004F4D59">
      <w:pPr>
        <w:spacing w:after="160" w:line="360" w:lineRule="auto"/>
        <w:rPr>
          <w:b/>
          <w:color w:val="000000" w:themeColor="text1"/>
          <w:sz w:val="28"/>
          <w:szCs w:val="28"/>
        </w:rPr>
      </w:pPr>
      <w:r>
        <w:rPr>
          <w:b/>
          <w:color w:val="000000" w:themeColor="text1"/>
          <w:sz w:val="28"/>
          <w:szCs w:val="28"/>
        </w:rPr>
        <w:br w:type="page"/>
      </w:r>
    </w:p>
    <w:p w14:paraId="1E4E3F35" w14:textId="7FC9C587" w:rsidR="00AF4014" w:rsidRDefault="00906B8B" w:rsidP="00906B8B">
      <w:pPr>
        <w:ind w:left="720"/>
        <w:jc w:val="center"/>
        <w:rPr>
          <w:b/>
          <w:color w:val="000000" w:themeColor="text1"/>
          <w:sz w:val="28"/>
          <w:szCs w:val="28"/>
        </w:rPr>
      </w:pPr>
      <w:r w:rsidRPr="00906B8B">
        <w:rPr>
          <w:b/>
          <w:color w:val="000000" w:themeColor="text1"/>
          <w:sz w:val="28"/>
          <w:szCs w:val="28"/>
        </w:rPr>
        <w:lastRenderedPageBreak/>
        <w:t>DANH MỤC HÌNH ẢNH</w:t>
      </w:r>
    </w:p>
    <w:p w14:paraId="21103B71" w14:textId="293D819F" w:rsidR="00754490" w:rsidRDefault="00906B8B"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sz w:val="28"/>
          <w:szCs w:val="28"/>
        </w:rPr>
        <w:fldChar w:fldCharType="begin"/>
      </w:r>
      <w:r>
        <w:rPr>
          <w:b/>
          <w:color w:val="000000" w:themeColor="text1"/>
          <w:sz w:val="28"/>
          <w:szCs w:val="28"/>
        </w:rPr>
        <w:instrText xml:space="preserve"> TOC \h \z \c "Hình" </w:instrText>
      </w:r>
      <w:r>
        <w:rPr>
          <w:b/>
          <w:color w:val="000000" w:themeColor="text1"/>
          <w:sz w:val="28"/>
          <w:szCs w:val="28"/>
        </w:rPr>
        <w:fldChar w:fldCharType="separate"/>
      </w:r>
      <w:hyperlink w:anchor="_Toc172040027" w:history="1">
        <w:r w:rsidR="00754490" w:rsidRPr="00CB1218">
          <w:rPr>
            <w:rStyle w:val="Hyperlink"/>
            <w:rFonts w:eastAsia="SimSun"/>
            <w:noProof/>
          </w:rPr>
          <w:t>Hình 2.1 Ngôn ngữ HTML</w:t>
        </w:r>
        <w:r w:rsidR="00754490">
          <w:rPr>
            <w:noProof/>
            <w:webHidden/>
          </w:rPr>
          <w:tab/>
        </w:r>
        <w:r w:rsidR="00754490">
          <w:rPr>
            <w:noProof/>
            <w:webHidden/>
          </w:rPr>
          <w:fldChar w:fldCharType="begin"/>
        </w:r>
        <w:r w:rsidR="00754490">
          <w:rPr>
            <w:noProof/>
            <w:webHidden/>
          </w:rPr>
          <w:instrText xml:space="preserve"> PAGEREF _Toc172040027 \h </w:instrText>
        </w:r>
        <w:r w:rsidR="00754490">
          <w:rPr>
            <w:noProof/>
            <w:webHidden/>
          </w:rPr>
        </w:r>
        <w:r w:rsidR="00754490">
          <w:rPr>
            <w:noProof/>
            <w:webHidden/>
          </w:rPr>
          <w:fldChar w:fldCharType="separate"/>
        </w:r>
        <w:r w:rsidR="00E33D7A">
          <w:rPr>
            <w:noProof/>
            <w:webHidden/>
          </w:rPr>
          <w:t>3</w:t>
        </w:r>
        <w:r w:rsidR="00754490">
          <w:rPr>
            <w:noProof/>
            <w:webHidden/>
          </w:rPr>
          <w:fldChar w:fldCharType="end"/>
        </w:r>
      </w:hyperlink>
    </w:p>
    <w:p w14:paraId="06C51D85" w14:textId="6D25B2BC"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8" w:history="1">
        <w:r w:rsidR="00754490" w:rsidRPr="00CB1218">
          <w:rPr>
            <w:rStyle w:val="Hyperlink"/>
            <w:rFonts w:eastAsia="SimSun"/>
            <w:noProof/>
          </w:rPr>
          <w:t>Hình 2.2 Ngôn ngữ CSS</w:t>
        </w:r>
        <w:r w:rsidR="00754490">
          <w:rPr>
            <w:noProof/>
            <w:webHidden/>
          </w:rPr>
          <w:tab/>
        </w:r>
        <w:r w:rsidR="00754490">
          <w:rPr>
            <w:noProof/>
            <w:webHidden/>
          </w:rPr>
          <w:fldChar w:fldCharType="begin"/>
        </w:r>
        <w:r w:rsidR="00754490">
          <w:rPr>
            <w:noProof/>
            <w:webHidden/>
          </w:rPr>
          <w:instrText xml:space="preserve"> PAGEREF _Toc172040028 \h </w:instrText>
        </w:r>
        <w:r w:rsidR="00754490">
          <w:rPr>
            <w:noProof/>
            <w:webHidden/>
          </w:rPr>
        </w:r>
        <w:r w:rsidR="00754490">
          <w:rPr>
            <w:noProof/>
            <w:webHidden/>
          </w:rPr>
          <w:fldChar w:fldCharType="separate"/>
        </w:r>
        <w:r w:rsidR="00E33D7A">
          <w:rPr>
            <w:noProof/>
            <w:webHidden/>
          </w:rPr>
          <w:t>4</w:t>
        </w:r>
        <w:r w:rsidR="00754490">
          <w:rPr>
            <w:noProof/>
            <w:webHidden/>
          </w:rPr>
          <w:fldChar w:fldCharType="end"/>
        </w:r>
      </w:hyperlink>
    </w:p>
    <w:p w14:paraId="530A2506" w14:textId="6ADEFB6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9" w:history="1">
        <w:r w:rsidR="00754490" w:rsidRPr="00CB1218">
          <w:rPr>
            <w:rStyle w:val="Hyperlink"/>
            <w:rFonts w:eastAsia="SimSun"/>
            <w:noProof/>
          </w:rPr>
          <w:t>Hình 2.3 Ngôn ngữ JavaScript</w:t>
        </w:r>
        <w:r w:rsidR="00754490">
          <w:rPr>
            <w:noProof/>
            <w:webHidden/>
          </w:rPr>
          <w:tab/>
        </w:r>
        <w:r w:rsidR="00754490">
          <w:rPr>
            <w:noProof/>
            <w:webHidden/>
          </w:rPr>
          <w:fldChar w:fldCharType="begin"/>
        </w:r>
        <w:r w:rsidR="00754490">
          <w:rPr>
            <w:noProof/>
            <w:webHidden/>
          </w:rPr>
          <w:instrText xml:space="preserve"> PAGEREF _Toc172040029 \h </w:instrText>
        </w:r>
        <w:r w:rsidR="00754490">
          <w:rPr>
            <w:noProof/>
            <w:webHidden/>
          </w:rPr>
        </w:r>
        <w:r w:rsidR="00754490">
          <w:rPr>
            <w:noProof/>
            <w:webHidden/>
          </w:rPr>
          <w:fldChar w:fldCharType="separate"/>
        </w:r>
        <w:r w:rsidR="00E33D7A">
          <w:rPr>
            <w:noProof/>
            <w:webHidden/>
          </w:rPr>
          <w:t>5</w:t>
        </w:r>
        <w:r w:rsidR="00754490">
          <w:rPr>
            <w:noProof/>
            <w:webHidden/>
          </w:rPr>
          <w:fldChar w:fldCharType="end"/>
        </w:r>
      </w:hyperlink>
    </w:p>
    <w:p w14:paraId="473B2960" w14:textId="7378BA7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0" w:history="1">
        <w:r w:rsidR="00754490" w:rsidRPr="00CB1218">
          <w:rPr>
            <w:rStyle w:val="Hyperlink"/>
            <w:rFonts w:eastAsia="SimSun"/>
            <w:noProof/>
          </w:rPr>
          <w:t>Hình 2.4 Ngôn ngữ PHP</w:t>
        </w:r>
        <w:r w:rsidR="00754490">
          <w:rPr>
            <w:noProof/>
            <w:webHidden/>
          </w:rPr>
          <w:tab/>
        </w:r>
        <w:r w:rsidR="00754490">
          <w:rPr>
            <w:noProof/>
            <w:webHidden/>
          </w:rPr>
          <w:fldChar w:fldCharType="begin"/>
        </w:r>
        <w:r w:rsidR="00754490">
          <w:rPr>
            <w:noProof/>
            <w:webHidden/>
          </w:rPr>
          <w:instrText xml:space="preserve"> PAGEREF _Toc172040030 \h </w:instrText>
        </w:r>
        <w:r w:rsidR="00754490">
          <w:rPr>
            <w:noProof/>
            <w:webHidden/>
          </w:rPr>
        </w:r>
        <w:r w:rsidR="00754490">
          <w:rPr>
            <w:noProof/>
            <w:webHidden/>
          </w:rPr>
          <w:fldChar w:fldCharType="separate"/>
        </w:r>
        <w:r w:rsidR="00E33D7A">
          <w:rPr>
            <w:noProof/>
            <w:webHidden/>
          </w:rPr>
          <w:t>7</w:t>
        </w:r>
        <w:r w:rsidR="00754490">
          <w:rPr>
            <w:noProof/>
            <w:webHidden/>
          </w:rPr>
          <w:fldChar w:fldCharType="end"/>
        </w:r>
      </w:hyperlink>
    </w:p>
    <w:p w14:paraId="43AF2BAE" w14:textId="00E120F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1" w:history="1">
        <w:r w:rsidR="00754490" w:rsidRPr="00CB1218">
          <w:rPr>
            <w:rStyle w:val="Hyperlink"/>
            <w:rFonts w:eastAsia="SimSun"/>
            <w:noProof/>
          </w:rPr>
          <w:t>Hình 2.5 Hệ quản trị cơ sở dữ liệu MySQL</w:t>
        </w:r>
        <w:r w:rsidR="00754490">
          <w:rPr>
            <w:noProof/>
            <w:webHidden/>
          </w:rPr>
          <w:tab/>
        </w:r>
        <w:r w:rsidR="00754490">
          <w:rPr>
            <w:noProof/>
            <w:webHidden/>
          </w:rPr>
          <w:fldChar w:fldCharType="begin"/>
        </w:r>
        <w:r w:rsidR="00754490">
          <w:rPr>
            <w:noProof/>
            <w:webHidden/>
          </w:rPr>
          <w:instrText xml:space="preserve"> PAGEREF _Toc172040031 \h </w:instrText>
        </w:r>
        <w:r w:rsidR="00754490">
          <w:rPr>
            <w:noProof/>
            <w:webHidden/>
          </w:rPr>
        </w:r>
        <w:r w:rsidR="00754490">
          <w:rPr>
            <w:noProof/>
            <w:webHidden/>
          </w:rPr>
          <w:fldChar w:fldCharType="separate"/>
        </w:r>
        <w:r w:rsidR="00E33D7A">
          <w:rPr>
            <w:noProof/>
            <w:webHidden/>
          </w:rPr>
          <w:t>8</w:t>
        </w:r>
        <w:r w:rsidR="00754490">
          <w:rPr>
            <w:noProof/>
            <w:webHidden/>
          </w:rPr>
          <w:fldChar w:fldCharType="end"/>
        </w:r>
      </w:hyperlink>
    </w:p>
    <w:p w14:paraId="322B89F4" w14:textId="28EE960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2" w:history="1">
        <w:r w:rsidR="00754490" w:rsidRPr="00CB1218">
          <w:rPr>
            <w:rStyle w:val="Hyperlink"/>
            <w:rFonts w:eastAsia="SimSun"/>
            <w:noProof/>
          </w:rPr>
          <w:t>Hình 2.6 PHPMyAdmin</w:t>
        </w:r>
        <w:r w:rsidR="00754490">
          <w:rPr>
            <w:noProof/>
            <w:webHidden/>
          </w:rPr>
          <w:tab/>
        </w:r>
        <w:r w:rsidR="00754490">
          <w:rPr>
            <w:noProof/>
            <w:webHidden/>
          </w:rPr>
          <w:fldChar w:fldCharType="begin"/>
        </w:r>
        <w:r w:rsidR="00754490">
          <w:rPr>
            <w:noProof/>
            <w:webHidden/>
          </w:rPr>
          <w:instrText xml:space="preserve"> PAGEREF _Toc172040032 \h </w:instrText>
        </w:r>
        <w:r w:rsidR="00754490">
          <w:rPr>
            <w:noProof/>
            <w:webHidden/>
          </w:rPr>
        </w:r>
        <w:r w:rsidR="00754490">
          <w:rPr>
            <w:noProof/>
            <w:webHidden/>
          </w:rPr>
          <w:fldChar w:fldCharType="separate"/>
        </w:r>
        <w:r w:rsidR="00E33D7A">
          <w:rPr>
            <w:noProof/>
            <w:webHidden/>
          </w:rPr>
          <w:t>9</w:t>
        </w:r>
        <w:r w:rsidR="00754490">
          <w:rPr>
            <w:noProof/>
            <w:webHidden/>
          </w:rPr>
          <w:fldChar w:fldCharType="end"/>
        </w:r>
      </w:hyperlink>
    </w:p>
    <w:p w14:paraId="4B582404" w14:textId="2917549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3" w:history="1">
        <w:r w:rsidR="00754490" w:rsidRPr="00CB1218">
          <w:rPr>
            <w:rStyle w:val="Hyperlink"/>
            <w:rFonts w:eastAsia="SimSun"/>
            <w:noProof/>
          </w:rPr>
          <w:t>Hình 2.7 Phần mềm Xampp</w:t>
        </w:r>
        <w:r w:rsidR="00754490">
          <w:rPr>
            <w:noProof/>
            <w:webHidden/>
          </w:rPr>
          <w:tab/>
        </w:r>
        <w:r w:rsidR="00754490">
          <w:rPr>
            <w:noProof/>
            <w:webHidden/>
          </w:rPr>
          <w:fldChar w:fldCharType="begin"/>
        </w:r>
        <w:r w:rsidR="00754490">
          <w:rPr>
            <w:noProof/>
            <w:webHidden/>
          </w:rPr>
          <w:instrText xml:space="preserve"> PAGEREF _Toc172040033 \h </w:instrText>
        </w:r>
        <w:r w:rsidR="00754490">
          <w:rPr>
            <w:noProof/>
            <w:webHidden/>
          </w:rPr>
        </w:r>
        <w:r w:rsidR="00754490">
          <w:rPr>
            <w:noProof/>
            <w:webHidden/>
          </w:rPr>
          <w:fldChar w:fldCharType="separate"/>
        </w:r>
        <w:r w:rsidR="00E33D7A">
          <w:rPr>
            <w:noProof/>
            <w:webHidden/>
          </w:rPr>
          <w:t>10</w:t>
        </w:r>
        <w:r w:rsidR="00754490">
          <w:rPr>
            <w:noProof/>
            <w:webHidden/>
          </w:rPr>
          <w:fldChar w:fldCharType="end"/>
        </w:r>
      </w:hyperlink>
    </w:p>
    <w:p w14:paraId="0F6A8725" w14:textId="5EA4DC1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4" w:history="1">
        <w:r w:rsidR="00754490" w:rsidRPr="00CB1218">
          <w:rPr>
            <w:rStyle w:val="Hyperlink"/>
            <w:rFonts w:eastAsia="SimSun"/>
            <w:noProof/>
          </w:rPr>
          <w:t>Hình 2.8 Phần mềm VS Code</w:t>
        </w:r>
        <w:r w:rsidR="00754490">
          <w:rPr>
            <w:noProof/>
            <w:webHidden/>
          </w:rPr>
          <w:tab/>
        </w:r>
        <w:r w:rsidR="00754490">
          <w:rPr>
            <w:noProof/>
            <w:webHidden/>
          </w:rPr>
          <w:fldChar w:fldCharType="begin"/>
        </w:r>
        <w:r w:rsidR="00754490">
          <w:rPr>
            <w:noProof/>
            <w:webHidden/>
          </w:rPr>
          <w:instrText xml:space="preserve"> PAGEREF _Toc172040034 \h </w:instrText>
        </w:r>
        <w:r w:rsidR="00754490">
          <w:rPr>
            <w:noProof/>
            <w:webHidden/>
          </w:rPr>
        </w:r>
        <w:r w:rsidR="00754490">
          <w:rPr>
            <w:noProof/>
            <w:webHidden/>
          </w:rPr>
          <w:fldChar w:fldCharType="separate"/>
        </w:r>
        <w:r w:rsidR="00E33D7A">
          <w:rPr>
            <w:noProof/>
            <w:webHidden/>
          </w:rPr>
          <w:t>12</w:t>
        </w:r>
        <w:r w:rsidR="00754490">
          <w:rPr>
            <w:noProof/>
            <w:webHidden/>
          </w:rPr>
          <w:fldChar w:fldCharType="end"/>
        </w:r>
      </w:hyperlink>
    </w:p>
    <w:p w14:paraId="04CF5A2E" w14:textId="6FCF1D8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5" w:history="1">
        <w:r w:rsidR="00754490" w:rsidRPr="00CB1218">
          <w:rPr>
            <w:rStyle w:val="Hyperlink"/>
            <w:rFonts w:eastAsia="SimSun"/>
            <w:noProof/>
          </w:rPr>
          <w:t>Hình 3.1 Sơ đồ tổng quát chức năng</w:t>
        </w:r>
        <w:r w:rsidR="00754490">
          <w:rPr>
            <w:noProof/>
            <w:webHidden/>
          </w:rPr>
          <w:tab/>
        </w:r>
        <w:r w:rsidR="00754490">
          <w:rPr>
            <w:noProof/>
            <w:webHidden/>
          </w:rPr>
          <w:fldChar w:fldCharType="begin"/>
        </w:r>
        <w:r w:rsidR="00754490">
          <w:rPr>
            <w:noProof/>
            <w:webHidden/>
          </w:rPr>
          <w:instrText xml:space="preserve"> PAGEREF _Toc172040035 \h </w:instrText>
        </w:r>
        <w:r w:rsidR="00754490">
          <w:rPr>
            <w:noProof/>
            <w:webHidden/>
          </w:rPr>
        </w:r>
        <w:r w:rsidR="00754490">
          <w:rPr>
            <w:noProof/>
            <w:webHidden/>
          </w:rPr>
          <w:fldChar w:fldCharType="separate"/>
        </w:r>
        <w:r w:rsidR="00E33D7A">
          <w:rPr>
            <w:noProof/>
            <w:webHidden/>
          </w:rPr>
          <w:t>18</w:t>
        </w:r>
        <w:r w:rsidR="00754490">
          <w:rPr>
            <w:noProof/>
            <w:webHidden/>
          </w:rPr>
          <w:fldChar w:fldCharType="end"/>
        </w:r>
      </w:hyperlink>
    </w:p>
    <w:p w14:paraId="21C351FB" w14:textId="5CF9E32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6" w:history="1">
        <w:r w:rsidR="00754490" w:rsidRPr="00CB1218">
          <w:rPr>
            <w:rStyle w:val="Hyperlink"/>
            <w:rFonts w:eastAsia="SimSun"/>
            <w:noProof/>
          </w:rPr>
          <w:t>Hình 3.2 Sơ đồ Usecase tổng quát</w:t>
        </w:r>
        <w:r w:rsidR="00754490">
          <w:rPr>
            <w:noProof/>
            <w:webHidden/>
          </w:rPr>
          <w:tab/>
        </w:r>
        <w:r w:rsidR="00754490">
          <w:rPr>
            <w:noProof/>
            <w:webHidden/>
          </w:rPr>
          <w:fldChar w:fldCharType="begin"/>
        </w:r>
        <w:r w:rsidR="00754490">
          <w:rPr>
            <w:noProof/>
            <w:webHidden/>
          </w:rPr>
          <w:instrText xml:space="preserve"> PAGEREF _Toc172040036 \h </w:instrText>
        </w:r>
        <w:r w:rsidR="00754490">
          <w:rPr>
            <w:noProof/>
            <w:webHidden/>
          </w:rPr>
        </w:r>
        <w:r w:rsidR="00754490">
          <w:rPr>
            <w:noProof/>
            <w:webHidden/>
          </w:rPr>
          <w:fldChar w:fldCharType="separate"/>
        </w:r>
        <w:r w:rsidR="00E33D7A">
          <w:rPr>
            <w:noProof/>
            <w:webHidden/>
          </w:rPr>
          <w:t>19</w:t>
        </w:r>
        <w:r w:rsidR="00754490">
          <w:rPr>
            <w:noProof/>
            <w:webHidden/>
          </w:rPr>
          <w:fldChar w:fldCharType="end"/>
        </w:r>
      </w:hyperlink>
    </w:p>
    <w:p w14:paraId="5D2CD7A8" w14:textId="7A260B3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7" w:history="1">
        <w:r w:rsidR="00754490" w:rsidRPr="00CB1218">
          <w:rPr>
            <w:rStyle w:val="Hyperlink"/>
            <w:rFonts w:eastAsia="SimSun"/>
            <w:noProof/>
          </w:rPr>
          <w:t>Hình 3.3 Sơ đồ phân rã Admin quản lý banner</w:t>
        </w:r>
        <w:r w:rsidR="00754490">
          <w:rPr>
            <w:noProof/>
            <w:webHidden/>
          </w:rPr>
          <w:tab/>
        </w:r>
        <w:r w:rsidR="00754490">
          <w:rPr>
            <w:noProof/>
            <w:webHidden/>
          </w:rPr>
          <w:fldChar w:fldCharType="begin"/>
        </w:r>
        <w:r w:rsidR="00754490">
          <w:rPr>
            <w:noProof/>
            <w:webHidden/>
          </w:rPr>
          <w:instrText xml:space="preserve"> PAGEREF _Toc172040037 \h </w:instrText>
        </w:r>
        <w:r w:rsidR="00754490">
          <w:rPr>
            <w:noProof/>
            <w:webHidden/>
          </w:rPr>
        </w:r>
        <w:r w:rsidR="00754490">
          <w:rPr>
            <w:noProof/>
            <w:webHidden/>
          </w:rPr>
          <w:fldChar w:fldCharType="separate"/>
        </w:r>
        <w:r w:rsidR="00E33D7A">
          <w:rPr>
            <w:noProof/>
            <w:webHidden/>
          </w:rPr>
          <w:t>20</w:t>
        </w:r>
        <w:r w:rsidR="00754490">
          <w:rPr>
            <w:noProof/>
            <w:webHidden/>
          </w:rPr>
          <w:fldChar w:fldCharType="end"/>
        </w:r>
      </w:hyperlink>
    </w:p>
    <w:p w14:paraId="1C5A4131" w14:textId="52803AD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8" w:history="1">
        <w:r w:rsidR="00754490" w:rsidRPr="00CB1218">
          <w:rPr>
            <w:rStyle w:val="Hyperlink"/>
            <w:rFonts w:eastAsia="SimSun"/>
            <w:noProof/>
          </w:rPr>
          <w:t>Hình 3.4 Sơ đồ phân rã Admin duyệt tài khoản quản lý</w:t>
        </w:r>
        <w:r w:rsidR="00754490">
          <w:rPr>
            <w:noProof/>
            <w:webHidden/>
          </w:rPr>
          <w:tab/>
        </w:r>
        <w:r w:rsidR="00754490">
          <w:rPr>
            <w:noProof/>
            <w:webHidden/>
          </w:rPr>
          <w:fldChar w:fldCharType="begin"/>
        </w:r>
        <w:r w:rsidR="00754490">
          <w:rPr>
            <w:noProof/>
            <w:webHidden/>
          </w:rPr>
          <w:instrText xml:space="preserve"> PAGEREF _Toc172040038 \h </w:instrText>
        </w:r>
        <w:r w:rsidR="00754490">
          <w:rPr>
            <w:noProof/>
            <w:webHidden/>
          </w:rPr>
        </w:r>
        <w:r w:rsidR="00754490">
          <w:rPr>
            <w:noProof/>
            <w:webHidden/>
          </w:rPr>
          <w:fldChar w:fldCharType="separate"/>
        </w:r>
        <w:r w:rsidR="00E33D7A">
          <w:rPr>
            <w:noProof/>
            <w:webHidden/>
          </w:rPr>
          <w:t>20</w:t>
        </w:r>
        <w:r w:rsidR="00754490">
          <w:rPr>
            <w:noProof/>
            <w:webHidden/>
          </w:rPr>
          <w:fldChar w:fldCharType="end"/>
        </w:r>
      </w:hyperlink>
    </w:p>
    <w:p w14:paraId="4D83C3A0" w14:textId="3991450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9" w:history="1">
        <w:r w:rsidR="00754490" w:rsidRPr="00CB1218">
          <w:rPr>
            <w:rStyle w:val="Hyperlink"/>
            <w:rFonts w:eastAsia="SimSun"/>
            <w:noProof/>
          </w:rPr>
          <w:t>Hình 3.5 Sơ đồ phân rã Usecase quản lý danh mục</w:t>
        </w:r>
        <w:r w:rsidR="00754490">
          <w:rPr>
            <w:noProof/>
            <w:webHidden/>
          </w:rPr>
          <w:tab/>
        </w:r>
        <w:r w:rsidR="00754490">
          <w:rPr>
            <w:noProof/>
            <w:webHidden/>
          </w:rPr>
          <w:fldChar w:fldCharType="begin"/>
        </w:r>
        <w:r w:rsidR="00754490">
          <w:rPr>
            <w:noProof/>
            <w:webHidden/>
          </w:rPr>
          <w:instrText xml:space="preserve"> PAGEREF _Toc172040039 \h </w:instrText>
        </w:r>
        <w:r w:rsidR="00754490">
          <w:rPr>
            <w:noProof/>
            <w:webHidden/>
          </w:rPr>
        </w:r>
        <w:r w:rsidR="00754490">
          <w:rPr>
            <w:noProof/>
            <w:webHidden/>
          </w:rPr>
          <w:fldChar w:fldCharType="separate"/>
        </w:r>
        <w:r w:rsidR="00E33D7A">
          <w:rPr>
            <w:noProof/>
            <w:webHidden/>
          </w:rPr>
          <w:t>21</w:t>
        </w:r>
        <w:r w:rsidR="00754490">
          <w:rPr>
            <w:noProof/>
            <w:webHidden/>
          </w:rPr>
          <w:fldChar w:fldCharType="end"/>
        </w:r>
      </w:hyperlink>
    </w:p>
    <w:p w14:paraId="52F4AE43" w14:textId="589A8A9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0" w:history="1">
        <w:r w:rsidR="00754490" w:rsidRPr="00CB1218">
          <w:rPr>
            <w:rStyle w:val="Hyperlink"/>
            <w:rFonts w:eastAsia="SimSun"/>
            <w:noProof/>
          </w:rPr>
          <w:t>Hình 3.6 Sơ đồ phân rã Usecase quản lý nhân viên</w:t>
        </w:r>
        <w:r w:rsidR="00754490">
          <w:rPr>
            <w:noProof/>
            <w:webHidden/>
          </w:rPr>
          <w:tab/>
        </w:r>
        <w:r w:rsidR="00754490">
          <w:rPr>
            <w:noProof/>
            <w:webHidden/>
          </w:rPr>
          <w:fldChar w:fldCharType="begin"/>
        </w:r>
        <w:r w:rsidR="00754490">
          <w:rPr>
            <w:noProof/>
            <w:webHidden/>
          </w:rPr>
          <w:instrText xml:space="preserve"> PAGEREF _Toc172040040 \h </w:instrText>
        </w:r>
        <w:r w:rsidR="00754490">
          <w:rPr>
            <w:noProof/>
            <w:webHidden/>
          </w:rPr>
        </w:r>
        <w:r w:rsidR="00754490">
          <w:rPr>
            <w:noProof/>
            <w:webHidden/>
          </w:rPr>
          <w:fldChar w:fldCharType="separate"/>
        </w:r>
        <w:r w:rsidR="00E33D7A">
          <w:rPr>
            <w:noProof/>
            <w:webHidden/>
          </w:rPr>
          <w:t>21</w:t>
        </w:r>
        <w:r w:rsidR="00754490">
          <w:rPr>
            <w:noProof/>
            <w:webHidden/>
          </w:rPr>
          <w:fldChar w:fldCharType="end"/>
        </w:r>
      </w:hyperlink>
    </w:p>
    <w:p w14:paraId="0FCE11B7" w14:textId="082C3AD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1" w:history="1">
        <w:r w:rsidR="00754490" w:rsidRPr="00CB1218">
          <w:rPr>
            <w:rStyle w:val="Hyperlink"/>
            <w:rFonts w:eastAsia="SimSun"/>
            <w:noProof/>
          </w:rPr>
          <w:t>Hình 3.7 Sơ đồ phân rã Usecase nhân viên tạo lịch</w:t>
        </w:r>
        <w:r w:rsidR="00754490">
          <w:rPr>
            <w:noProof/>
            <w:webHidden/>
          </w:rPr>
          <w:tab/>
        </w:r>
        <w:r w:rsidR="00754490">
          <w:rPr>
            <w:noProof/>
            <w:webHidden/>
          </w:rPr>
          <w:fldChar w:fldCharType="begin"/>
        </w:r>
        <w:r w:rsidR="00754490">
          <w:rPr>
            <w:noProof/>
            <w:webHidden/>
          </w:rPr>
          <w:instrText xml:space="preserve"> PAGEREF _Toc172040041 \h </w:instrText>
        </w:r>
        <w:r w:rsidR="00754490">
          <w:rPr>
            <w:noProof/>
            <w:webHidden/>
          </w:rPr>
        </w:r>
        <w:r w:rsidR="00754490">
          <w:rPr>
            <w:noProof/>
            <w:webHidden/>
          </w:rPr>
          <w:fldChar w:fldCharType="separate"/>
        </w:r>
        <w:r w:rsidR="00E33D7A">
          <w:rPr>
            <w:noProof/>
            <w:webHidden/>
          </w:rPr>
          <w:t>21</w:t>
        </w:r>
        <w:r w:rsidR="00754490">
          <w:rPr>
            <w:noProof/>
            <w:webHidden/>
          </w:rPr>
          <w:fldChar w:fldCharType="end"/>
        </w:r>
      </w:hyperlink>
    </w:p>
    <w:p w14:paraId="6F8A56FE" w14:textId="5F12462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2" w:history="1">
        <w:r w:rsidR="00754490" w:rsidRPr="00CB1218">
          <w:rPr>
            <w:rStyle w:val="Hyperlink"/>
            <w:rFonts w:eastAsia="SimSun"/>
            <w:noProof/>
          </w:rPr>
          <w:t>Hình 3.8 Sơ đồ phân rã Usecase quản lý lịch hẹn</w:t>
        </w:r>
        <w:r w:rsidR="00754490">
          <w:rPr>
            <w:noProof/>
            <w:webHidden/>
          </w:rPr>
          <w:tab/>
        </w:r>
        <w:r w:rsidR="00754490">
          <w:rPr>
            <w:noProof/>
            <w:webHidden/>
          </w:rPr>
          <w:fldChar w:fldCharType="begin"/>
        </w:r>
        <w:r w:rsidR="00754490">
          <w:rPr>
            <w:noProof/>
            <w:webHidden/>
          </w:rPr>
          <w:instrText xml:space="preserve"> PAGEREF _Toc172040042 \h </w:instrText>
        </w:r>
        <w:r w:rsidR="00754490">
          <w:rPr>
            <w:noProof/>
            <w:webHidden/>
          </w:rPr>
        </w:r>
        <w:r w:rsidR="00754490">
          <w:rPr>
            <w:noProof/>
            <w:webHidden/>
          </w:rPr>
          <w:fldChar w:fldCharType="separate"/>
        </w:r>
        <w:r w:rsidR="00E33D7A">
          <w:rPr>
            <w:noProof/>
            <w:webHidden/>
          </w:rPr>
          <w:t>22</w:t>
        </w:r>
        <w:r w:rsidR="00754490">
          <w:rPr>
            <w:noProof/>
            <w:webHidden/>
          </w:rPr>
          <w:fldChar w:fldCharType="end"/>
        </w:r>
      </w:hyperlink>
    </w:p>
    <w:p w14:paraId="29385359" w14:textId="20E6CD2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3" w:history="1">
        <w:r w:rsidR="00754490" w:rsidRPr="00CB1218">
          <w:rPr>
            <w:rStyle w:val="Hyperlink"/>
            <w:rFonts w:eastAsia="SimSun"/>
            <w:noProof/>
          </w:rPr>
          <w:t>Hình 3.9 Sơ đồ phần rã Usecase đặt lịch hẹn</w:t>
        </w:r>
        <w:r w:rsidR="00754490">
          <w:rPr>
            <w:noProof/>
            <w:webHidden/>
          </w:rPr>
          <w:tab/>
        </w:r>
        <w:r w:rsidR="00754490">
          <w:rPr>
            <w:noProof/>
            <w:webHidden/>
          </w:rPr>
          <w:fldChar w:fldCharType="begin"/>
        </w:r>
        <w:r w:rsidR="00754490">
          <w:rPr>
            <w:noProof/>
            <w:webHidden/>
          </w:rPr>
          <w:instrText xml:space="preserve"> PAGEREF _Toc172040043 \h </w:instrText>
        </w:r>
        <w:r w:rsidR="00754490">
          <w:rPr>
            <w:noProof/>
            <w:webHidden/>
          </w:rPr>
        </w:r>
        <w:r w:rsidR="00754490">
          <w:rPr>
            <w:noProof/>
            <w:webHidden/>
          </w:rPr>
          <w:fldChar w:fldCharType="separate"/>
        </w:r>
        <w:r w:rsidR="00E33D7A">
          <w:rPr>
            <w:noProof/>
            <w:webHidden/>
          </w:rPr>
          <w:t>22</w:t>
        </w:r>
        <w:r w:rsidR="00754490">
          <w:rPr>
            <w:noProof/>
            <w:webHidden/>
          </w:rPr>
          <w:fldChar w:fldCharType="end"/>
        </w:r>
      </w:hyperlink>
    </w:p>
    <w:p w14:paraId="70E24795" w14:textId="781B3F5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4" w:history="1">
        <w:r w:rsidR="00754490" w:rsidRPr="00CB1218">
          <w:rPr>
            <w:rStyle w:val="Hyperlink"/>
            <w:rFonts w:eastAsia="SimSun"/>
            <w:noProof/>
          </w:rPr>
          <w:t>Hình 3.10 Sơ đồ phân rã Usecase tìm kiếm thông tin</w:t>
        </w:r>
        <w:r w:rsidR="00754490">
          <w:rPr>
            <w:noProof/>
            <w:webHidden/>
          </w:rPr>
          <w:tab/>
        </w:r>
        <w:r w:rsidR="00754490">
          <w:rPr>
            <w:noProof/>
            <w:webHidden/>
          </w:rPr>
          <w:fldChar w:fldCharType="begin"/>
        </w:r>
        <w:r w:rsidR="00754490">
          <w:rPr>
            <w:noProof/>
            <w:webHidden/>
          </w:rPr>
          <w:instrText xml:space="preserve"> PAGEREF _Toc172040044 \h </w:instrText>
        </w:r>
        <w:r w:rsidR="00754490">
          <w:rPr>
            <w:noProof/>
            <w:webHidden/>
          </w:rPr>
        </w:r>
        <w:r w:rsidR="00754490">
          <w:rPr>
            <w:noProof/>
            <w:webHidden/>
          </w:rPr>
          <w:fldChar w:fldCharType="separate"/>
        </w:r>
        <w:r w:rsidR="00E33D7A">
          <w:rPr>
            <w:noProof/>
            <w:webHidden/>
          </w:rPr>
          <w:t>23</w:t>
        </w:r>
        <w:r w:rsidR="00754490">
          <w:rPr>
            <w:noProof/>
            <w:webHidden/>
          </w:rPr>
          <w:fldChar w:fldCharType="end"/>
        </w:r>
      </w:hyperlink>
    </w:p>
    <w:p w14:paraId="33E11F8F" w14:textId="40008EF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5" w:history="1">
        <w:r w:rsidR="00754490" w:rsidRPr="00CB1218">
          <w:rPr>
            <w:rStyle w:val="Hyperlink"/>
            <w:rFonts w:eastAsia="SimSun"/>
            <w:noProof/>
          </w:rPr>
          <w:t>Hình 3.11 Sở đồ tuần tự đăng nhập</w:t>
        </w:r>
        <w:r w:rsidR="00754490">
          <w:rPr>
            <w:noProof/>
            <w:webHidden/>
          </w:rPr>
          <w:tab/>
        </w:r>
        <w:r w:rsidR="00754490">
          <w:rPr>
            <w:noProof/>
            <w:webHidden/>
          </w:rPr>
          <w:fldChar w:fldCharType="begin"/>
        </w:r>
        <w:r w:rsidR="00754490">
          <w:rPr>
            <w:noProof/>
            <w:webHidden/>
          </w:rPr>
          <w:instrText xml:space="preserve"> PAGEREF _Toc172040045 \h </w:instrText>
        </w:r>
        <w:r w:rsidR="00754490">
          <w:rPr>
            <w:noProof/>
            <w:webHidden/>
          </w:rPr>
        </w:r>
        <w:r w:rsidR="00754490">
          <w:rPr>
            <w:noProof/>
            <w:webHidden/>
          </w:rPr>
          <w:fldChar w:fldCharType="separate"/>
        </w:r>
        <w:r w:rsidR="00E33D7A">
          <w:rPr>
            <w:noProof/>
            <w:webHidden/>
          </w:rPr>
          <w:t>23</w:t>
        </w:r>
        <w:r w:rsidR="00754490">
          <w:rPr>
            <w:noProof/>
            <w:webHidden/>
          </w:rPr>
          <w:fldChar w:fldCharType="end"/>
        </w:r>
      </w:hyperlink>
    </w:p>
    <w:p w14:paraId="5E847150" w14:textId="5845CFF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6" w:history="1">
        <w:r w:rsidR="00754490" w:rsidRPr="00CB1218">
          <w:rPr>
            <w:rStyle w:val="Hyperlink"/>
            <w:rFonts w:eastAsia="SimSun"/>
            <w:noProof/>
          </w:rPr>
          <w:t>Hình 3.12 Sơ đồ tuần tự đăng ký tài khoản quản lý</w:t>
        </w:r>
        <w:r w:rsidR="00754490">
          <w:rPr>
            <w:noProof/>
            <w:webHidden/>
          </w:rPr>
          <w:tab/>
        </w:r>
        <w:r w:rsidR="00754490">
          <w:rPr>
            <w:noProof/>
            <w:webHidden/>
          </w:rPr>
          <w:fldChar w:fldCharType="begin"/>
        </w:r>
        <w:r w:rsidR="00754490">
          <w:rPr>
            <w:noProof/>
            <w:webHidden/>
          </w:rPr>
          <w:instrText xml:space="preserve"> PAGEREF _Toc172040046 \h </w:instrText>
        </w:r>
        <w:r w:rsidR="00754490">
          <w:rPr>
            <w:noProof/>
            <w:webHidden/>
          </w:rPr>
        </w:r>
        <w:r w:rsidR="00754490">
          <w:rPr>
            <w:noProof/>
            <w:webHidden/>
          </w:rPr>
          <w:fldChar w:fldCharType="separate"/>
        </w:r>
        <w:r w:rsidR="00E33D7A">
          <w:rPr>
            <w:noProof/>
            <w:webHidden/>
          </w:rPr>
          <w:t>24</w:t>
        </w:r>
        <w:r w:rsidR="00754490">
          <w:rPr>
            <w:noProof/>
            <w:webHidden/>
          </w:rPr>
          <w:fldChar w:fldCharType="end"/>
        </w:r>
      </w:hyperlink>
    </w:p>
    <w:p w14:paraId="19FBE507" w14:textId="5AEDAE2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7" w:history="1">
        <w:r w:rsidR="00754490" w:rsidRPr="00CB1218">
          <w:rPr>
            <w:rStyle w:val="Hyperlink"/>
            <w:rFonts w:eastAsia="SimSun"/>
            <w:noProof/>
          </w:rPr>
          <w:t>Hình 3.13 Sơ đồ tuần tự đăng nhập quản lý</w:t>
        </w:r>
        <w:r w:rsidR="00754490">
          <w:rPr>
            <w:noProof/>
            <w:webHidden/>
          </w:rPr>
          <w:tab/>
        </w:r>
        <w:r w:rsidR="00754490">
          <w:rPr>
            <w:noProof/>
            <w:webHidden/>
          </w:rPr>
          <w:fldChar w:fldCharType="begin"/>
        </w:r>
        <w:r w:rsidR="00754490">
          <w:rPr>
            <w:noProof/>
            <w:webHidden/>
          </w:rPr>
          <w:instrText xml:space="preserve"> PAGEREF _Toc172040047 \h </w:instrText>
        </w:r>
        <w:r w:rsidR="00754490">
          <w:rPr>
            <w:noProof/>
            <w:webHidden/>
          </w:rPr>
        </w:r>
        <w:r w:rsidR="00754490">
          <w:rPr>
            <w:noProof/>
            <w:webHidden/>
          </w:rPr>
          <w:fldChar w:fldCharType="separate"/>
        </w:r>
        <w:r w:rsidR="00E33D7A">
          <w:rPr>
            <w:noProof/>
            <w:webHidden/>
          </w:rPr>
          <w:t>25</w:t>
        </w:r>
        <w:r w:rsidR="00754490">
          <w:rPr>
            <w:noProof/>
            <w:webHidden/>
          </w:rPr>
          <w:fldChar w:fldCharType="end"/>
        </w:r>
      </w:hyperlink>
    </w:p>
    <w:p w14:paraId="6F8E04A6" w14:textId="5F6FC171"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8" w:history="1">
        <w:r w:rsidR="00754490" w:rsidRPr="00CB1218">
          <w:rPr>
            <w:rStyle w:val="Hyperlink"/>
            <w:rFonts w:eastAsia="SimSun"/>
            <w:noProof/>
          </w:rPr>
          <w:t>Hình 3.14 Sơ đồ tuần tự đăng ký khách hàng</w:t>
        </w:r>
        <w:r w:rsidR="00754490">
          <w:rPr>
            <w:noProof/>
            <w:webHidden/>
          </w:rPr>
          <w:tab/>
        </w:r>
        <w:r w:rsidR="00754490">
          <w:rPr>
            <w:noProof/>
            <w:webHidden/>
          </w:rPr>
          <w:fldChar w:fldCharType="begin"/>
        </w:r>
        <w:r w:rsidR="00754490">
          <w:rPr>
            <w:noProof/>
            <w:webHidden/>
          </w:rPr>
          <w:instrText xml:space="preserve"> PAGEREF _Toc172040048 \h </w:instrText>
        </w:r>
        <w:r w:rsidR="00754490">
          <w:rPr>
            <w:noProof/>
            <w:webHidden/>
          </w:rPr>
        </w:r>
        <w:r w:rsidR="00754490">
          <w:rPr>
            <w:noProof/>
            <w:webHidden/>
          </w:rPr>
          <w:fldChar w:fldCharType="separate"/>
        </w:r>
        <w:r w:rsidR="00E33D7A">
          <w:rPr>
            <w:noProof/>
            <w:webHidden/>
          </w:rPr>
          <w:t>25</w:t>
        </w:r>
        <w:r w:rsidR="00754490">
          <w:rPr>
            <w:noProof/>
            <w:webHidden/>
          </w:rPr>
          <w:fldChar w:fldCharType="end"/>
        </w:r>
      </w:hyperlink>
    </w:p>
    <w:p w14:paraId="36553C9B" w14:textId="537884A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9" w:history="1">
        <w:r w:rsidR="00754490" w:rsidRPr="00CB1218">
          <w:rPr>
            <w:rStyle w:val="Hyperlink"/>
            <w:rFonts w:eastAsia="SimSun"/>
            <w:noProof/>
          </w:rPr>
          <w:t>Hình 3.15 Sơ đồ tuần tự đăng nhập khách hàng</w:t>
        </w:r>
        <w:r w:rsidR="00754490">
          <w:rPr>
            <w:noProof/>
            <w:webHidden/>
          </w:rPr>
          <w:tab/>
        </w:r>
        <w:r w:rsidR="00754490">
          <w:rPr>
            <w:noProof/>
            <w:webHidden/>
          </w:rPr>
          <w:fldChar w:fldCharType="begin"/>
        </w:r>
        <w:r w:rsidR="00754490">
          <w:rPr>
            <w:noProof/>
            <w:webHidden/>
          </w:rPr>
          <w:instrText xml:space="preserve"> PAGEREF _Toc172040049 \h </w:instrText>
        </w:r>
        <w:r w:rsidR="00754490">
          <w:rPr>
            <w:noProof/>
            <w:webHidden/>
          </w:rPr>
        </w:r>
        <w:r w:rsidR="00754490">
          <w:rPr>
            <w:noProof/>
            <w:webHidden/>
          </w:rPr>
          <w:fldChar w:fldCharType="separate"/>
        </w:r>
        <w:r w:rsidR="00E33D7A">
          <w:rPr>
            <w:noProof/>
            <w:webHidden/>
          </w:rPr>
          <w:t>25</w:t>
        </w:r>
        <w:r w:rsidR="00754490">
          <w:rPr>
            <w:noProof/>
            <w:webHidden/>
          </w:rPr>
          <w:fldChar w:fldCharType="end"/>
        </w:r>
      </w:hyperlink>
    </w:p>
    <w:p w14:paraId="7F02DA26" w14:textId="79B6D92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0" w:history="1">
        <w:r w:rsidR="00754490" w:rsidRPr="00CB1218">
          <w:rPr>
            <w:rStyle w:val="Hyperlink"/>
            <w:rFonts w:eastAsia="SimSun"/>
            <w:noProof/>
          </w:rPr>
          <w:t>Hình 3.16 Sơ đồ tuần tự đặt lịch hẹn</w:t>
        </w:r>
        <w:r w:rsidR="00754490">
          <w:rPr>
            <w:noProof/>
            <w:webHidden/>
          </w:rPr>
          <w:tab/>
        </w:r>
        <w:r w:rsidR="00754490">
          <w:rPr>
            <w:noProof/>
            <w:webHidden/>
          </w:rPr>
          <w:fldChar w:fldCharType="begin"/>
        </w:r>
        <w:r w:rsidR="00754490">
          <w:rPr>
            <w:noProof/>
            <w:webHidden/>
          </w:rPr>
          <w:instrText xml:space="preserve"> PAGEREF _Toc172040050 \h </w:instrText>
        </w:r>
        <w:r w:rsidR="00754490">
          <w:rPr>
            <w:noProof/>
            <w:webHidden/>
          </w:rPr>
        </w:r>
        <w:r w:rsidR="00754490">
          <w:rPr>
            <w:noProof/>
            <w:webHidden/>
          </w:rPr>
          <w:fldChar w:fldCharType="separate"/>
        </w:r>
        <w:r w:rsidR="00E33D7A">
          <w:rPr>
            <w:noProof/>
            <w:webHidden/>
          </w:rPr>
          <w:t>26</w:t>
        </w:r>
        <w:r w:rsidR="00754490">
          <w:rPr>
            <w:noProof/>
            <w:webHidden/>
          </w:rPr>
          <w:fldChar w:fldCharType="end"/>
        </w:r>
      </w:hyperlink>
    </w:p>
    <w:p w14:paraId="2B77EDD3" w14:textId="0862CF9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1" w:history="1">
        <w:r w:rsidR="00754490" w:rsidRPr="00CB1218">
          <w:rPr>
            <w:rStyle w:val="Hyperlink"/>
            <w:rFonts w:eastAsia="SimSun"/>
            <w:noProof/>
          </w:rPr>
          <w:t>Hình 3.17 Sơ đồ tuần tự duyệt lịch hẹn</w:t>
        </w:r>
        <w:r w:rsidR="00754490">
          <w:rPr>
            <w:noProof/>
            <w:webHidden/>
          </w:rPr>
          <w:tab/>
        </w:r>
        <w:r w:rsidR="00754490">
          <w:rPr>
            <w:noProof/>
            <w:webHidden/>
          </w:rPr>
          <w:fldChar w:fldCharType="begin"/>
        </w:r>
        <w:r w:rsidR="00754490">
          <w:rPr>
            <w:noProof/>
            <w:webHidden/>
          </w:rPr>
          <w:instrText xml:space="preserve"> PAGEREF _Toc172040051 \h </w:instrText>
        </w:r>
        <w:r w:rsidR="00754490">
          <w:rPr>
            <w:noProof/>
            <w:webHidden/>
          </w:rPr>
        </w:r>
        <w:r w:rsidR="00754490">
          <w:rPr>
            <w:noProof/>
            <w:webHidden/>
          </w:rPr>
          <w:fldChar w:fldCharType="separate"/>
        </w:r>
        <w:r w:rsidR="00E33D7A">
          <w:rPr>
            <w:noProof/>
            <w:webHidden/>
          </w:rPr>
          <w:t>27</w:t>
        </w:r>
        <w:r w:rsidR="00754490">
          <w:rPr>
            <w:noProof/>
            <w:webHidden/>
          </w:rPr>
          <w:fldChar w:fldCharType="end"/>
        </w:r>
      </w:hyperlink>
    </w:p>
    <w:p w14:paraId="32EB819C" w14:textId="3923229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2" w:history="1">
        <w:r w:rsidR="00754490" w:rsidRPr="00CB1218">
          <w:rPr>
            <w:rStyle w:val="Hyperlink"/>
            <w:rFonts w:eastAsia="SimSun"/>
            <w:noProof/>
          </w:rPr>
          <w:t>Hình 3.18 Sơ đồ tuần tự hủy đặt lịch</w:t>
        </w:r>
        <w:r w:rsidR="00754490">
          <w:rPr>
            <w:noProof/>
            <w:webHidden/>
          </w:rPr>
          <w:tab/>
        </w:r>
        <w:r w:rsidR="00754490">
          <w:rPr>
            <w:noProof/>
            <w:webHidden/>
          </w:rPr>
          <w:fldChar w:fldCharType="begin"/>
        </w:r>
        <w:r w:rsidR="00754490">
          <w:rPr>
            <w:noProof/>
            <w:webHidden/>
          </w:rPr>
          <w:instrText xml:space="preserve"> PAGEREF _Toc172040052 \h </w:instrText>
        </w:r>
        <w:r w:rsidR="00754490">
          <w:rPr>
            <w:noProof/>
            <w:webHidden/>
          </w:rPr>
        </w:r>
        <w:r w:rsidR="00754490">
          <w:rPr>
            <w:noProof/>
            <w:webHidden/>
          </w:rPr>
          <w:fldChar w:fldCharType="separate"/>
        </w:r>
        <w:r w:rsidR="00E33D7A">
          <w:rPr>
            <w:noProof/>
            <w:webHidden/>
          </w:rPr>
          <w:t>27</w:t>
        </w:r>
        <w:r w:rsidR="00754490">
          <w:rPr>
            <w:noProof/>
            <w:webHidden/>
          </w:rPr>
          <w:fldChar w:fldCharType="end"/>
        </w:r>
      </w:hyperlink>
    </w:p>
    <w:p w14:paraId="0FD7FBDE" w14:textId="4A0382C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3" w:history="1">
        <w:r w:rsidR="00754490" w:rsidRPr="00CB1218">
          <w:rPr>
            <w:rStyle w:val="Hyperlink"/>
            <w:rFonts w:eastAsia="SimSun"/>
            <w:noProof/>
          </w:rPr>
          <w:t>Hình 3.19 Sơ đồ tuần tự tạo lịch</w:t>
        </w:r>
        <w:r w:rsidR="00754490">
          <w:rPr>
            <w:noProof/>
            <w:webHidden/>
          </w:rPr>
          <w:tab/>
        </w:r>
        <w:r w:rsidR="00754490">
          <w:rPr>
            <w:noProof/>
            <w:webHidden/>
          </w:rPr>
          <w:fldChar w:fldCharType="begin"/>
        </w:r>
        <w:r w:rsidR="00754490">
          <w:rPr>
            <w:noProof/>
            <w:webHidden/>
          </w:rPr>
          <w:instrText xml:space="preserve"> PAGEREF _Toc172040053 \h </w:instrText>
        </w:r>
        <w:r w:rsidR="00754490">
          <w:rPr>
            <w:noProof/>
            <w:webHidden/>
          </w:rPr>
        </w:r>
        <w:r w:rsidR="00754490">
          <w:rPr>
            <w:noProof/>
            <w:webHidden/>
          </w:rPr>
          <w:fldChar w:fldCharType="separate"/>
        </w:r>
        <w:r w:rsidR="00E33D7A">
          <w:rPr>
            <w:noProof/>
            <w:webHidden/>
          </w:rPr>
          <w:t>28</w:t>
        </w:r>
        <w:r w:rsidR="00754490">
          <w:rPr>
            <w:noProof/>
            <w:webHidden/>
          </w:rPr>
          <w:fldChar w:fldCharType="end"/>
        </w:r>
      </w:hyperlink>
    </w:p>
    <w:p w14:paraId="6BE61DFB" w14:textId="2A1C1CA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4" w:history="1">
        <w:r w:rsidR="00754490" w:rsidRPr="00CB1218">
          <w:rPr>
            <w:rStyle w:val="Hyperlink"/>
            <w:rFonts w:eastAsia="SimSun"/>
            <w:noProof/>
          </w:rPr>
          <w:t>Hình 3.20 Sơ đồ vậy lý</w:t>
        </w:r>
        <w:r w:rsidR="00754490">
          <w:rPr>
            <w:noProof/>
            <w:webHidden/>
          </w:rPr>
          <w:tab/>
        </w:r>
        <w:r w:rsidR="00754490">
          <w:rPr>
            <w:noProof/>
            <w:webHidden/>
          </w:rPr>
          <w:fldChar w:fldCharType="begin"/>
        </w:r>
        <w:r w:rsidR="00754490">
          <w:rPr>
            <w:noProof/>
            <w:webHidden/>
          </w:rPr>
          <w:instrText xml:space="preserve"> PAGEREF _Toc172040054 \h </w:instrText>
        </w:r>
        <w:r w:rsidR="00754490">
          <w:rPr>
            <w:noProof/>
            <w:webHidden/>
          </w:rPr>
        </w:r>
        <w:r w:rsidR="00754490">
          <w:rPr>
            <w:noProof/>
            <w:webHidden/>
          </w:rPr>
          <w:fldChar w:fldCharType="separate"/>
        </w:r>
        <w:r w:rsidR="00E33D7A">
          <w:rPr>
            <w:noProof/>
            <w:webHidden/>
          </w:rPr>
          <w:t>31</w:t>
        </w:r>
        <w:r w:rsidR="00754490">
          <w:rPr>
            <w:noProof/>
            <w:webHidden/>
          </w:rPr>
          <w:fldChar w:fldCharType="end"/>
        </w:r>
      </w:hyperlink>
    </w:p>
    <w:p w14:paraId="76191812" w14:textId="1E7DF3A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 Giao diện đăng nhập</w:t>
        </w:r>
        <w:r w:rsidR="00754490">
          <w:rPr>
            <w:noProof/>
            <w:webHidden/>
          </w:rPr>
          <w:tab/>
        </w:r>
        <w:r w:rsidR="00754490">
          <w:rPr>
            <w:noProof/>
            <w:webHidden/>
          </w:rPr>
          <w:fldChar w:fldCharType="begin"/>
        </w:r>
        <w:r w:rsidR="00754490">
          <w:rPr>
            <w:noProof/>
            <w:webHidden/>
          </w:rPr>
          <w:instrText xml:space="preserve"> PAGEREF _Toc172040055 \h </w:instrText>
        </w:r>
        <w:r w:rsidR="00754490">
          <w:rPr>
            <w:noProof/>
            <w:webHidden/>
          </w:rPr>
        </w:r>
        <w:r w:rsidR="00754490">
          <w:rPr>
            <w:noProof/>
            <w:webHidden/>
          </w:rPr>
          <w:fldChar w:fldCharType="separate"/>
        </w:r>
        <w:r w:rsidR="00E33D7A">
          <w:rPr>
            <w:noProof/>
            <w:webHidden/>
          </w:rPr>
          <w:t>32</w:t>
        </w:r>
        <w:r w:rsidR="00754490">
          <w:rPr>
            <w:noProof/>
            <w:webHidden/>
          </w:rPr>
          <w:fldChar w:fldCharType="end"/>
        </w:r>
      </w:hyperlink>
    </w:p>
    <w:p w14:paraId="3BBD6E57" w14:textId="35C2B68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 Giao diện banner</w:t>
        </w:r>
        <w:r w:rsidR="00754490">
          <w:rPr>
            <w:noProof/>
            <w:webHidden/>
          </w:rPr>
          <w:tab/>
        </w:r>
        <w:r w:rsidR="00754490">
          <w:rPr>
            <w:noProof/>
            <w:webHidden/>
          </w:rPr>
          <w:fldChar w:fldCharType="begin"/>
        </w:r>
        <w:r w:rsidR="00754490">
          <w:rPr>
            <w:noProof/>
            <w:webHidden/>
          </w:rPr>
          <w:instrText xml:space="preserve"> PAGEREF _Toc172040056 \h </w:instrText>
        </w:r>
        <w:r w:rsidR="00754490">
          <w:rPr>
            <w:noProof/>
            <w:webHidden/>
          </w:rPr>
        </w:r>
        <w:r w:rsidR="00754490">
          <w:rPr>
            <w:noProof/>
            <w:webHidden/>
          </w:rPr>
          <w:fldChar w:fldCharType="separate"/>
        </w:r>
        <w:r w:rsidR="00E33D7A">
          <w:rPr>
            <w:noProof/>
            <w:webHidden/>
          </w:rPr>
          <w:t>33</w:t>
        </w:r>
        <w:r w:rsidR="00754490">
          <w:rPr>
            <w:noProof/>
            <w:webHidden/>
          </w:rPr>
          <w:fldChar w:fldCharType="end"/>
        </w:r>
      </w:hyperlink>
    </w:p>
    <w:p w14:paraId="6D3EC68F" w14:textId="4B8A9D8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.3 Giao diện duyệt tài khoản quản lý</w:t>
        </w:r>
        <w:r w:rsidR="00754490">
          <w:rPr>
            <w:noProof/>
            <w:webHidden/>
          </w:rPr>
          <w:tab/>
        </w:r>
        <w:r w:rsidR="00754490">
          <w:rPr>
            <w:noProof/>
            <w:webHidden/>
          </w:rPr>
          <w:fldChar w:fldCharType="begin"/>
        </w:r>
        <w:r w:rsidR="00754490">
          <w:rPr>
            <w:noProof/>
            <w:webHidden/>
          </w:rPr>
          <w:instrText xml:space="preserve"> PAGEREF _Toc172040057 \h </w:instrText>
        </w:r>
        <w:r w:rsidR="00754490">
          <w:rPr>
            <w:noProof/>
            <w:webHidden/>
          </w:rPr>
        </w:r>
        <w:r w:rsidR="00754490">
          <w:rPr>
            <w:noProof/>
            <w:webHidden/>
          </w:rPr>
          <w:fldChar w:fldCharType="separate"/>
        </w:r>
        <w:r w:rsidR="00E33D7A">
          <w:rPr>
            <w:noProof/>
            <w:webHidden/>
          </w:rPr>
          <w:t>33</w:t>
        </w:r>
        <w:r w:rsidR="00754490">
          <w:rPr>
            <w:noProof/>
            <w:webHidden/>
          </w:rPr>
          <w:fldChar w:fldCharType="end"/>
        </w:r>
      </w:hyperlink>
    </w:p>
    <w:p w14:paraId="1C545CAE" w14:textId="212106E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.4 Giao diện quản lý danh mục</w:t>
        </w:r>
        <w:r w:rsidR="00754490">
          <w:rPr>
            <w:noProof/>
            <w:webHidden/>
          </w:rPr>
          <w:tab/>
        </w:r>
        <w:r w:rsidR="00754490">
          <w:rPr>
            <w:noProof/>
            <w:webHidden/>
          </w:rPr>
          <w:fldChar w:fldCharType="begin"/>
        </w:r>
        <w:r w:rsidR="00754490">
          <w:rPr>
            <w:noProof/>
            <w:webHidden/>
          </w:rPr>
          <w:instrText xml:space="preserve"> PAGEREF _Toc172040058 \h </w:instrText>
        </w:r>
        <w:r w:rsidR="00754490">
          <w:rPr>
            <w:noProof/>
            <w:webHidden/>
          </w:rPr>
        </w:r>
        <w:r w:rsidR="00754490">
          <w:rPr>
            <w:noProof/>
            <w:webHidden/>
          </w:rPr>
          <w:fldChar w:fldCharType="separate"/>
        </w:r>
        <w:r w:rsidR="00E33D7A">
          <w:rPr>
            <w:noProof/>
            <w:webHidden/>
          </w:rPr>
          <w:t>34</w:t>
        </w:r>
        <w:r w:rsidR="00754490">
          <w:rPr>
            <w:noProof/>
            <w:webHidden/>
          </w:rPr>
          <w:fldChar w:fldCharType="end"/>
        </w:r>
      </w:hyperlink>
    </w:p>
    <w:p w14:paraId="6B743515" w14:textId="4DB1268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.5 Giao diện đăng ký quản lý, nhân viên</w:t>
        </w:r>
        <w:r w:rsidR="00754490">
          <w:rPr>
            <w:noProof/>
            <w:webHidden/>
          </w:rPr>
          <w:tab/>
        </w:r>
        <w:r w:rsidR="00754490">
          <w:rPr>
            <w:noProof/>
            <w:webHidden/>
          </w:rPr>
          <w:fldChar w:fldCharType="begin"/>
        </w:r>
        <w:r w:rsidR="00754490">
          <w:rPr>
            <w:noProof/>
            <w:webHidden/>
          </w:rPr>
          <w:instrText xml:space="preserve"> PAGEREF _Toc172040059 \h </w:instrText>
        </w:r>
        <w:r w:rsidR="00754490">
          <w:rPr>
            <w:noProof/>
            <w:webHidden/>
          </w:rPr>
        </w:r>
        <w:r w:rsidR="00754490">
          <w:rPr>
            <w:noProof/>
            <w:webHidden/>
          </w:rPr>
          <w:fldChar w:fldCharType="separate"/>
        </w:r>
        <w:r w:rsidR="00E33D7A">
          <w:rPr>
            <w:noProof/>
            <w:webHidden/>
          </w:rPr>
          <w:t>35</w:t>
        </w:r>
        <w:r w:rsidR="00754490">
          <w:rPr>
            <w:noProof/>
            <w:webHidden/>
          </w:rPr>
          <w:fldChar w:fldCharType="end"/>
        </w:r>
      </w:hyperlink>
    </w:p>
    <w:p w14:paraId="64255778" w14:textId="19C1BBB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.6 Giao diện đăng nhập quản lý, nhân viên</w:t>
        </w:r>
        <w:r w:rsidR="00754490">
          <w:rPr>
            <w:noProof/>
            <w:webHidden/>
          </w:rPr>
          <w:tab/>
        </w:r>
        <w:r w:rsidR="00754490">
          <w:rPr>
            <w:noProof/>
            <w:webHidden/>
          </w:rPr>
          <w:fldChar w:fldCharType="begin"/>
        </w:r>
        <w:r w:rsidR="00754490">
          <w:rPr>
            <w:noProof/>
            <w:webHidden/>
          </w:rPr>
          <w:instrText xml:space="preserve"> PAGEREF _Toc172040060 \h </w:instrText>
        </w:r>
        <w:r w:rsidR="00754490">
          <w:rPr>
            <w:noProof/>
            <w:webHidden/>
          </w:rPr>
        </w:r>
        <w:r w:rsidR="00754490">
          <w:rPr>
            <w:noProof/>
            <w:webHidden/>
          </w:rPr>
          <w:fldChar w:fldCharType="separate"/>
        </w:r>
        <w:r w:rsidR="00E33D7A">
          <w:rPr>
            <w:noProof/>
            <w:webHidden/>
          </w:rPr>
          <w:t>35</w:t>
        </w:r>
        <w:r w:rsidR="00754490">
          <w:rPr>
            <w:noProof/>
            <w:webHidden/>
          </w:rPr>
          <w:fldChar w:fldCharType="end"/>
        </w:r>
      </w:hyperlink>
    </w:p>
    <w:p w14:paraId="079985B7" w14:textId="5EC1616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.7 Giao diện trang chủ quản lý nhân sự</w:t>
        </w:r>
        <w:r w:rsidR="00754490">
          <w:rPr>
            <w:noProof/>
            <w:webHidden/>
          </w:rPr>
          <w:tab/>
        </w:r>
        <w:r w:rsidR="00754490">
          <w:rPr>
            <w:noProof/>
            <w:webHidden/>
          </w:rPr>
          <w:fldChar w:fldCharType="begin"/>
        </w:r>
        <w:r w:rsidR="00754490">
          <w:rPr>
            <w:noProof/>
            <w:webHidden/>
          </w:rPr>
          <w:instrText xml:space="preserve"> PAGEREF _Toc172040061 \h </w:instrText>
        </w:r>
        <w:r w:rsidR="00754490">
          <w:rPr>
            <w:noProof/>
            <w:webHidden/>
          </w:rPr>
        </w:r>
        <w:r w:rsidR="00754490">
          <w:rPr>
            <w:noProof/>
            <w:webHidden/>
          </w:rPr>
          <w:fldChar w:fldCharType="separate"/>
        </w:r>
        <w:r w:rsidR="00E33D7A">
          <w:rPr>
            <w:noProof/>
            <w:webHidden/>
          </w:rPr>
          <w:t>36</w:t>
        </w:r>
        <w:r w:rsidR="00754490">
          <w:rPr>
            <w:noProof/>
            <w:webHidden/>
          </w:rPr>
          <w:fldChar w:fldCharType="end"/>
        </w:r>
      </w:hyperlink>
    </w:p>
    <w:p w14:paraId="27AB7F45" w14:textId="1F2CACE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.8 Giao diện duyệt nhân viên của quản lý nhân sự</w:t>
        </w:r>
        <w:r w:rsidR="00754490">
          <w:rPr>
            <w:noProof/>
            <w:webHidden/>
          </w:rPr>
          <w:tab/>
        </w:r>
        <w:r w:rsidR="00754490">
          <w:rPr>
            <w:noProof/>
            <w:webHidden/>
          </w:rPr>
          <w:fldChar w:fldCharType="begin"/>
        </w:r>
        <w:r w:rsidR="00754490">
          <w:rPr>
            <w:noProof/>
            <w:webHidden/>
          </w:rPr>
          <w:instrText xml:space="preserve"> PAGEREF _Toc172040062 \h </w:instrText>
        </w:r>
        <w:r w:rsidR="00754490">
          <w:rPr>
            <w:noProof/>
            <w:webHidden/>
          </w:rPr>
        </w:r>
        <w:r w:rsidR="00754490">
          <w:rPr>
            <w:noProof/>
            <w:webHidden/>
          </w:rPr>
          <w:fldChar w:fldCharType="separate"/>
        </w:r>
        <w:r w:rsidR="00E33D7A">
          <w:rPr>
            <w:noProof/>
            <w:webHidden/>
          </w:rPr>
          <w:t>36</w:t>
        </w:r>
        <w:r w:rsidR="00754490">
          <w:rPr>
            <w:noProof/>
            <w:webHidden/>
          </w:rPr>
          <w:fldChar w:fldCharType="end"/>
        </w:r>
      </w:hyperlink>
    </w:p>
    <w:p w14:paraId="793E3FF9" w14:textId="2E6BEF6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.9 Giao diện trang chủ của nhân viên</w:t>
        </w:r>
        <w:r w:rsidR="00754490">
          <w:rPr>
            <w:noProof/>
            <w:webHidden/>
          </w:rPr>
          <w:tab/>
        </w:r>
        <w:r w:rsidR="00754490">
          <w:rPr>
            <w:noProof/>
            <w:webHidden/>
          </w:rPr>
          <w:fldChar w:fldCharType="begin"/>
        </w:r>
        <w:r w:rsidR="00754490">
          <w:rPr>
            <w:noProof/>
            <w:webHidden/>
          </w:rPr>
          <w:instrText xml:space="preserve"> PAGEREF _Toc172040063 \h </w:instrText>
        </w:r>
        <w:r w:rsidR="00754490">
          <w:rPr>
            <w:noProof/>
            <w:webHidden/>
          </w:rPr>
        </w:r>
        <w:r w:rsidR="00754490">
          <w:rPr>
            <w:noProof/>
            <w:webHidden/>
          </w:rPr>
          <w:fldChar w:fldCharType="separate"/>
        </w:r>
        <w:r w:rsidR="00E33D7A">
          <w:rPr>
            <w:noProof/>
            <w:webHidden/>
          </w:rPr>
          <w:t>37</w:t>
        </w:r>
        <w:r w:rsidR="00754490">
          <w:rPr>
            <w:noProof/>
            <w:webHidden/>
          </w:rPr>
          <w:fldChar w:fldCharType="end"/>
        </w:r>
      </w:hyperlink>
    </w:p>
    <w:p w14:paraId="64291F5A" w14:textId="00580DB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.10 Giao diện tạo lịch của nhân viên</w:t>
        </w:r>
        <w:r w:rsidR="00754490">
          <w:rPr>
            <w:noProof/>
            <w:webHidden/>
          </w:rPr>
          <w:tab/>
        </w:r>
        <w:r w:rsidR="00754490">
          <w:rPr>
            <w:noProof/>
            <w:webHidden/>
          </w:rPr>
          <w:fldChar w:fldCharType="begin"/>
        </w:r>
        <w:r w:rsidR="00754490">
          <w:rPr>
            <w:noProof/>
            <w:webHidden/>
          </w:rPr>
          <w:instrText xml:space="preserve"> PAGEREF _Toc172040064 \h </w:instrText>
        </w:r>
        <w:r w:rsidR="00754490">
          <w:rPr>
            <w:noProof/>
            <w:webHidden/>
          </w:rPr>
        </w:r>
        <w:r w:rsidR="00754490">
          <w:rPr>
            <w:noProof/>
            <w:webHidden/>
          </w:rPr>
          <w:fldChar w:fldCharType="separate"/>
        </w:r>
        <w:r w:rsidR="00E33D7A">
          <w:rPr>
            <w:noProof/>
            <w:webHidden/>
          </w:rPr>
          <w:t>37</w:t>
        </w:r>
        <w:r w:rsidR="00754490">
          <w:rPr>
            <w:noProof/>
            <w:webHidden/>
          </w:rPr>
          <w:fldChar w:fldCharType="end"/>
        </w:r>
      </w:hyperlink>
    </w:p>
    <w:p w14:paraId="18A4AF1E" w14:textId="4012423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.11 Giao diện lịch hẹn của nhân viên</w:t>
        </w:r>
        <w:r w:rsidR="00754490">
          <w:rPr>
            <w:noProof/>
            <w:webHidden/>
          </w:rPr>
          <w:tab/>
        </w:r>
        <w:r w:rsidR="00754490">
          <w:rPr>
            <w:noProof/>
            <w:webHidden/>
          </w:rPr>
          <w:fldChar w:fldCharType="begin"/>
        </w:r>
        <w:r w:rsidR="00754490">
          <w:rPr>
            <w:noProof/>
            <w:webHidden/>
          </w:rPr>
          <w:instrText xml:space="preserve"> PAGEREF _Toc172040065 \h </w:instrText>
        </w:r>
        <w:r w:rsidR="00754490">
          <w:rPr>
            <w:noProof/>
            <w:webHidden/>
          </w:rPr>
        </w:r>
        <w:r w:rsidR="00754490">
          <w:rPr>
            <w:noProof/>
            <w:webHidden/>
          </w:rPr>
          <w:fldChar w:fldCharType="separate"/>
        </w:r>
        <w:r w:rsidR="00E33D7A">
          <w:rPr>
            <w:noProof/>
            <w:webHidden/>
          </w:rPr>
          <w:t>38</w:t>
        </w:r>
        <w:r w:rsidR="00754490">
          <w:rPr>
            <w:noProof/>
            <w:webHidden/>
          </w:rPr>
          <w:fldChar w:fldCharType="end"/>
        </w:r>
      </w:hyperlink>
    </w:p>
    <w:p w14:paraId="00DEC933" w14:textId="18F0C6B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.12 Giao diện duyệt lịch của nhân viên</w:t>
        </w:r>
        <w:r w:rsidR="00754490">
          <w:rPr>
            <w:noProof/>
            <w:webHidden/>
          </w:rPr>
          <w:tab/>
        </w:r>
        <w:r w:rsidR="00754490">
          <w:rPr>
            <w:noProof/>
            <w:webHidden/>
          </w:rPr>
          <w:fldChar w:fldCharType="begin"/>
        </w:r>
        <w:r w:rsidR="00754490">
          <w:rPr>
            <w:noProof/>
            <w:webHidden/>
          </w:rPr>
          <w:instrText xml:space="preserve"> PAGEREF _Toc172040066 \h </w:instrText>
        </w:r>
        <w:r w:rsidR="00754490">
          <w:rPr>
            <w:noProof/>
            <w:webHidden/>
          </w:rPr>
        </w:r>
        <w:r w:rsidR="00754490">
          <w:rPr>
            <w:noProof/>
            <w:webHidden/>
          </w:rPr>
          <w:fldChar w:fldCharType="separate"/>
        </w:r>
        <w:r w:rsidR="00E33D7A">
          <w:rPr>
            <w:noProof/>
            <w:webHidden/>
          </w:rPr>
          <w:t>38</w:t>
        </w:r>
        <w:r w:rsidR="00754490">
          <w:rPr>
            <w:noProof/>
            <w:webHidden/>
          </w:rPr>
          <w:fldChar w:fldCharType="end"/>
        </w:r>
      </w:hyperlink>
    </w:p>
    <w:p w14:paraId="7DD95EF3" w14:textId="27606BF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.13 Giao diện duyệt lịch thành công của nhân viên</w:t>
        </w:r>
        <w:r w:rsidR="00754490">
          <w:rPr>
            <w:noProof/>
            <w:webHidden/>
          </w:rPr>
          <w:tab/>
        </w:r>
        <w:r w:rsidR="00754490">
          <w:rPr>
            <w:noProof/>
            <w:webHidden/>
          </w:rPr>
          <w:fldChar w:fldCharType="begin"/>
        </w:r>
        <w:r w:rsidR="00754490">
          <w:rPr>
            <w:noProof/>
            <w:webHidden/>
          </w:rPr>
          <w:instrText xml:space="preserve"> PAGEREF _Toc172040067 \h </w:instrText>
        </w:r>
        <w:r w:rsidR="00754490">
          <w:rPr>
            <w:noProof/>
            <w:webHidden/>
          </w:rPr>
        </w:r>
        <w:r w:rsidR="00754490">
          <w:rPr>
            <w:noProof/>
            <w:webHidden/>
          </w:rPr>
          <w:fldChar w:fldCharType="separate"/>
        </w:r>
        <w:r w:rsidR="00E33D7A">
          <w:rPr>
            <w:noProof/>
            <w:webHidden/>
          </w:rPr>
          <w:t>39</w:t>
        </w:r>
        <w:r w:rsidR="00754490">
          <w:rPr>
            <w:noProof/>
            <w:webHidden/>
          </w:rPr>
          <w:fldChar w:fldCharType="end"/>
        </w:r>
      </w:hyperlink>
    </w:p>
    <w:p w14:paraId="171C7DAD" w14:textId="50C9C9D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.14 Giao diện lịch sử lịch hẹn của nhân viên</w:t>
        </w:r>
        <w:r w:rsidR="00754490">
          <w:rPr>
            <w:noProof/>
            <w:webHidden/>
          </w:rPr>
          <w:tab/>
        </w:r>
        <w:r w:rsidR="00754490">
          <w:rPr>
            <w:noProof/>
            <w:webHidden/>
          </w:rPr>
          <w:fldChar w:fldCharType="begin"/>
        </w:r>
        <w:r w:rsidR="00754490">
          <w:rPr>
            <w:noProof/>
            <w:webHidden/>
          </w:rPr>
          <w:instrText xml:space="preserve"> PAGEREF _Toc172040068 \h </w:instrText>
        </w:r>
        <w:r w:rsidR="00754490">
          <w:rPr>
            <w:noProof/>
            <w:webHidden/>
          </w:rPr>
        </w:r>
        <w:r w:rsidR="00754490">
          <w:rPr>
            <w:noProof/>
            <w:webHidden/>
          </w:rPr>
          <w:fldChar w:fldCharType="separate"/>
        </w:r>
        <w:r w:rsidR="00E33D7A">
          <w:rPr>
            <w:noProof/>
            <w:webHidden/>
          </w:rPr>
          <w:t>39</w:t>
        </w:r>
        <w:r w:rsidR="00754490">
          <w:rPr>
            <w:noProof/>
            <w:webHidden/>
          </w:rPr>
          <w:fldChar w:fldCharType="end"/>
        </w:r>
      </w:hyperlink>
    </w:p>
    <w:p w14:paraId="3B0E1C5B" w14:textId="7FB8090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.15 Giao diện đăng ký của khách hàng</w:t>
        </w:r>
        <w:r w:rsidR="00754490">
          <w:rPr>
            <w:noProof/>
            <w:webHidden/>
          </w:rPr>
          <w:tab/>
        </w:r>
        <w:r w:rsidR="00754490">
          <w:rPr>
            <w:noProof/>
            <w:webHidden/>
          </w:rPr>
          <w:fldChar w:fldCharType="begin"/>
        </w:r>
        <w:r w:rsidR="00754490">
          <w:rPr>
            <w:noProof/>
            <w:webHidden/>
          </w:rPr>
          <w:instrText xml:space="preserve"> PAGEREF _Toc172040069 \h </w:instrText>
        </w:r>
        <w:r w:rsidR="00754490">
          <w:rPr>
            <w:noProof/>
            <w:webHidden/>
          </w:rPr>
        </w:r>
        <w:r w:rsidR="00754490">
          <w:rPr>
            <w:noProof/>
            <w:webHidden/>
          </w:rPr>
          <w:fldChar w:fldCharType="separate"/>
        </w:r>
        <w:r w:rsidR="00E33D7A">
          <w:rPr>
            <w:noProof/>
            <w:webHidden/>
          </w:rPr>
          <w:t>40</w:t>
        </w:r>
        <w:r w:rsidR="00754490">
          <w:rPr>
            <w:noProof/>
            <w:webHidden/>
          </w:rPr>
          <w:fldChar w:fldCharType="end"/>
        </w:r>
      </w:hyperlink>
    </w:p>
    <w:p w14:paraId="2762A5FA" w14:textId="4879464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.16 Giao diện đăng nhập của khách hàng</w:t>
        </w:r>
        <w:r w:rsidR="00754490">
          <w:rPr>
            <w:noProof/>
            <w:webHidden/>
          </w:rPr>
          <w:tab/>
        </w:r>
        <w:r w:rsidR="00754490">
          <w:rPr>
            <w:noProof/>
            <w:webHidden/>
          </w:rPr>
          <w:fldChar w:fldCharType="begin"/>
        </w:r>
        <w:r w:rsidR="00754490">
          <w:rPr>
            <w:noProof/>
            <w:webHidden/>
          </w:rPr>
          <w:instrText xml:space="preserve"> PAGEREF _Toc172040070 \h </w:instrText>
        </w:r>
        <w:r w:rsidR="00754490">
          <w:rPr>
            <w:noProof/>
            <w:webHidden/>
          </w:rPr>
        </w:r>
        <w:r w:rsidR="00754490">
          <w:rPr>
            <w:noProof/>
            <w:webHidden/>
          </w:rPr>
          <w:fldChar w:fldCharType="separate"/>
        </w:r>
        <w:r w:rsidR="00E33D7A">
          <w:rPr>
            <w:noProof/>
            <w:webHidden/>
          </w:rPr>
          <w:t>41</w:t>
        </w:r>
        <w:r w:rsidR="00754490">
          <w:rPr>
            <w:noProof/>
            <w:webHidden/>
          </w:rPr>
          <w:fldChar w:fldCharType="end"/>
        </w:r>
      </w:hyperlink>
    </w:p>
    <w:p w14:paraId="0E863646" w14:textId="2B5505E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.17 Giao diện trang chủ của khách hàng</w:t>
        </w:r>
        <w:r w:rsidR="00754490">
          <w:rPr>
            <w:noProof/>
            <w:webHidden/>
          </w:rPr>
          <w:tab/>
        </w:r>
        <w:r w:rsidR="00754490">
          <w:rPr>
            <w:noProof/>
            <w:webHidden/>
          </w:rPr>
          <w:fldChar w:fldCharType="begin"/>
        </w:r>
        <w:r w:rsidR="00754490">
          <w:rPr>
            <w:noProof/>
            <w:webHidden/>
          </w:rPr>
          <w:instrText xml:space="preserve"> PAGEREF _Toc172040071 \h </w:instrText>
        </w:r>
        <w:r w:rsidR="00754490">
          <w:rPr>
            <w:noProof/>
            <w:webHidden/>
          </w:rPr>
        </w:r>
        <w:r w:rsidR="00754490">
          <w:rPr>
            <w:noProof/>
            <w:webHidden/>
          </w:rPr>
          <w:fldChar w:fldCharType="separate"/>
        </w:r>
        <w:r w:rsidR="00E33D7A">
          <w:rPr>
            <w:noProof/>
            <w:webHidden/>
          </w:rPr>
          <w:t>41</w:t>
        </w:r>
        <w:r w:rsidR="00754490">
          <w:rPr>
            <w:noProof/>
            <w:webHidden/>
          </w:rPr>
          <w:fldChar w:fldCharType="end"/>
        </w:r>
      </w:hyperlink>
    </w:p>
    <w:p w14:paraId="4DDCD5B9" w14:textId="74B61E51"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.18 Giao diện xem lịch hẹn của khách hàng</w:t>
        </w:r>
        <w:r w:rsidR="00754490">
          <w:rPr>
            <w:noProof/>
            <w:webHidden/>
          </w:rPr>
          <w:tab/>
        </w:r>
        <w:r w:rsidR="00754490">
          <w:rPr>
            <w:noProof/>
            <w:webHidden/>
          </w:rPr>
          <w:fldChar w:fldCharType="begin"/>
        </w:r>
        <w:r w:rsidR="00754490">
          <w:rPr>
            <w:noProof/>
            <w:webHidden/>
          </w:rPr>
          <w:instrText xml:space="preserve"> PAGEREF _Toc172040072 \h </w:instrText>
        </w:r>
        <w:r w:rsidR="00754490">
          <w:rPr>
            <w:noProof/>
            <w:webHidden/>
          </w:rPr>
        </w:r>
        <w:r w:rsidR="00754490">
          <w:rPr>
            <w:noProof/>
            <w:webHidden/>
          </w:rPr>
          <w:fldChar w:fldCharType="separate"/>
        </w:r>
        <w:r w:rsidR="00E33D7A">
          <w:rPr>
            <w:noProof/>
            <w:webHidden/>
          </w:rPr>
          <w:t>42</w:t>
        </w:r>
        <w:r w:rsidR="00754490">
          <w:rPr>
            <w:noProof/>
            <w:webHidden/>
          </w:rPr>
          <w:fldChar w:fldCharType="end"/>
        </w:r>
      </w:hyperlink>
    </w:p>
    <w:p w14:paraId="2C000030" w14:textId="2609C95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.19 Giao diện đặt lịch hẹn của khách hàng</w:t>
        </w:r>
        <w:r w:rsidR="00754490">
          <w:rPr>
            <w:noProof/>
            <w:webHidden/>
          </w:rPr>
          <w:tab/>
        </w:r>
        <w:r w:rsidR="00754490">
          <w:rPr>
            <w:noProof/>
            <w:webHidden/>
          </w:rPr>
          <w:fldChar w:fldCharType="begin"/>
        </w:r>
        <w:r w:rsidR="00754490">
          <w:rPr>
            <w:noProof/>
            <w:webHidden/>
          </w:rPr>
          <w:instrText xml:space="preserve"> PAGEREF _Toc172040073 \h </w:instrText>
        </w:r>
        <w:r w:rsidR="00754490">
          <w:rPr>
            <w:noProof/>
            <w:webHidden/>
          </w:rPr>
        </w:r>
        <w:r w:rsidR="00754490">
          <w:rPr>
            <w:noProof/>
            <w:webHidden/>
          </w:rPr>
          <w:fldChar w:fldCharType="separate"/>
        </w:r>
        <w:r w:rsidR="00E33D7A">
          <w:rPr>
            <w:noProof/>
            <w:webHidden/>
          </w:rPr>
          <w:t>42</w:t>
        </w:r>
        <w:r w:rsidR="00754490">
          <w:rPr>
            <w:noProof/>
            <w:webHidden/>
          </w:rPr>
          <w:fldChar w:fldCharType="end"/>
        </w:r>
      </w:hyperlink>
    </w:p>
    <w:p w14:paraId="1713ED15" w14:textId="5A7EC13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.20 Giao diện chờ duyệt lịch của khách hàng</w:t>
        </w:r>
        <w:r w:rsidR="00754490">
          <w:rPr>
            <w:noProof/>
            <w:webHidden/>
          </w:rPr>
          <w:tab/>
        </w:r>
        <w:r w:rsidR="00754490">
          <w:rPr>
            <w:noProof/>
            <w:webHidden/>
          </w:rPr>
          <w:fldChar w:fldCharType="begin"/>
        </w:r>
        <w:r w:rsidR="00754490">
          <w:rPr>
            <w:noProof/>
            <w:webHidden/>
          </w:rPr>
          <w:instrText xml:space="preserve"> PAGEREF _Toc172040074 \h </w:instrText>
        </w:r>
        <w:r w:rsidR="00754490">
          <w:rPr>
            <w:noProof/>
            <w:webHidden/>
          </w:rPr>
        </w:r>
        <w:r w:rsidR="00754490">
          <w:rPr>
            <w:noProof/>
            <w:webHidden/>
          </w:rPr>
          <w:fldChar w:fldCharType="separate"/>
        </w:r>
        <w:r w:rsidR="00E33D7A">
          <w:rPr>
            <w:noProof/>
            <w:webHidden/>
          </w:rPr>
          <w:t>43</w:t>
        </w:r>
        <w:r w:rsidR="00754490">
          <w:rPr>
            <w:noProof/>
            <w:webHidden/>
          </w:rPr>
          <w:fldChar w:fldCharType="end"/>
        </w:r>
      </w:hyperlink>
    </w:p>
    <w:p w14:paraId="727B0895" w14:textId="65175B8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.21 Giao diện đặt lịch thành công của khách hàng</w:t>
        </w:r>
        <w:r w:rsidR="00754490">
          <w:rPr>
            <w:noProof/>
            <w:webHidden/>
          </w:rPr>
          <w:tab/>
        </w:r>
        <w:r w:rsidR="00754490">
          <w:rPr>
            <w:noProof/>
            <w:webHidden/>
          </w:rPr>
          <w:fldChar w:fldCharType="begin"/>
        </w:r>
        <w:r w:rsidR="00754490">
          <w:rPr>
            <w:noProof/>
            <w:webHidden/>
          </w:rPr>
          <w:instrText xml:space="preserve"> PAGEREF _Toc172040075 \h </w:instrText>
        </w:r>
        <w:r w:rsidR="00754490">
          <w:rPr>
            <w:noProof/>
            <w:webHidden/>
          </w:rPr>
        </w:r>
        <w:r w:rsidR="00754490">
          <w:rPr>
            <w:noProof/>
            <w:webHidden/>
          </w:rPr>
          <w:fldChar w:fldCharType="separate"/>
        </w:r>
        <w:r w:rsidR="00E33D7A">
          <w:rPr>
            <w:noProof/>
            <w:webHidden/>
          </w:rPr>
          <w:t>43</w:t>
        </w:r>
        <w:r w:rsidR="00754490">
          <w:rPr>
            <w:noProof/>
            <w:webHidden/>
          </w:rPr>
          <w:fldChar w:fldCharType="end"/>
        </w:r>
      </w:hyperlink>
    </w:p>
    <w:p w14:paraId="750520AE" w14:textId="5AD9D58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.22 Giao diện lịch đã hẹn của khách hàng</w:t>
        </w:r>
        <w:r w:rsidR="00754490">
          <w:rPr>
            <w:noProof/>
            <w:webHidden/>
          </w:rPr>
          <w:tab/>
        </w:r>
        <w:r w:rsidR="00754490">
          <w:rPr>
            <w:noProof/>
            <w:webHidden/>
          </w:rPr>
          <w:fldChar w:fldCharType="begin"/>
        </w:r>
        <w:r w:rsidR="00754490">
          <w:rPr>
            <w:noProof/>
            <w:webHidden/>
          </w:rPr>
          <w:instrText xml:space="preserve"> PAGEREF _Toc172040076 \h </w:instrText>
        </w:r>
        <w:r w:rsidR="00754490">
          <w:rPr>
            <w:noProof/>
            <w:webHidden/>
          </w:rPr>
        </w:r>
        <w:r w:rsidR="00754490">
          <w:rPr>
            <w:noProof/>
            <w:webHidden/>
          </w:rPr>
          <w:fldChar w:fldCharType="separate"/>
        </w:r>
        <w:r w:rsidR="00E33D7A">
          <w:rPr>
            <w:noProof/>
            <w:webHidden/>
          </w:rPr>
          <w:t>44</w:t>
        </w:r>
        <w:r w:rsidR="00754490">
          <w:rPr>
            <w:noProof/>
            <w:webHidden/>
          </w:rPr>
          <w:fldChar w:fldCharType="end"/>
        </w:r>
      </w:hyperlink>
    </w:p>
    <w:p w14:paraId="60C3AA6C" w14:textId="798CB38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7" w:history="1">
        <w:r w:rsidR="00754490" w:rsidRPr="00CB1218">
          <w:rPr>
            <w:rStyle w:val="Hyperlink"/>
            <w:rFonts w:eastAsia="SimSun"/>
            <w:noProof/>
          </w:rPr>
          <w:t>Hình 4.23 Giao diện lịch sử đặt lịch của khách hàng</w:t>
        </w:r>
        <w:r w:rsidR="00754490">
          <w:rPr>
            <w:noProof/>
            <w:webHidden/>
          </w:rPr>
          <w:tab/>
        </w:r>
        <w:r w:rsidR="00754490">
          <w:rPr>
            <w:noProof/>
            <w:webHidden/>
          </w:rPr>
          <w:fldChar w:fldCharType="begin"/>
        </w:r>
        <w:r w:rsidR="00754490">
          <w:rPr>
            <w:noProof/>
            <w:webHidden/>
          </w:rPr>
          <w:instrText xml:space="preserve"> PAGEREF _Toc172040077 \h </w:instrText>
        </w:r>
        <w:r w:rsidR="00754490">
          <w:rPr>
            <w:noProof/>
            <w:webHidden/>
          </w:rPr>
        </w:r>
        <w:r w:rsidR="00754490">
          <w:rPr>
            <w:noProof/>
            <w:webHidden/>
          </w:rPr>
          <w:fldChar w:fldCharType="separate"/>
        </w:r>
        <w:r w:rsidR="00E33D7A">
          <w:rPr>
            <w:noProof/>
            <w:webHidden/>
          </w:rPr>
          <w:t>44</w:t>
        </w:r>
        <w:r w:rsidR="00754490">
          <w:rPr>
            <w:noProof/>
            <w:webHidden/>
          </w:rPr>
          <w:fldChar w:fldCharType="end"/>
        </w:r>
      </w:hyperlink>
    </w:p>
    <w:p w14:paraId="6795AA23" w14:textId="4D6DCAC6" w:rsidR="00906B8B" w:rsidRPr="00906B8B" w:rsidRDefault="00906B8B" w:rsidP="00754490">
      <w:pPr>
        <w:spacing w:line="360" w:lineRule="auto"/>
        <w:ind w:left="720"/>
        <w:rPr>
          <w:b/>
          <w:color w:val="000000" w:themeColor="text1"/>
          <w:sz w:val="28"/>
          <w:szCs w:val="28"/>
        </w:rPr>
      </w:pPr>
      <w:r>
        <w:rPr>
          <w:b/>
          <w:color w:val="000000" w:themeColor="text1"/>
          <w:sz w:val="28"/>
          <w:szCs w:val="28"/>
        </w:rPr>
        <w:fldChar w:fldCharType="end"/>
      </w:r>
    </w:p>
    <w:p w14:paraId="3ADB9BF6" w14:textId="3A64EC53" w:rsidR="0007078F" w:rsidRDefault="0007078F" w:rsidP="00754490">
      <w:pPr>
        <w:spacing w:after="160" w:line="360" w:lineRule="auto"/>
        <w:rPr>
          <w:i/>
          <w:color w:val="000000" w:themeColor="text1"/>
        </w:rPr>
      </w:pPr>
      <w:r>
        <w:rPr>
          <w:i/>
          <w:color w:val="000000" w:themeColor="text1"/>
        </w:rPr>
        <w:br w:type="page"/>
      </w:r>
    </w:p>
    <w:p w14:paraId="592FDC2D" w14:textId="74C0888A" w:rsidR="00AF4014" w:rsidRPr="00203794" w:rsidRDefault="0007078F" w:rsidP="00203794">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2A3A81DE" w14:textId="77777777" w:rsidTr="0007078F">
        <w:tc>
          <w:tcPr>
            <w:tcW w:w="2689" w:type="dxa"/>
            <w:vAlign w:val="center"/>
          </w:tcPr>
          <w:p w14:paraId="1C1E910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5BAD80FE"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EB5A27" w14:paraId="42B0754B" w14:textId="77777777" w:rsidTr="0007078F">
        <w:tc>
          <w:tcPr>
            <w:tcW w:w="2689" w:type="dxa"/>
            <w:vAlign w:val="center"/>
          </w:tcPr>
          <w:p w14:paraId="69753518" w14:textId="310CF6B9" w:rsidR="00EB5A27" w:rsidRPr="00EB5A27" w:rsidRDefault="00EB5A27" w:rsidP="00EB5A27">
            <w:pPr>
              <w:pStyle w:val="BodyText"/>
              <w:ind w:firstLine="0"/>
              <w:jc w:val="left"/>
              <w:rPr>
                <w:bCs/>
                <w:color w:val="000000" w:themeColor="text1"/>
                <w:lang w:val="en-US"/>
              </w:rPr>
            </w:pPr>
            <w:r w:rsidRPr="00EB5A27">
              <w:rPr>
                <w:bCs/>
                <w:color w:val="000000" w:themeColor="text1"/>
                <w:lang w:val="en-US"/>
              </w:rPr>
              <w:t>CNTT</w:t>
            </w:r>
          </w:p>
        </w:tc>
        <w:tc>
          <w:tcPr>
            <w:tcW w:w="6372" w:type="dxa"/>
            <w:vAlign w:val="center"/>
          </w:tcPr>
          <w:p w14:paraId="5082BD99" w14:textId="46A3AE6B" w:rsidR="00EB5A27" w:rsidRPr="00EB5A27" w:rsidRDefault="00EB5A27" w:rsidP="00EB5A27">
            <w:pPr>
              <w:pStyle w:val="BodyText"/>
              <w:ind w:firstLine="0"/>
              <w:jc w:val="left"/>
              <w:rPr>
                <w:bCs/>
                <w:color w:val="000000" w:themeColor="text1"/>
                <w:lang w:val="en-US"/>
              </w:rPr>
            </w:pPr>
            <w:r>
              <w:rPr>
                <w:bCs/>
                <w:color w:val="000000" w:themeColor="text1"/>
                <w:lang w:val="en-US"/>
              </w:rPr>
              <w:t>Công nghệ thông tin</w:t>
            </w:r>
          </w:p>
        </w:tc>
      </w:tr>
      <w:tr w:rsidR="0007078F" w14:paraId="339E4672" w14:textId="77777777" w:rsidTr="0007078F">
        <w:tc>
          <w:tcPr>
            <w:tcW w:w="2689" w:type="dxa"/>
          </w:tcPr>
          <w:p w14:paraId="2194E336" w14:textId="7A282F08" w:rsidR="0007078F" w:rsidRDefault="00E265C0" w:rsidP="00735CA2">
            <w:pPr>
              <w:pStyle w:val="BodyText"/>
              <w:ind w:firstLine="0"/>
              <w:jc w:val="left"/>
              <w:rPr>
                <w:color w:val="000000" w:themeColor="text1"/>
                <w:lang w:val="en-US"/>
              </w:rPr>
            </w:pPr>
            <w:r>
              <w:rPr>
                <w:color w:val="000000" w:themeColor="text1"/>
                <w:lang w:val="en-US"/>
              </w:rPr>
              <w:t>CSS</w:t>
            </w:r>
          </w:p>
        </w:tc>
        <w:tc>
          <w:tcPr>
            <w:tcW w:w="6372" w:type="dxa"/>
          </w:tcPr>
          <w:p w14:paraId="67DD65FB" w14:textId="5DEB0CF4" w:rsidR="0007078F" w:rsidRDefault="00E265C0" w:rsidP="00735CA2">
            <w:pPr>
              <w:pStyle w:val="BodyText"/>
              <w:ind w:firstLine="0"/>
              <w:jc w:val="left"/>
              <w:rPr>
                <w:color w:val="000000" w:themeColor="text1"/>
                <w:lang w:val="en-US"/>
              </w:rPr>
            </w:pPr>
            <w:r w:rsidRPr="00282E73">
              <w:rPr>
                <w:lang w:val="vi-VN"/>
              </w:rPr>
              <w:t>Cascading Style Sheets</w:t>
            </w:r>
          </w:p>
        </w:tc>
      </w:tr>
      <w:tr w:rsidR="000B5D90" w14:paraId="1463373E" w14:textId="77777777" w:rsidTr="0007078F">
        <w:tc>
          <w:tcPr>
            <w:tcW w:w="2689" w:type="dxa"/>
          </w:tcPr>
          <w:p w14:paraId="6EFC91DC" w14:textId="18C29491" w:rsidR="000B5D90" w:rsidRDefault="000B5D90" w:rsidP="00735CA2">
            <w:pPr>
              <w:pStyle w:val="BodyText"/>
              <w:ind w:firstLine="0"/>
              <w:jc w:val="left"/>
              <w:rPr>
                <w:color w:val="000000" w:themeColor="text1"/>
                <w:lang w:val="en-US"/>
              </w:rPr>
            </w:pPr>
            <w:r>
              <w:rPr>
                <w:color w:val="000000" w:themeColor="text1"/>
                <w:lang w:val="en-US"/>
              </w:rPr>
              <w:t>CSDL</w:t>
            </w:r>
          </w:p>
        </w:tc>
        <w:tc>
          <w:tcPr>
            <w:tcW w:w="6372" w:type="dxa"/>
          </w:tcPr>
          <w:p w14:paraId="6A748D72" w14:textId="07FFE0BD" w:rsidR="000B5D90" w:rsidRPr="000B5D90" w:rsidRDefault="000B5D90" w:rsidP="00735CA2">
            <w:pPr>
              <w:pStyle w:val="BodyText"/>
              <w:ind w:firstLine="0"/>
              <w:jc w:val="left"/>
              <w:rPr>
                <w:lang w:val="en-US"/>
              </w:rPr>
            </w:pPr>
            <w:r>
              <w:rPr>
                <w:lang w:val="en-US"/>
              </w:rPr>
              <w:t>Cơ Sở Dữ Liệu</w:t>
            </w:r>
          </w:p>
        </w:tc>
      </w:tr>
      <w:tr w:rsidR="0010062D" w14:paraId="2F98ABEA" w14:textId="77777777" w:rsidTr="0007078F">
        <w:tc>
          <w:tcPr>
            <w:tcW w:w="2689" w:type="dxa"/>
          </w:tcPr>
          <w:p w14:paraId="7D700AFC" w14:textId="41CAC2E0" w:rsidR="0010062D" w:rsidRDefault="0010062D" w:rsidP="00735CA2">
            <w:pPr>
              <w:pStyle w:val="BodyText"/>
              <w:ind w:firstLine="0"/>
              <w:jc w:val="left"/>
              <w:rPr>
                <w:color w:val="000000" w:themeColor="text1"/>
                <w:lang w:val="en-US"/>
              </w:rPr>
            </w:pPr>
            <w:r>
              <w:rPr>
                <w:color w:val="000000" w:themeColor="text1"/>
                <w:lang w:val="en-US"/>
              </w:rPr>
              <w:t>DB</w:t>
            </w:r>
          </w:p>
        </w:tc>
        <w:tc>
          <w:tcPr>
            <w:tcW w:w="6372" w:type="dxa"/>
          </w:tcPr>
          <w:p w14:paraId="4E6263BA" w14:textId="6CA7E9FF" w:rsidR="0010062D" w:rsidRDefault="0010062D" w:rsidP="00735CA2">
            <w:pPr>
              <w:pStyle w:val="BodyText"/>
              <w:ind w:firstLine="0"/>
              <w:jc w:val="left"/>
              <w:rPr>
                <w:lang w:val="en-US"/>
              </w:rPr>
            </w:pPr>
            <w:r>
              <w:rPr>
                <w:lang w:val="en-US"/>
              </w:rPr>
              <w:t>Database</w:t>
            </w:r>
          </w:p>
        </w:tc>
      </w:tr>
      <w:tr w:rsidR="0007078F" w14:paraId="6781E60A" w14:textId="77777777" w:rsidTr="0007078F">
        <w:tc>
          <w:tcPr>
            <w:tcW w:w="2689" w:type="dxa"/>
          </w:tcPr>
          <w:p w14:paraId="5A014B58" w14:textId="6A2A77A3" w:rsidR="0007078F" w:rsidRDefault="00E265C0" w:rsidP="00735CA2">
            <w:pPr>
              <w:pStyle w:val="BodyText"/>
              <w:ind w:firstLine="0"/>
              <w:jc w:val="left"/>
              <w:rPr>
                <w:color w:val="000000" w:themeColor="text1"/>
                <w:lang w:val="en-US"/>
              </w:rPr>
            </w:pPr>
            <w:r>
              <w:rPr>
                <w:color w:val="000000" w:themeColor="text1"/>
                <w:lang w:val="en-US"/>
              </w:rPr>
              <w:t>HTML</w:t>
            </w:r>
          </w:p>
        </w:tc>
        <w:tc>
          <w:tcPr>
            <w:tcW w:w="6372" w:type="dxa"/>
          </w:tcPr>
          <w:p w14:paraId="7EB45731" w14:textId="5D43260B" w:rsidR="0007078F" w:rsidRDefault="00E265C0" w:rsidP="00735CA2">
            <w:pPr>
              <w:pStyle w:val="BodyText"/>
              <w:ind w:firstLine="0"/>
              <w:jc w:val="left"/>
              <w:rPr>
                <w:color w:val="000000" w:themeColor="text1"/>
                <w:lang w:val="en-US"/>
              </w:rPr>
            </w:pPr>
            <w:r>
              <w:rPr>
                <w:lang w:val="vi-VN"/>
              </w:rPr>
              <w:t>Hypertext Markup Language</w:t>
            </w:r>
          </w:p>
        </w:tc>
      </w:tr>
      <w:tr w:rsidR="00FA149F" w14:paraId="595D6379" w14:textId="77777777" w:rsidTr="0007078F">
        <w:tc>
          <w:tcPr>
            <w:tcW w:w="2689" w:type="dxa"/>
          </w:tcPr>
          <w:p w14:paraId="7D62F58E" w14:textId="1780F0B2" w:rsidR="00FA149F" w:rsidRDefault="00FA149F" w:rsidP="00FA149F">
            <w:pPr>
              <w:pStyle w:val="BodyText"/>
              <w:ind w:firstLine="0"/>
              <w:jc w:val="left"/>
              <w:rPr>
                <w:color w:val="000000" w:themeColor="text1"/>
                <w:lang w:val="en-US"/>
              </w:rPr>
            </w:pPr>
            <w:r>
              <w:rPr>
                <w:color w:val="000000" w:themeColor="text1"/>
              </w:rPr>
              <w:t>MYSQL</w:t>
            </w:r>
          </w:p>
        </w:tc>
        <w:tc>
          <w:tcPr>
            <w:tcW w:w="6372" w:type="dxa"/>
          </w:tcPr>
          <w:p w14:paraId="58734651" w14:textId="489EAAAA" w:rsidR="00FA149F" w:rsidRDefault="00FA149F" w:rsidP="00FA149F">
            <w:pPr>
              <w:pStyle w:val="BodyText"/>
              <w:ind w:firstLine="0"/>
              <w:jc w:val="left"/>
              <w:rPr>
                <w:color w:val="000000" w:themeColor="text1"/>
                <w:lang w:val="en-US"/>
              </w:rPr>
            </w:pPr>
            <w:r>
              <w:rPr>
                <w:color w:val="000000" w:themeColor="text1"/>
              </w:rPr>
              <w:t>My Structured Query Language</w:t>
            </w:r>
          </w:p>
        </w:tc>
      </w:tr>
      <w:tr w:rsidR="00FA149F" w14:paraId="52D8DEEA" w14:textId="77777777" w:rsidTr="0007078F">
        <w:tc>
          <w:tcPr>
            <w:tcW w:w="2689" w:type="dxa"/>
          </w:tcPr>
          <w:p w14:paraId="6EBDEED3" w14:textId="51F148BE" w:rsidR="00FA149F" w:rsidRDefault="00FA149F" w:rsidP="00FA149F">
            <w:pPr>
              <w:pStyle w:val="BodyText"/>
              <w:ind w:firstLine="0"/>
              <w:jc w:val="left"/>
              <w:rPr>
                <w:color w:val="000000" w:themeColor="text1"/>
                <w:lang w:val="en-US"/>
              </w:rPr>
            </w:pPr>
            <w:r>
              <w:rPr>
                <w:color w:val="000000" w:themeColor="text1"/>
                <w:lang w:val="en-US"/>
              </w:rPr>
              <w:t>PHP</w:t>
            </w:r>
          </w:p>
        </w:tc>
        <w:tc>
          <w:tcPr>
            <w:tcW w:w="6372" w:type="dxa"/>
          </w:tcPr>
          <w:p w14:paraId="077FF4A4" w14:textId="30806F8D" w:rsidR="00FA149F" w:rsidRPr="00EB5A27" w:rsidRDefault="00FA149F" w:rsidP="00FA149F">
            <w:pPr>
              <w:rPr>
                <w:color w:val="000000" w:themeColor="text1"/>
                <w:szCs w:val="26"/>
              </w:rPr>
            </w:pPr>
            <w:r w:rsidRPr="00282E73">
              <w:t>Hypertext Preprocessor</w:t>
            </w:r>
          </w:p>
        </w:tc>
      </w:tr>
      <w:tr w:rsidR="00FA149F" w14:paraId="3A4C0207" w14:textId="77777777" w:rsidTr="0007078F">
        <w:tc>
          <w:tcPr>
            <w:tcW w:w="2689" w:type="dxa"/>
          </w:tcPr>
          <w:p w14:paraId="64EC9EB5" w14:textId="256D8F38" w:rsidR="00FA149F" w:rsidRDefault="00FA149F" w:rsidP="00FA149F">
            <w:pPr>
              <w:pStyle w:val="BodyText"/>
              <w:ind w:firstLine="0"/>
              <w:rPr>
                <w:color w:val="000000" w:themeColor="text1"/>
                <w:lang w:val="en-US"/>
              </w:rPr>
            </w:pPr>
            <w:r>
              <w:rPr>
                <w:color w:val="000000" w:themeColor="text1"/>
              </w:rPr>
              <w:t>SQL</w:t>
            </w:r>
          </w:p>
        </w:tc>
        <w:tc>
          <w:tcPr>
            <w:tcW w:w="6372" w:type="dxa"/>
          </w:tcPr>
          <w:p w14:paraId="64916E94" w14:textId="090D95E2" w:rsidR="00FA149F" w:rsidRPr="00EB5A27" w:rsidRDefault="00FA149F" w:rsidP="00FA149F">
            <w:pPr>
              <w:jc w:val="both"/>
              <w:rPr>
                <w:color w:val="000000" w:themeColor="text1"/>
                <w:szCs w:val="26"/>
              </w:rPr>
            </w:pPr>
            <w:r>
              <w:rPr>
                <w:color w:val="000000" w:themeColor="text1"/>
              </w:rPr>
              <w:t>Structure Query Language</w:t>
            </w:r>
          </w:p>
        </w:tc>
      </w:tr>
      <w:tr w:rsidR="00FA149F" w14:paraId="6521C397" w14:textId="77777777" w:rsidTr="0007078F">
        <w:tc>
          <w:tcPr>
            <w:tcW w:w="2689" w:type="dxa"/>
          </w:tcPr>
          <w:p w14:paraId="10F68D5A" w14:textId="03F388A0" w:rsidR="00FA149F" w:rsidRDefault="00FA149F" w:rsidP="00FA149F">
            <w:pPr>
              <w:pStyle w:val="BodyText"/>
              <w:ind w:firstLine="0"/>
              <w:rPr>
                <w:color w:val="000000" w:themeColor="text1"/>
                <w:lang w:val="en-US"/>
              </w:rPr>
            </w:pPr>
            <w:r>
              <w:rPr>
                <w:color w:val="000000" w:themeColor="text1"/>
                <w:lang w:val="en-US"/>
              </w:rPr>
              <w:t>URL</w:t>
            </w:r>
          </w:p>
        </w:tc>
        <w:tc>
          <w:tcPr>
            <w:tcW w:w="6372" w:type="dxa"/>
          </w:tcPr>
          <w:p w14:paraId="5D99821F" w14:textId="48878D2D" w:rsidR="00FA149F" w:rsidRPr="00FA149F" w:rsidRDefault="00FA149F" w:rsidP="00FA149F">
            <w:pPr>
              <w:jc w:val="both"/>
              <w:rPr>
                <w:color w:val="000000" w:themeColor="text1"/>
                <w:szCs w:val="26"/>
              </w:rPr>
            </w:pPr>
            <w:r>
              <w:rPr>
                <w:color w:val="000000" w:themeColor="text1"/>
              </w:rPr>
              <w:t>Uniform Resource Locator</w:t>
            </w:r>
          </w:p>
        </w:tc>
      </w:tr>
      <w:tr w:rsidR="003F3DAC" w14:paraId="53F74246" w14:textId="77777777" w:rsidTr="0007078F">
        <w:tc>
          <w:tcPr>
            <w:tcW w:w="2689" w:type="dxa"/>
          </w:tcPr>
          <w:p w14:paraId="6A26FC0F" w14:textId="56BE3BE1" w:rsidR="003F3DAC" w:rsidRDefault="003F3DAC" w:rsidP="00FA149F">
            <w:pPr>
              <w:pStyle w:val="BodyText"/>
              <w:ind w:firstLine="0"/>
              <w:rPr>
                <w:color w:val="000000" w:themeColor="text1"/>
                <w:lang w:val="en-US"/>
              </w:rPr>
            </w:pPr>
            <w:r>
              <w:rPr>
                <w:color w:val="000000" w:themeColor="text1"/>
                <w:lang w:val="en-US"/>
              </w:rPr>
              <w:t>V</w:t>
            </w:r>
            <w:r>
              <w:rPr>
                <w:color w:val="000000" w:themeColor="text1"/>
              </w:rPr>
              <w:t>S Code</w:t>
            </w:r>
          </w:p>
        </w:tc>
        <w:tc>
          <w:tcPr>
            <w:tcW w:w="6372" w:type="dxa"/>
          </w:tcPr>
          <w:p w14:paraId="74A0B2C6" w14:textId="05CF997D" w:rsidR="003F3DAC" w:rsidRDefault="003F3DAC" w:rsidP="00FA149F">
            <w:pPr>
              <w:jc w:val="both"/>
              <w:rPr>
                <w:color w:val="000000" w:themeColor="text1"/>
              </w:rPr>
            </w:pPr>
            <w:r>
              <w:rPr>
                <w:color w:val="000000" w:themeColor="text1"/>
              </w:rPr>
              <w:t>Visual Studio Code</w:t>
            </w:r>
          </w:p>
        </w:tc>
      </w:tr>
      <w:tr w:rsidR="003F3DAC" w14:paraId="4EF72B72" w14:textId="77777777" w:rsidTr="0007078F">
        <w:tc>
          <w:tcPr>
            <w:tcW w:w="2689" w:type="dxa"/>
          </w:tcPr>
          <w:p w14:paraId="3A17B751" w14:textId="0219D25F" w:rsidR="003F3DAC" w:rsidRDefault="003F3DAC" w:rsidP="00FA149F">
            <w:pPr>
              <w:pStyle w:val="BodyText"/>
              <w:ind w:firstLine="0"/>
              <w:rPr>
                <w:color w:val="000000" w:themeColor="text1"/>
                <w:lang w:val="en-US"/>
              </w:rPr>
            </w:pPr>
            <w:r>
              <w:rPr>
                <w:color w:val="000000" w:themeColor="text1"/>
                <w:lang w:val="en-US"/>
              </w:rPr>
              <w:t>X</w:t>
            </w:r>
            <w:r>
              <w:rPr>
                <w:color w:val="000000" w:themeColor="text1"/>
              </w:rPr>
              <w:t>AMPP</w:t>
            </w:r>
          </w:p>
        </w:tc>
        <w:tc>
          <w:tcPr>
            <w:tcW w:w="6372" w:type="dxa"/>
          </w:tcPr>
          <w:p w14:paraId="3AE06E60" w14:textId="3DCC231C" w:rsidR="003F3DAC" w:rsidRPr="003F3DAC" w:rsidRDefault="003F3DAC" w:rsidP="00FA149F">
            <w:pPr>
              <w:jc w:val="both"/>
              <w:rPr>
                <w:b/>
                <w:bCs/>
                <w:color w:val="000000" w:themeColor="text1"/>
                <w:szCs w:val="26"/>
              </w:rPr>
            </w:pPr>
            <w:r w:rsidRPr="003F3DAC">
              <w:rPr>
                <w:rStyle w:val="Strong"/>
                <w:rFonts w:eastAsia="SimSun"/>
                <w:b w:val="0"/>
                <w:bCs w:val="0"/>
                <w:color w:val="333333"/>
                <w:szCs w:val="26"/>
              </w:rPr>
              <w:t>X </w:t>
            </w:r>
            <w:r w:rsidRPr="003F3DAC">
              <w:rPr>
                <w:b/>
                <w:bCs/>
                <w:color w:val="333333"/>
                <w:szCs w:val="26"/>
              </w:rPr>
              <w:t>+</w:t>
            </w:r>
            <w:r w:rsidRPr="003F3DAC">
              <w:rPr>
                <w:rStyle w:val="Strong"/>
                <w:rFonts w:eastAsia="SimSun"/>
                <w:b w:val="0"/>
                <w:bCs w:val="0"/>
                <w:color w:val="333333"/>
                <w:szCs w:val="26"/>
              </w:rPr>
              <w:t> Apache </w:t>
            </w:r>
            <w:r w:rsidRPr="003F3DAC">
              <w:rPr>
                <w:b/>
                <w:bCs/>
                <w:color w:val="333333"/>
                <w:szCs w:val="26"/>
              </w:rPr>
              <w:t>+</w:t>
            </w:r>
            <w:r w:rsidRPr="003F3DAC">
              <w:rPr>
                <w:rStyle w:val="Strong"/>
                <w:rFonts w:eastAsia="SimSun"/>
                <w:b w:val="0"/>
                <w:bCs w:val="0"/>
                <w:color w:val="333333"/>
                <w:szCs w:val="26"/>
              </w:rPr>
              <w:t> MySQL </w:t>
            </w:r>
            <w:r w:rsidRPr="003F3DAC">
              <w:rPr>
                <w:b/>
                <w:bCs/>
                <w:color w:val="333333"/>
                <w:szCs w:val="26"/>
              </w:rPr>
              <w:t>+</w:t>
            </w:r>
            <w:r w:rsidRPr="003F3DAC">
              <w:rPr>
                <w:rStyle w:val="Strong"/>
                <w:rFonts w:eastAsia="SimSun"/>
                <w:b w:val="0"/>
                <w:bCs w:val="0"/>
                <w:color w:val="333333"/>
                <w:szCs w:val="26"/>
              </w:rPr>
              <w:t> PHP </w:t>
            </w:r>
            <w:r w:rsidRPr="003F3DAC">
              <w:rPr>
                <w:b/>
                <w:bCs/>
                <w:color w:val="333333"/>
                <w:szCs w:val="26"/>
              </w:rPr>
              <w:t>+</w:t>
            </w:r>
            <w:r w:rsidRPr="003F3DAC">
              <w:rPr>
                <w:rStyle w:val="Strong"/>
                <w:rFonts w:eastAsia="SimSun"/>
                <w:b w:val="0"/>
                <w:bCs w:val="0"/>
                <w:color w:val="333333"/>
                <w:szCs w:val="26"/>
              </w:rPr>
              <w:t> Perl</w:t>
            </w:r>
          </w:p>
        </w:tc>
      </w:tr>
    </w:tbl>
    <w:p w14:paraId="25AA3A4F" w14:textId="77777777" w:rsidR="0007078F" w:rsidRPr="0007078F" w:rsidRDefault="0007078F" w:rsidP="0007078F">
      <w:pPr>
        <w:pStyle w:val="BodyText"/>
        <w:ind w:firstLine="397"/>
        <w:rPr>
          <w:color w:val="000000" w:themeColor="text1"/>
          <w:lang w:val="en-US"/>
        </w:rPr>
      </w:pPr>
    </w:p>
    <w:p w14:paraId="0E8BBE7F" w14:textId="77777777" w:rsidR="00AF4014" w:rsidRPr="0007078F" w:rsidRDefault="00AF4014" w:rsidP="0007078F">
      <w:pPr>
        <w:pStyle w:val="BodyText"/>
        <w:ind w:firstLine="397"/>
        <w:rPr>
          <w:color w:val="000000" w:themeColor="text1"/>
        </w:rPr>
      </w:pPr>
    </w:p>
    <w:p w14:paraId="2217C0CA" w14:textId="77777777" w:rsidR="00AF4014" w:rsidRPr="003A3218" w:rsidRDefault="00AF4014" w:rsidP="00AF4014">
      <w:pPr>
        <w:rPr>
          <w:color w:val="000000" w:themeColor="text1"/>
        </w:rPr>
      </w:pPr>
    </w:p>
    <w:p w14:paraId="044BD722" w14:textId="77777777" w:rsidR="00AF4014" w:rsidRPr="003A3218" w:rsidRDefault="00AF4014" w:rsidP="00AF4014">
      <w:pPr>
        <w:spacing w:after="160" w:line="259" w:lineRule="auto"/>
        <w:rPr>
          <w:b/>
          <w:color w:val="000000" w:themeColor="text1"/>
          <w:sz w:val="28"/>
          <w:szCs w:val="28"/>
        </w:rPr>
      </w:pPr>
    </w:p>
    <w:p w14:paraId="6C88ED58" w14:textId="77777777" w:rsidR="00AF4014" w:rsidRPr="003A3218" w:rsidRDefault="00AF4014" w:rsidP="00AF4014">
      <w:pPr>
        <w:spacing w:after="160" w:line="259" w:lineRule="auto"/>
        <w:rPr>
          <w:b/>
          <w:color w:val="000000" w:themeColor="text1"/>
          <w:sz w:val="28"/>
          <w:szCs w:val="28"/>
        </w:rPr>
      </w:pPr>
    </w:p>
    <w:p w14:paraId="5C06396F" w14:textId="77777777" w:rsidR="00AF4014" w:rsidRPr="003A3218" w:rsidRDefault="00AF4014" w:rsidP="00AF4014">
      <w:pPr>
        <w:spacing w:after="160" w:line="259" w:lineRule="auto"/>
        <w:rPr>
          <w:b/>
          <w:color w:val="000000" w:themeColor="text1"/>
          <w:sz w:val="28"/>
          <w:szCs w:val="28"/>
        </w:rPr>
      </w:pPr>
    </w:p>
    <w:p w14:paraId="75D649E3" w14:textId="77777777" w:rsidR="00AF4014" w:rsidRPr="003A3218" w:rsidRDefault="00AF4014" w:rsidP="00AF4014">
      <w:pPr>
        <w:rPr>
          <w:color w:val="000000" w:themeColor="text1"/>
          <w:szCs w:val="26"/>
        </w:rPr>
      </w:pPr>
    </w:p>
    <w:p w14:paraId="38DD7F41" w14:textId="77777777" w:rsidR="00AF4014" w:rsidRPr="003A3218" w:rsidRDefault="00AF4014" w:rsidP="00AF4014">
      <w:pPr>
        <w:rPr>
          <w:color w:val="000000" w:themeColor="text1"/>
          <w:szCs w:val="26"/>
        </w:rPr>
      </w:pPr>
    </w:p>
    <w:p w14:paraId="2467A8C5" w14:textId="77777777" w:rsidR="00AF4014" w:rsidRPr="003A3218" w:rsidRDefault="00AF4014" w:rsidP="00AF4014">
      <w:pPr>
        <w:rPr>
          <w:color w:val="000000" w:themeColor="text1"/>
          <w:szCs w:val="26"/>
        </w:rPr>
      </w:pPr>
    </w:p>
    <w:p w14:paraId="37C26456" w14:textId="77777777" w:rsidR="00AF4014" w:rsidRPr="003A3218" w:rsidRDefault="00AF4014" w:rsidP="00AF4014">
      <w:pPr>
        <w:tabs>
          <w:tab w:val="left" w:pos="5565"/>
        </w:tabs>
        <w:rPr>
          <w:color w:val="000000" w:themeColor="text1"/>
          <w:szCs w:val="26"/>
        </w:rPr>
      </w:pPr>
    </w:p>
    <w:p w14:paraId="378FF7C2"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9209004" w14:textId="77777777" w:rsidR="00AF4014" w:rsidRDefault="00AF4014" w:rsidP="00AF4014">
      <w:pPr>
        <w:spacing w:before="120" w:after="120" w:line="360" w:lineRule="auto"/>
        <w:ind w:firstLine="720"/>
        <w:jc w:val="both"/>
        <w:rPr>
          <w:szCs w:val="26"/>
        </w:rPr>
        <w:sectPr w:rsidR="00AF4014" w:rsidSect="00B27DE6">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340" w:footer="720" w:gutter="0"/>
          <w:cols w:space="720"/>
          <w:docGrid w:linePitch="360"/>
        </w:sectPr>
      </w:pPr>
    </w:p>
    <w:p w14:paraId="6141A851" w14:textId="77777777" w:rsidR="00AF4014" w:rsidRDefault="00AF4014" w:rsidP="00F26458">
      <w:pPr>
        <w:pStyle w:val="Heading1"/>
        <w:numPr>
          <w:ilvl w:val="0"/>
          <w:numId w:val="3"/>
        </w:numPr>
        <w:tabs>
          <w:tab w:val="left" w:pos="1701"/>
        </w:tabs>
      </w:pPr>
      <w:bookmarkStart w:id="0" w:name="_Toc127730468"/>
      <w:bookmarkStart w:id="1" w:name="_Toc173355543"/>
      <w:bookmarkStart w:id="2" w:name="_Toc123494279"/>
      <w:bookmarkStart w:id="3" w:name="_Toc123494445"/>
      <w:r>
        <w:lastRenderedPageBreak/>
        <w:t>ĐẶT VẤN ĐỀ</w:t>
      </w:r>
      <w:bookmarkEnd w:id="0"/>
      <w:bookmarkEnd w:id="1"/>
    </w:p>
    <w:p w14:paraId="2EE3147A" w14:textId="113CE8E1" w:rsidR="00775624" w:rsidRPr="00775624" w:rsidRDefault="00AF4014">
      <w:pPr>
        <w:pStyle w:val="Heading2"/>
        <w:numPr>
          <w:ilvl w:val="1"/>
          <w:numId w:val="38"/>
        </w:numPr>
      </w:pPr>
      <w:bookmarkStart w:id="4" w:name="_Toc173355544"/>
      <w:r>
        <w:t>Lý do chọn đề tài</w:t>
      </w:r>
      <w:bookmarkEnd w:id="4"/>
    </w:p>
    <w:bookmarkEnd w:id="2"/>
    <w:bookmarkEnd w:id="3"/>
    <w:p w14:paraId="7493812D" w14:textId="1E423CBB" w:rsidR="00EE4A09" w:rsidRPr="00EE4A09" w:rsidRDefault="00EE4A09" w:rsidP="00EE4A09">
      <w:pPr>
        <w:spacing w:before="120" w:after="120" w:line="360" w:lineRule="auto"/>
        <w:ind w:firstLine="720"/>
        <w:jc w:val="both"/>
      </w:pPr>
      <w:r w:rsidRPr="00EE4A09">
        <w:t xml:space="preserve">Trong thời đại công nghệ 4.0, việc áp dụng các giải pháp số hóa vào quy trình kinh doanh không chỉ là xu hướng mà còn là yếu tố quyết định sự thành công và cạnh tranh của doanh nghiệp. Với sự phát triển mạnh mẽ của internet và các thiết bị di động, nhu cầu về các dịch vụ trực tuyến ngày càng tăng cao, đặc biệt là trong việc quản lý và đặt lịch hẹn cho các dịch vụ khác nhau như y tế, </w:t>
      </w:r>
      <w:r>
        <w:t xml:space="preserve">công chứng </w:t>
      </w:r>
      <w:r w:rsidRPr="00EE4A09">
        <w:t xml:space="preserve">và </w:t>
      </w:r>
      <w:r>
        <w:t>kiểm định</w:t>
      </w:r>
      <w:r w:rsidRPr="00EE4A09">
        <w:t>.</w:t>
      </w:r>
    </w:p>
    <w:p w14:paraId="7488DB11" w14:textId="1FE69228" w:rsidR="00775624" w:rsidRDefault="00775624" w:rsidP="00AF4014">
      <w:pPr>
        <w:pStyle w:val="BodyText"/>
        <w:ind w:firstLine="397"/>
        <w:rPr>
          <w:lang w:val="en-US"/>
        </w:rPr>
      </w:pPr>
      <w:r w:rsidRPr="00775624">
        <w:rPr>
          <w:lang w:val="en-US"/>
        </w:rPr>
        <w:t>Trong bối cảnh khi Internet chưa ra đời và ngay cả kh</w:t>
      </w:r>
      <w:r>
        <w:rPr>
          <w:lang w:val="en-US"/>
        </w:rPr>
        <w:t xml:space="preserve">i nó ra đời được một thời gian </w:t>
      </w:r>
      <w:r w:rsidRPr="00775624">
        <w:rPr>
          <w:lang w:val="en-US"/>
        </w:rPr>
        <w:t xml:space="preserve">con người thường có thói quen </w:t>
      </w:r>
      <w:r w:rsidR="00FE2459">
        <w:rPr>
          <w:lang w:val="en-US"/>
        </w:rPr>
        <w:t>sử dụng dịch vụ truyền thống như đối với y tế thì mọi người thường hay bắt số hoặc đến sớm hơn giờ mở cửa để được khám chữa bệnh nhanh nhất</w:t>
      </w:r>
      <w:r w:rsidRPr="00775624">
        <w:rPr>
          <w:lang w:val="en-US"/>
        </w:rPr>
        <w:t xml:space="preserve">, </w:t>
      </w:r>
      <w:r w:rsidR="00FE2459">
        <w:rPr>
          <w:lang w:val="en-US"/>
        </w:rPr>
        <w:t xml:space="preserve">đối với việc công chứng hay kiểm định mọi người cũng vậy. </w:t>
      </w:r>
      <w:r w:rsidRPr="00775624">
        <w:rPr>
          <w:lang w:val="en-US"/>
        </w:rPr>
        <w:t xml:space="preserve"> </w:t>
      </w:r>
    </w:p>
    <w:p w14:paraId="41490F17" w14:textId="0B21CC7E" w:rsidR="00775624" w:rsidRPr="00F26458" w:rsidRDefault="00775624" w:rsidP="00AF4014">
      <w:pPr>
        <w:pStyle w:val="BodyText"/>
        <w:ind w:firstLine="397"/>
        <w:rPr>
          <w:lang w:val="en-US"/>
        </w:rPr>
      </w:pPr>
      <w:r w:rsidRPr="00775624">
        <w:rPr>
          <w:lang w:val="en-US"/>
        </w:rPr>
        <w:t>Với</w:t>
      </w:r>
      <w:r>
        <w:rPr>
          <w:lang w:val="en-US"/>
        </w:rPr>
        <w:t xml:space="preserve"> các</w:t>
      </w:r>
      <w:r w:rsidRPr="00775624">
        <w:rPr>
          <w:lang w:val="en-US"/>
        </w:rPr>
        <w:t xml:space="preserve"> hình thức truyền thống này, </w:t>
      </w:r>
      <w:r w:rsidR="00FE2459">
        <w:rPr>
          <w:lang w:val="en-US"/>
        </w:rPr>
        <w:t>khách hàng</w:t>
      </w:r>
      <w:r>
        <w:rPr>
          <w:lang w:val="en-US"/>
        </w:rPr>
        <w:t xml:space="preserve"> phải đến tận nơi để </w:t>
      </w:r>
      <w:r w:rsidR="00FE2459">
        <w:rPr>
          <w:lang w:val="en-US"/>
        </w:rPr>
        <w:t>đăng ký</w:t>
      </w:r>
      <w:r w:rsidRPr="00775624">
        <w:rPr>
          <w:lang w:val="en-US"/>
        </w:rPr>
        <w:t>.</w:t>
      </w:r>
      <w:r>
        <w:rPr>
          <w:lang w:val="en-US"/>
        </w:rPr>
        <w:t xml:space="preserve"> </w:t>
      </w:r>
      <w:r w:rsidRPr="00775624">
        <w:rPr>
          <w:lang w:val="en-US"/>
        </w:rPr>
        <w:t>Để đáp ứng những nhu cầu đó trong lĩnh vực</w:t>
      </w:r>
      <w:r>
        <w:rPr>
          <w:lang w:val="en-US"/>
        </w:rPr>
        <w:t xml:space="preserve"> </w:t>
      </w:r>
      <w:r w:rsidR="00FE2459">
        <w:rPr>
          <w:lang w:val="en-US"/>
        </w:rPr>
        <w:t>đặt lịch hẹn</w:t>
      </w:r>
      <w:r>
        <w:rPr>
          <w:lang w:val="en-US"/>
        </w:rPr>
        <w:t xml:space="preserve"> </w:t>
      </w:r>
      <w:r w:rsidRPr="00775624">
        <w:rPr>
          <w:lang w:val="en-US"/>
        </w:rPr>
        <w:t>thì những công nghệ website</w:t>
      </w:r>
      <w:r>
        <w:rPr>
          <w:lang w:val="en-US"/>
        </w:rPr>
        <w:t xml:space="preserve"> </w:t>
      </w:r>
      <w:r w:rsidR="00FE2459">
        <w:rPr>
          <w:lang w:val="en-US"/>
        </w:rPr>
        <w:t>đặt lịch hẹn đa dịch vụ</w:t>
      </w:r>
      <w:r w:rsidRPr="00775624">
        <w:rPr>
          <w:lang w:val="en-US"/>
        </w:rPr>
        <w:t xml:space="preserve"> ra đời</w:t>
      </w:r>
      <w:r>
        <w:rPr>
          <w:lang w:val="en-US"/>
        </w:rPr>
        <w:t>. G</w:t>
      </w:r>
      <w:r w:rsidRPr="00775624">
        <w:rPr>
          <w:lang w:val="en-US"/>
        </w:rPr>
        <w:t xml:space="preserve">iờ đây, với hình thức </w:t>
      </w:r>
      <w:r w:rsidR="00FE2459">
        <w:rPr>
          <w:lang w:val="en-US"/>
        </w:rPr>
        <w:t>đặt lịch hẹn đa dịch vụ</w:t>
      </w:r>
      <w:r w:rsidRPr="00775624">
        <w:rPr>
          <w:lang w:val="en-US"/>
        </w:rPr>
        <w:t xml:space="preserve">, </w:t>
      </w:r>
      <w:r w:rsidR="00FE2459">
        <w:rPr>
          <w:lang w:val="en-US"/>
        </w:rPr>
        <w:t>khách hàng</w:t>
      </w:r>
      <w:r w:rsidRPr="00775624">
        <w:rPr>
          <w:lang w:val="en-US"/>
        </w:rPr>
        <w:t xml:space="preserve"> và </w:t>
      </w:r>
      <w:r w:rsidR="00FE2459">
        <w:rPr>
          <w:lang w:val="en-US"/>
        </w:rPr>
        <w:t>doanh nghiệp</w:t>
      </w:r>
      <w:r w:rsidRPr="00775624">
        <w:rPr>
          <w:lang w:val="en-US"/>
        </w:rPr>
        <w:t xml:space="preserve"> có thể tương tác trực tiếp với nhau trên Internet.</w:t>
      </w:r>
    </w:p>
    <w:p w14:paraId="2AD4BF32" w14:textId="60D91915" w:rsidR="00AF4014" w:rsidRDefault="00AF4014">
      <w:pPr>
        <w:pStyle w:val="Heading2"/>
        <w:numPr>
          <w:ilvl w:val="1"/>
          <w:numId w:val="38"/>
        </w:numPr>
      </w:pPr>
      <w:bookmarkStart w:id="5" w:name="_Toc173355545"/>
      <w:r>
        <w:t>Mục tiêu</w:t>
      </w:r>
      <w:bookmarkEnd w:id="5"/>
    </w:p>
    <w:p w14:paraId="3EB7B2D6" w14:textId="0F64AADE" w:rsidR="00F26458" w:rsidRPr="00F26458" w:rsidRDefault="00325DF2" w:rsidP="00F26458">
      <w:pPr>
        <w:pStyle w:val="BodyText"/>
        <w:ind w:firstLine="397"/>
      </w:pPr>
      <w:r>
        <w:rPr>
          <w:lang w:val="en-US"/>
        </w:rPr>
        <w:t>D</w:t>
      </w:r>
      <w:r w:rsidR="00775624" w:rsidRPr="00775624">
        <w:t xml:space="preserve">o sự phát triển của công nghệ mà hình thức </w:t>
      </w:r>
      <w:r w:rsidR="00FE2459">
        <w:rPr>
          <w:lang w:val="en-US"/>
        </w:rPr>
        <w:t>đặt lịch hẹn đa dịch vụ</w:t>
      </w:r>
      <w:r w:rsidR="00775624" w:rsidRPr="00775624">
        <w:t xml:space="preserve"> ngày càng trở nên phổ biến. Nắm bắt được xu thế này,</w:t>
      </w:r>
      <w:r>
        <w:rPr>
          <w:lang w:val="en-US"/>
        </w:rPr>
        <w:t xml:space="preserve"> nên em đã </w:t>
      </w:r>
      <w:r>
        <w:rPr>
          <w:noProof/>
        </w:rPr>
        <w:t>xâ</w:t>
      </w:r>
      <w:r w:rsidRPr="00700506">
        <w:rPr>
          <w:noProof/>
        </w:rPr>
        <w:t xml:space="preserve">y dựng </w:t>
      </w:r>
      <w:r>
        <w:rPr>
          <w:noProof/>
          <w:lang w:val="en-US"/>
        </w:rPr>
        <w:t>“</w:t>
      </w:r>
      <w:r w:rsidRPr="00700506">
        <w:rPr>
          <w:noProof/>
        </w:rPr>
        <w:t>website</w:t>
      </w:r>
      <w:r>
        <w:rPr>
          <w:noProof/>
        </w:rPr>
        <w:t xml:space="preserve"> </w:t>
      </w:r>
      <w:r w:rsidR="00FE2459">
        <w:rPr>
          <w:noProof/>
          <w:lang w:val="en-US"/>
        </w:rPr>
        <w:t>đặt lịch hẹn đa dịch vụ</w:t>
      </w:r>
      <w:r>
        <w:rPr>
          <w:noProof/>
        </w:rPr>
        <w:t>”</w:t>
      </w:r>
      <w:r w:rsidRPr="00700506">
        <w:rPr>
          <w:noProof/>
        </w:rPr>
        <w:t xml:space="preserve"> </w:t>
      </w:r>
      <w:r>
        <w:rPr>
          <w:noProof/>
        </w:rPr>
        <w:t xml:space="preserve">trên nền tảng </w:t>
      </w:r>
      <w:r w:rsidR="00FE2459">
        <w:rPr>
          <w:noProof/>
          <w:lang w:val="en-US"/>
        </w:rPr>
        <w:t>PHP thuần</w:t>
      </w:r>
      <w:r>
        <w:rPr>
          <w:noProof/>
          <w:lang w:val="en-US"/>
        </w:rPr>
        <w:t>,</w:t>
      </w:r>
      <w:r w:rsidR="00775624" w:rsidRPr="00775624">
        <w:t xml:space="preserve"> các doanh nghiệp cần một website để khách hàng có thể dễ dàng truy cập bất kỳ lúc nào và bất kỳ nơi đâu.</w:t>
      </w:r>
    </w:p>
    <w:p w14:paraId="28549522" w14:textId="77777777" w:rsidR="00AF4014" w:rsidRDefault="00F26458">
      <w:pPr>
        <w:pStyle w:val="Heading2"/>
        <w:numPr>
          <w:ilvl w:val="1"/>
          <w:numId w:val="38"/>
        </w:numPr>
      </w:pPr>
      <w:bookmarkStart w:id="6" w:name="_Toc173355546"/>
      <w:r>
        <w:t>Nội dung</w:t>
      </w:r>
      <w:bookmarkEnd w:id="6"/>
    </w:p>
    <w:p w14:paraId="4FEA0793" w14:textId="336C0EE4" w:rsidR="00775624" w:rsidRDefault="00775624" w:rsidP="00775624">
      <w:pPr>
        <w:pStyle w:val="BodyText"/>
        <w:ind w:firstLine="397"/>
      </w:pPr>
      <w:r>
        <w:t>•</w:t>
      </w:r>
      <w:r>
        <w:tab/>
        <w:t xml:space="preserve">Tìm hiểu về </w:t>
      </w:r>
      <w:r w:rsidR="00FE2459">
        <w:rPr>
          <w:lang w:val="en-US"/>
        </w:rPr>
        <w:t>PHP</w:t>
      </w:r>
      <w:r>
        <w:t>và thiết kế giao diện.</w:t>
      </w:r>
    </w:p>
    <w:p w14:paraId="60318484" w14:textId="4CB65A71" w:rsidR="00775624" w:rsidRDefault="00775624" w:rsidP="008A02A4">
      <w:pPr>
        <w:pStyle w:val="BodyText"/>
        <w:ind w:firstLine="397"/>
      </w:pPr>
      <w:r>
        <w:t>-</w:t>
      </w:r>
      <w:r>
        <w:tab/>
      </w:r>
      <w:r w:rsidR="00FE2459">
        <w:rPr>
          <w:lang w:val="en-US"/>
        </w:rPr>
        <w:t>X</w:t>
      </w:r>
      <w:r>
        <w:t>ây dựng giao diện website hoàn chỉnh.</w:t>
      </w:r>
    </w:p>
    <w:p w14:paraId="66B5AE4B" w14:textId="77777777" w:rsidR="00775624" w:rsidRDefault="00775624" w:rsidP="008A02A4">
      <w:pPr>
        <w:pStyle w:val="BodyText"/>
        <w:ind w:firstLine="397"/>
      </w:pPr>
      <w:r>
        <w:t>-</w:t>
      </w:r>
      <w:r>
        <w:tab/>
        <w:t>Tạo ra giao diện thân thiện, dễ dàng sử dụng.</w:t>
      </w:r>
    </w:p>
    <w:p w14:paraId="62EC5420" w14:textId="160E2411" w:rsidR="00775624" w:rsidRDefault="00775624" w:rsidP="008A02A4">
      <w:pPr>
        <w:pStyle w:val="BodyText"/>
        <w:ind w:firstLine="397"/>
      </w:pPr>
      <w:r>
        <w:t>-</w:t>
      </w:r>
      <w:r>
        <w:tab/>
        <w:t xml:space="preserve">Sắp xếp các </w:t>
      </w:r>
      <w:r w:rsidR="00FE2459">
        <w:rPr>
          <w:lang w:val="en-US"/>
        </w:rPr>
        <w:t>lịch hẹn</w:t>
      </w:r>
      <w:r>
        <w:t xml:space="preserve">, phân loại </w:t>
      </w:r>
      <w:r w:rsidR="00FE2459">
        <w:rPr>
          <w:lang w:val="en-US"/>
        </w:rPr>
        <w:t>lịch hẹn</w:t>
      </w:r>
      <w:r>
        <w:t xml:space="preserve"> theo từng danh mục để người dùng dễ dàng tìm kiếm.</w:t>
      </w:r>
    </w:p>
    <w:p w14:paraId="1F644A82" w14:textId="77777777" w:rsidR="00775624" w:rsidRDefault="00775624" w:rsidP="00775624">
      <w:pPr>
        <w:pStyle w:val="BodyText"/>
        <w:ind w:firstLine="397"/>
      </w:pPr>
      <w:r>
        <w:t>•</w:t>
      </w:r>
      <w:r>
        <w:tab/>
        <w:t>Chức năng cơ bản của website:</w:t>
      </w:r>
    </w:p>
    <w:p w14:paraId="658B32DE" w14:textId="77777777" w:rsidR="00775624" w:rsidRDefault="00775624" w:rsidP="00775624">
      <w:pPr>
        <w:pStyle w:val="BodyText"/>
        <w:ind w:firstLine="397"/>
      </w:pPr>
      <w:r>
        <w:t>-</w:t>
      </w:r>
      <w:r>
        <w:tab/>
        <w:t>Đăng nhập và đăng ký tài khoản cho người dùng.</w:t>
      </w:r>
    </w:p>
    <w:p w14:paraId="282B6017" w14:textId="6E73069A" w:rsidR="00775624" w:rsidRDefault="00775624" w:rsidP="00775624">
      <w:pPr>
        <w:pStyle w:val="BodyText"/>
        <w:ind w:firstLine="397"/>
      </w:pPr>
      <w:r>
        <w:t>-</w:t>
      </w:r>
      <w:r>
        <w:tab/>
        <w:t xml:space="preserve">Hiển thị danh sách các </w:t>
      </w:r>
      <w:r w:rsidR="00FE2459">
        <w:rPr>
          <w:lang w:val="en-US"/>
        </w:rPr>
        <w:t>lịch hẹn</w:t>
      </w:r>
      <w:r>
        <w:t>, kèm theo thông tin chi tiết và hình ảnh.</w:t>
      </w:r>
    </w:p>
    <w:p w14:paraId="23122C59" w14:textId="2DF04C23" w:rsidR="00775624" w:rsidRDefault="00775624" w:rsidP="00775624">
      <w:pPr>
        <w:pStyle w:val="BodyText"/>
        <w:ind w:firstLine="397"/>
      </w:pPr>
      <w:r>
        <w:lastRenderedPageBreak/>
        <w:t>-</w:t>
      </w:r>
      <w:r>
        <w:tab/>
        <w:t xml:space="preserve">Cho phép người dùng </w:t>
      </w:r>
      <w:r w:rsidR="00FB25D6">
        <w:rPr>
          <w:lang w:val="en-US"/>
        </w:rPr>
        <w:t>đặt</w:t>
      </w:r>
      <w:r>
        <w:t xml:space="preserve"> </w:t>
      </w:r>
      <w:r w:rsidR="00FE2459">
        <w:rPr>
          <w:lang w:val="en-US"/>
        </w:rPr>
        <w:t>lịch hẹn</w:t>
      </w:r>
      <w:r>
        <w:t xml:space="preserve"> và </w:t>
      </w:r>
      <w:r w:rsidR="00FE2459">
        <w:rPr>
          <w:lang w:val="en-US"/>
        </w:rPr>
        <w:t>đăng ký</w:t>
      </w:r>
      <w:r>
        <w:t xml:space="preserve"> trực tuyến.</w:t>
      </w:r>
    </w:p>
    <w:p w14:paraId="0B3C0B95" w14:textId="77777777" w:rsidR="00775624" w:rsidRDefault="00775624" w:rsidP="00775624">
      <w:pPr>
        <w:pStyle w:val="BodyText"/>
        <w:ind w:firstLine="397"/>
      </w:pPr>
      <w:r>
        <w:t>•</w:t>
      </w:r>
      <w:r>
        <w:tab/>
        <w:t>Chức năng tìm kiếm nâng cao:</w:t>
      </w:r>
    </w:p>
    <w:p w14:paraId="1994FDEA" w14:textId="39677C27" w:rsidR="00775624" w:rsidRDefault="00775624" w:rsidP="00775624">
      <w:pPr>
        <w:pStyle w:val="BodyText"/>
        <w:ind w:firstLine="397"/>
      </w:pPr>
      <w:r>
        <w:t>-</w:t>
      </w:r>
      <w:r>
        <w:tab/>
        <w:t xml:space="preserve">Chức năng tìm kiếm: nếu người dùng cần tìm kiếm nhập 1 từ khoá nào đó để tìm kiếm </w:t>
      </w:r>
      <w:r w:rsidR="00D577AF">
        <w:rPr>
          <w:lang w:val="en-US"/>
        </w:rPr>
        <w:t>lịch hẹn</w:t>
      </w:r>
      <w:r>
        <w:t xml:space="preserve"> theo ý muốn của người dùng.</w:t>
      </w:r>
    </w:p>
    <w:p w14:paraId="6E743041" w14:textId="10E7CE70" w:rsidR="00775624" w:rsidRDefault="00775624" w:rsidP="00775624">
      <w:pPr>
        <w:pStyle w:val="BodyText"/>
        <w:ind w:firstLine="397"/>
      </w:pPr>
      <w:r>
        <w:t>-</w:t>
      </w:r>
      <w:r>
        <w:tab/>
        <w:t xml:space="preserve">Thêm bộ lọc cho các </w:t>
      </w:r>
      <w:r w:rsidR="00DC33BF">
        <w:rPr>
          <w:lang w:val="en-US"/>
        </w:rPr>
        <w:t>lịch hẹn</w:t>
      </w:r>
      <w:r>
        <w:t xml:space="preserve"> để người dùng dễ dàng hạn chế kết quả tìm kiếm theo yêu cầu cụ thể của người dùng.</w:t>
      </w:r>
    </w:p>
    <w:p w14:paraId="20A57971" w14:textId="7F12C16A" w:rsidR="00775624" w:rsidRPr="00D577AF" w:rsidRDefault="00775624" w:rsidP="00D577AF">
      <w:pPr>
        <w:pStyle w:val="BodyText"/>
        <w:ind w:firstLine="397"/>
        <w:rPr>
          <w:lang w:val="en-US"/>
        </w:rPr>
      </w:pPr>
      <w:r>
        <w:t>•</w:t>
      </w:r>
      <w:r>
        <w:tab/>
      </w:r>
      <w:r w:rsidR="003B7F18">
        <w:rPr>
          <w:lang w:val="en-US"/>
        </w:rPr>
        <w:t>Đặt lịch</w:t>
      </w:r>
      <w:r>
        <w:t xml:space="preserve"> </w:t>
      </w:r>
      <w:r w:rsidR="009E701E">
        <w:rPr>
          <w:lang w:val="en-US"/>
        </w:rPr>
        <w:t xml:space="preserve">và </w:t>
      </w:r>
      <w:r>
        <w:t xml:space="preserve">đánh giá </w:t>
      </w:r>
      <w:r w:rsidR="009E701E">
        <w:rPr>
          <w:lang w:val="en-US"/>
        </w:rPr>
        <w:t>lịch hẹn</w:t>
      </w:r>
      <w:r>
        <w:t>:</w:t>
      </w:r>
    </w:p>
    <w:p w14:paraId="6DE16B55" w14:textId="6C619E4C" w:rsidR="00775624" w:rsidRPr="008664D8" w:rsidRDefault="00775624" w:rsidP="008664D8">
      <w:pPr>
        <w:pStyle w:val="BodyText"/>
        <w:ind w:firstLine="397"/>
        <w:rPr>
          <w:lang w:val="en-US"/>
        </w:rPr>
      </w:pPr>
      <w:r>
        <w:t>-</w:t>
      </w:r>
      <w:r>
        <w:tab/>
        <w:t xml:space="preserve">Hiển thị </w:t>
      </w:r>
      <w:r w:rsidR="008664D8">
        <w:rPr>
          <w:lang w:val="en-US"/>
        </w:rPr>
        <w:t>lịch hẹn</w:t>
      </w:r>
      <w:r>
        <w:t xml:space="preserve"> </w:t>
      </w:r>
      <w:r w:rsidR="008664D8">
        <w:rPr>
          <w:lang w:val="en-US"/>
        </w:rPr>
        <w:t>đã đặt</w:t>
      </w:r>
      <w:r w:rsidR="00D577AF">
        <w:rPr>
          <w:lang w:val="en-US"/>
        </w:rPr>
        <w:t>.</w:t>
      </w:r>
    </w:p>
    <w:p w14:paraId="7BDF9BEE" w14:textId="249E2F9B" w:rsidR="00775624" w:rsidRDefault="00775624" w:rsidP="00775624">
      <w:pPr>
        <w:pStyle w:val="BodyText"/>
        <w:ind w:firstLine="397"/>
      </w:pPr>
      <w:r>
        <w:t>-</w:t>
      </w:r>
      <w:r>
        <w:tab/>
        <w:t xml:space="preserve">Chức năng đánh giá, bình luận </w:t>
      </w:r>
      <w:r w:rsidR="008664D8">
        <w:rPr>
          <w:lang w:val="en-US"/>
        </w:rPr>
        <w:t>lịch hẹn</w:t>
      </w:r>
      <w:r>
        <w:t xml:space="preserve"> để cho biết khách hàng khi đặt </w:t>
      </w:r>
      <w:r w:rsidR="004D05B1">
        <w:rPr>
          <w:lang w:val="en-US"/>
        </w:rPr>
        <w:t>lịch hẹn</w:t>
      </w:r>
      <w:r>
        <w:t xml:space="preserve"> có hài lòng </w:t>
      </w:r>
      <w:r w:rsidR="00813058">
        <w:rPr>
          <w:lang w:val="en-US"/>
        </w:rPr>
        <w:t>lịch hẹn</w:t>
      </w:r>
      <w:r>
        <w:t xml:space="preserve"> hay không hài lòng với </w:t>
      </w:r>
      <w:r w:rsidR="0036560A">
        <w:rPr>
          <w:lang w:val="en-US"/>
        </w:rPr>
        <w:t>lịch hẹn</w:t>
      </w:r>
      <w:r>
        <w:t>.</w:t>
      </w:r>
    </w:p>
    <w:p w14:paraId="4C6DE3A2" w14:textId="16AE0BB5" w:rsidR="00775624" w:rsidRDefault="00775624" w:rsidP="00775624">
      <w:pPr>
        <w:pStyle w:val="BodyText"/>
        <w:ind w:firstLine="397"/>
      </w:pPr>
      <w:r>
        <w:t>•</w:t>
      </w:r>
      <w:r>
        <w:tab/>
        <w:t xml:space="preserve">Quản </w:t>
      </w:r>
      <w:r w:rsidR="00FB25D6">
        <w:rPr>
          <w:lang w:val="en-US"/>
        </w:rPr>
        <w:t>lý</w:t>
      </w:r>
      <w:r>
        <w:t>:</w:t>
      </w:r>
    </w:p>
    <w:p w14:paraId="7C7B595D" w14:textId="1400D32B" w:rsidR="00775624" w:rsidRPr="00FB25D6" w:rsidRDefault="00775624" w:rsidP="00FB25D6">
      <w:pPr>
        <w:pStyle w:val="BodyText"/>
        <w:ind w:firstLine="397"/>
        <w:rPr>
          <w:lang w:val="en-US"/>
        </w:rPr>
      </w:pPr>
      <w:r>
        <w:t>-</w:t>
      </w:r>
      <w:r>
        <w:tab/>
        <w:t xml:space="preserve">Quản lý </w:t>
      </w:r>
      <w:r w:rsidR="00224882">
        <w:rPr>
          <w:lang w:val="en-US"/>
        </w:rPr>
        <w:t>lịch hẹn</w:t>
      </w:r>
      <w:r>
        <w:t xml:space="preserve">: người quản </w:t>
      </w:r>
      <w:r w:rsidR="00FB25D6">
        <w:rPr>
          <w:lang w:val="en-US"/>
        </w:rPr>
        <w:t>lý</w:t>
      </w:r>
      <w:r>
        <w:t xml:space="preserve"> </w:t>
      </w:r>
      <w:r w:rsidR="00D577AF">
        <w:rPr>
          <w:lang w:val="en-US"/>
        </w:rPr>
        <w:t>theo dỗi</w:t>
      </w:r>
      <w:r>
        <w:t xml:space="preserve"> các </w:t>
      </w:r>
      <w:r w:rsidR="00D577AF">
        <w:rPr>
          <w:lang w:val="en-US"/>
        </w:rPr>
        <w:t>lịch hẹn</w:t>
      </w:r>
      <w:r>
        <w:t xml:space="preserve"> của người dùng.</w:t>
      </w:r>
    </w:p>
    <w:p w14:paraId="23203A33" w14:textId="2646214D" w:rsidR="00775624" w:rsidRDefault="00775624" w:rsidP="00775624">
      <w:pPr>
        <w:pStyle w:val="BodyText"/>
        <w:ind w:firstLine="397"/>
      </w:pPr>
      <w:r>
        <w:t>-</w:t>
      </w:r>
      <w:r>
        <w:tab/>
        <w:t xml:space="preserve">Quản lý </w:t>
      </w:r>
      <w:r w:rsidR="008A2DBB">
        <w:rPr>
          <w:lang w:val="en-US"/>
        </w:rPr>
        <w:t>đặt lịch</w:t>
      </w:r>
      <w:r>
        <w:t xml:space="preserve">: người quản trị có thể thêm, xóa, sửa </w:t>
      </w:r>
      <w:r w:rsidR="007C6FEF">
        <w:rPr>
          <w:lang w:val="en-US"/>
        </w:rPr>
        <w:t>đặt lịch</w:t>
      </w:r>
      <w:r>
        <w:t>.</w:t>
      </w:r>
    </w:p>
    <w:p w14:paraId="1F43D023" w14:textId="77777777" w:rsidR="00AF4014" w:rsidRDefault="00F26458">
      <w:pPr>
        <w:pStyle w:val="Heading2"/>
        <w:numPr>
          <w:ilvl w:val="1"/>
          <w:numId w:val="38"/>
        </w:numPr>
      </w:pPr>
      <w:bookmarkStart w:id="7" w:name="_Toc173355547"/>
      <w:r>
        <w:t>Đối tượng và phạm vi nghiên cứu</w:t>
      </w:r>
      <w:bookmarkEnd w:id="7"/>
    </w:p>
    <w:p w14:paraId="0794893D" w14:textId="77777777" w:rsidR="009865AE" w:rsidRDefault="009865AE" w:rsidP="009865AE">
      <w:pPr>
        <w:pStyle w:val="BodyText"/>
        <w:ind w:firstLine="397"/>
      </w:pPr>
      <w:r>
        <w:t>•</w:t>
      </w:r>
      <w:r>
        <w:tab/>
        <w:t>Đối tượng nghiên cứu</w:t>
      </w:r>
    </w:p>
    <w:p w14:paraId="68619750" w14:textId="0847C560" w:rsidR="009865AE" w:rsidRPr="00D577AF" w:rsidRDefault="009865AE" w:rsidP="009865AE">
      <w:pPr>
        <w:pStyle w:val="BodyText"/>
        <w:ind w:firstLine="397"/>
        <w:rPr>
          <w:lang w:val="en-US"/>
        </w:rPr>
      </w:pPr>
      <w:r>
        <w:t>-</w:t>
      </w:r>
      <w:r>
        <w:tab/>
        <w:t xml:space="preserve">Nền tảng </w:t>
      </w:r>
      <w:r w:rsidR="00D577AF">
        <w:rPr>
          <w:lang w:val="en-US"/>
        </w:rPr>
        <w:t>PHP</w:t>
      </w:r>
      <w:r>
        <w:t>, thư viện Bootstrap</w:t>
      </w:r>
      <w:r w:rsidR="00D577AF">
        <w:rPr>
          <w:lang w:val="en-US"/>
        </w:rPr>
        <w:t>.</w:t>
      </w:r>
    </w:p>
    <w:p w14:paraId="02F6D413" w14:textId="77777777" w:rsidR="009865AE" w:rsidRDefault="009865AE" w:rsidP="009865AE">
      <w:pPr>
        <w:pStyle w:val="BodyText"/>
        <w:ind w:firstLine="397"/>
      </w:pPr>
      <w:r>
        <w:t>-</w:t>
      </w:r>
      <w:r>
        <w:tab/>
        <w:t>Ngôn ngữ lập trình: Html, Jquery, Css, Php, Javascript…</w:t>
      </w:r>
    </w:p>
    <w:p w14:paraId="5232819E" w14:textId="2404D758" w:rsidR="00F26458" w:rsidRPr="009865AE" w:rsidRDefault="009865AE" w:rsidP="009865AE">
      <w:pPr>
        <w:pStyle w:val="BodyText"/>
        <w:ind w:firstLine="397"/>
        <w:rPr>
          <w:lang w:val="en-US"/>
        </w:rPr>
      </w:pPr>
      <w:r>
        <w:t>•</w:t>
      </w:r>
      <w:r>
        <w:tab/>
        <w:t xml:space="preserve">Phạm vi nghiên cứu: </w:t>
      </w:r>
      <w:r>
        <w:rPr>
          <w:lang w:val="en-US"/>
        </w:rPr>
        <w:t xml:space="preserve">Khách hàng </w:t>
      </w:r>
      <w:r w:rsidR="00D577AF">
        <w:rPr>
          <w:lang w:val="en-US"/>
        </w:rPr>
        <w:t>đặt lịch</w:t>
      </w:r>
    </w:p>
    <w:p w14:paraId="76A36463" w14:textId="77777777" w:rsidR="00F26458" w:rsidRDefault="00F26458">
      <w:pPr>
        <w:pStyle w:val="Heading2"/>
        <w:numPr>
          <w:ilvl w:val="1"/>
          <w:numId w:val="38"/>
        </w:numPr>
      </w:pPr>
      <w:bookmarkStart w:id="8" w:name="_Toc173355548"/>
      <w:r>
        <w:t>Phương pháp nghiên cứu</w:t>
      </w:r>
      <w:bookmarkEnd w:id="8"/>
    </w:p>
    <w:p w14:paraId="754F2093" w14:textId="47FA1FE1" w:rsidR="009865AE" w:rsidRDefault="009865AE" w:rsidP="009865AE">
      <w:pPr>
        <w:pStyle w:val="BodyText"/>
        <w:ind w:firstLine="397"/>
      </w:pPr>
      <w:r>
        <w:t>-</w:t>
      </w:r>
      <w:r>
        <w:tab/>
        <w:t xml:space="preserve">Phương pháp lý thuyết: Đọc hiểu, tìm hiểu các tài liệu về </w:t>
      </w:r>
      <w:r w:rsidR="00D577AF">
        <w:rPr>
          <w:lang w:val="en-US"/>
        </w:rPr>
        <w:t>PHP thuần</w:t>
      </w:r>
      <w:r>
        <w:t xml:space="preserve"> để thiết kế cho website.</w:t>
      </w:r>
    </w:p>
    <w:p w14:paraId="073CD653" w14:textId="51E06E96" w:rsidR="00AF4014" w:rsidRPr="00D577AF" w:rsidRDefault="009865AE" w:rsidP="00D577AF">
      <w:pPr>
        <w:pStyle w:val="BodyText"/>
        <w:ind w:firstLine="397"/>
        <w:rPr>
          <w:lang w:val="en-US"/>
        </w:rPr>
      </w:pPr>
      <w:r>
        <w:t>-</w:t>
      </w:r>
      <w:r>
        <w:tab/>
        <w:t xml:space="preserve">Phương pháp thực nghiệm:  Xây dựng website bán đồ điện tử trên môi trường Visual Studio Code sử dụng sử dụng </w:t>
      </w:r>
      <w:r w:rsidR="00D577AF">
        <w:rPr>
          <w:lang w:val="en-US"/>
        </w:rPr>
        <w:t>PHP</w:t>
      </w:r>
      <w:r>
        <w:t xml:space="preserve"> để xây dựng website, tích hợp tính năng thanh toán trực tuyến</w:t>
      </w:r>
      <w:r>
        <w:rPr>
          <w:lang w:val="en-US"/>
        </w:rPr>
        <w:t>.</w:t>
      </w:r>
    </w:p>
    <w:p w14:paraId="43F6F389" w14:textId="77777777"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3355549"/>
      <w:r>
        <w:lastRenderedPageBreak/>
        <w:t>CƠ SỞ LÝ THUYẾT</w:t>
      </w:r>
      <w:bookmarkEnd w:id="9"/>
      <w:bookmarkEnd w:id="10"/>
      <w:bookmarkEnd w:id="11"/>
      <w:bookmarkEnd w:id="12"/>
    </w:p>
    <w:p w14:paraId="622B764E" w14:textId="3DF64E18" w:rsidR="009A565D" w:rsidRPr="009A565D" w:rsidRDefault="00282E73">
      <w:pPr>
        <w:pStyle w:val="Heading2"/>
        <w:numPr>
          <w:ilvl w:val="1"/>
          <w:numId w:val="39"/>
        </w:numPr>
      </w:pPr>
      <w:bookmarkStart w:id="13" w:name="_Toc154733854"/>
      <w:bookmarkStart w:id="14" w:name="_Toc155456085"/>
      <w:bookmarkStart w:id="15" w:name="_Toc173355550"/>
      <w:r w:rsidRPr="00282E73">
        <w:t>Ngôn ngữ HTML</w:t>
      </w:r>
      <w:bookmarkEnd w:id="13"/>
      <w:bookmarkEnd w:id="14"/>
      <w:bookmarkEnd w:id="15"/>
    </w:p>
    <w:p w14:paraId="671B6D27" w14:textId="77777777" w:rsidR="00282E73" w:rsidRPr="00282E73" w:rsidRDefault="00282E73" w:rsidP="00282E73">
      <w:pPr>
        <w:pStyle w:val="Heading3"/>
        <w:numPr>
          <w:ilvl w:val="0"/>
          <w:numId w:val="0"/>
        </w:numPr>
        <w:spacing w:line="360" w:lineRule="auto"/>
        <w:ind w:left="284" w:right="-143"/>
        <w:jc w:val="both"/>
        <w:rPr>
          <w:szCs w:val="26"/>
          <w:lang w:val="vi-VN"/>
        </w:rPr>
      </w:pPr>
      <w:bookmarkStart w:id="16" w:name="_Toc154733855"/>
      <w:bookmarkStart w:id="17" w:name="_Toc155456086"/>
      <w:bookmarkStart w:id="18" w:name="_Toc173355551"/>
      <w:r w:rsidRPr="00282E73">
        <w:rPr>
          <w:szCs w:val="26"/>
          <w:lang w:val="vi-VN"/>
        </w:rPr>
        <w:t>2.1.1 Khái niệm</w:t>
      </w:r>
      <w:bookmarkEnd w:id="16"/>
      <w:bookmarkEnd w:id="17"/>
      <w:bookmarkEnd w:id="18"/>
    </w:p>
    <w:p w14:paraId="22374C35" w14:textId="1D5CC4D5" w:rsidR="00902B61" w:rsidRDefault="00902B61" w:rsidP="008A02A4">
      <w:pPr>
        <w:spacing w:before="120" w:after="120" w:line="360" w:lineRule="auto"/>
        <w:ind w:firstLine="425"/>
        <w:jc w:val="both"/>
        <w:rPr>
          <w:szCs w:val="26"/>
        </w:rPr>
      </w:pPr>
      <w:r>
        <w:rPr>
          <w:szCs w:val="26"/>
        </w:rPr>
        <w:t xml:space="preserve">Ngôn ngữ </w:t>
      </w:r>
      <w:r>
        <w:rPr>
          <w:szCs w:val="26"/>
          <w:lang w:val="vi-VN"/>
        </w:rPr>
        <w:t xml:space="preserve">HTML </w:t>
      </w:r>
      <w:r>
        <w:rPr>
          <w:szCs w:val="26"/>
        </w:rPr>
        <w:t>(</w:t>
      </w:r>
      <w:r>
        <w:rPr>
          <w:szCs w:val="26"/>
          <w:lang w:val="vi-VN"/>
        </w:rPr>
        <w:t>Hypertext Markup Language</w:t>
      </w:r>
      <w:r>
        <w:rPr>
          <w:szCs w:val="26"/>
        </w:rPr>
        <w:t>):</w:t>
      </w:r>
      <w:r w:rsidR="005D5854">
        <w:rPr>
          <w:szCs w:val="26"/>
        </w:rPr>
        <w:t xml:space="preserve"> là</w:t>
      </w:r>
      <w:r>
        <w:rPr>
          <w:szCs w:val="26"/>
        </w:rPr>
        <w:t xml:space="preserve"> </w:t>
      </w:r>
      <w:r>
        <w:rPr>
          <w:szCs w:val="26"/>
          <w:lang w:val="vi-VN"/>
        </w:rPr>
        <w:t>ngôn ngữ đánh dấu siêu văn bản</w:t>
      </w:r>
      <w:r w:rsidRPr="00902B61">
        <w:rPr>
          <w:szCs w:val="26"/>
          <w:lang w:val="vi-VN"/>
        </w:rPr>
        <w:t xml:space="preserve">. </w:t>
      </w:r>
      <w:r>
        <w:rPr>
          <w:szCs w:val="26"/>
        </w:rPr>
        <w:t>Đây là ngôn ngữ dùng để tạo ra các trang sieu văn bản theo mô tả của Tim Berners Lee</w:t>
      </w:r>
      <w:r w:rsidR="005D5854">
        <w:rPr>
          <w:szCs w:val="26"/>
        </w:rPr>
        <w:t>.</w:t>
      </w:r>
    </w:p>
    <w:p w14:paraId="3E735B54" w14:textId="4F3CD7F3" w:rsidR="00902B61" w:rsidRDefault="005D5854" w:rsidP="008A02A4">
      <w:pPr>
        <w:spacing w:before="120" w:after="120" w:line="360" w:lineRule="auto"/>
        <w:ind w:firstLine="425"/>
        <w:jc w:val="both"/>
        <w:rPr>
          <w:szCs w:val="26"/>
        </w:rPr>
      </w:pPr>
      <w:r>
        <w:rPr>
          <w:szCs w:val="26"/>
          <w:lang w:val="vi-VN"/>
        </w:rPr>
        <w:t>HTML được sử dụng để tạo,</w:t>
      </w:r>
      <w:r w:rsidR="00902B61">
        <w:rPr>
          <w:szCs w:val="26"/>
        </w:rPr>
        <w:t xml:space="preserve"> các</w:t>
      </w:r>
      <w:r w:rsidR="00902B61" w:rsidRPr="00902B61">
        <w:rPr>
          <w:szCs w:val="26"/>
          <w:lang w:val="vi-VN"/>
        </w:rPr>
        <w:t xml:space="preserve"> cấu trúc các</w:t>
      </w:r>
      <w:r>
        <w:rPr>
          <w:szCs w:val="26"/>
          <w:lang w:val="vi-VN"/>
        </w:rPr>
        <w:t xml:space="preserve"> thành phần trong trang web hay các</w:t>
      </w:r>
      <w:r w:rsidR="00902B61" w:rsidRPr="00902B61">
        <w:rPr>
          <w:szCs w:val="26"/>
          <w:lang w:val="vi-VN"/>
        </w:rPr>
        <w:t xml:space="preserve"> ứng dụng, phân chia các đoạn văn, heading, titles, blockquotes… và</w:t>
      </w:r>
      <w:r>
        <w:rPr>
          <w:szCs w:val="26"/>
        </w:rPr>
        <w:t xml:space="preserve"> ngôn ngữ</w:t>
      </w:r>
      <w:r w:rsidR="00902B61" w:rsidRPr="00902B61">
        <w:rPr>
          <w:szCs w:val="26"/>
          <w:lang w:val="vi-VN"/>
        </w:rPr>
        <w:t xml:space="preserve"> HTML không phải là ngôn ngữ lập trình.</w:t>
      </w:r>
      <w:r w:rsidR="00E265C0">
        <w:rPr>
          <w:szCs w:val="26"/>
        </w:rPr>
        <w:t>[1]</w:t>
      </w:r>
    </w:p>
    <w:p w14:paraId="7F24BD98" w14:textId="77777777" w:rsidR="00FA149F" w:rsidRDefault="00FA149F" w:rsidP="00FA149F">
      <w:pPr>
        <w:keepNext/>
        <w:spacing w:before="120" w:after="120" w:line="360" w:lineRule="auto"/>
        <w:ind w:firstLine="425"/>
        <w:jc w:val="center"/>
      </w:pPr>
      <w:r>
        <w:rPr>
          <w:noProof/>
          <w:szCs w:val="26"/>
        </w:rPr>
        <w:drawing>
          <wp:inline distT="0" distB="0" distL="0" distR="0" wp14:anchorId="67DCA3B5" wp14:editId="09E6B2C3">
            <wp:extent cx="4248430" cy="2319866"/>
            <wp:effectExtent l="0" t="0" r="0" b="4445"/>
            <wp:docPr id="817392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110" name="Picture 817392110"/>
                    <pic:cNvPicPr/>
                  </pic:nvPicPr>
                  <pic:blipFill>
                    <a:blip r:embed="rId16">
                      <a:extLst>
                        <a:ext uri="{28A0092B-C50C-407E-A947-70E740481C1C}">
                          <a14:useLocalDpi xmlns:a14="http://schemas.microsoft.com/office/drawing/2010/main" val="0"/>
                        </a:ext>
                      </a:extLst>
                    </a:blip>
                    <a:stretch>
                      <a:fillRect/>
                    </a:stretch>
                  </pic:blipFill>
                  <pic:spPr>
                    <a:xfrm>
                      <a:off x="0" y="0"/>
                      <a:ext cx="4278912" cy="2336511"/>
                    </a:xfrm>
                    <a:prstGeom prst="rect">
                      <a:avLst/>
                    </a:prstGeom>
                  </pic:spPr>
                </pic:pic>
              </a:graphicData>
            </a:graphic>
          </wp:inline>
        </w:drawing>
      </w:r>
    </w:p>
    <w:p w14:paraId="11EA1461" w14:textId="02FCCEDC" w:rsidR="00FA149F" w:rsidRPr="00E265C0" w:rsidRDefault="00FA149F" w:rsidP="00FA149F">
      <w:pPr>
        <w:pStyle w:val="Caption"/>
        <w:rPr>
          <w:szCs w:val="26"/>
        </w:rPr>
      </w:pPr>
      <w:bookmarkStart w:id="19" w:name="_Toc172040027"/>
      <w:r>
        <w:t xml:space="preserve">Hình </w:t>
      </w:r>
      <w:r w:rsidR="00F752A9">
        <w:fldChar w:fldCharType="begin"/>
      </w:r>
      <w:r w:rsidR="00F752A9">
        <w:instrText xml:space="preserve"> STYLEREF 1 \s </w:instrText>
      </w:r>
      <w:r w:rsidR="00F752A9">
        <w:fldChar w:fldCharType="separate"/>
      </w:r>
      <w:r w:rsidR="00E33D7A">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w:t>
      </w:r>
      <w:r w:rsidR="00F752A9">
        <w:fldChar w:fldCharType="end"/>
      </w:r>
      <w:r>
        <w:t xml:space="preserve"> Ngôn ngữ HTML</w:t>
      </w:r>
      <w:bookmarkEnd w:id="19"/>
    </w:p>
    <w:p w14:paraId="6A8389B1" w14:textId="2D5C08B3" w:rsidR="00282E73" w:rsidRPr="00852DA9" w:rsidRDefault="00282E73" w:rsidP="00282E73">
      <w:pPr>
        <w:pStyle w:val="Heading3"/>
        <w:numPr>
          <w:ilvl w:val="0"/>
          <w:numId w:val="0"/>
        </w:numPr>
        <w:ind w:left="284" w:right="-143"/>
        <w:jc w:val="both"/>
        <w:rPr>
          <w:szCs w:val="26"/>
        </w:rPr>
      </w:pPr>
      <w:bookmarkStart w:id="20" w:name="_Toc154733857"/>
      <w:bookmarkStart w:id="21" w:name="_Toc155456088"/>
      <w:bookmarkStart w:id="22" w:name="_Toc173355552"/>
      <w:r w:rsidRPr="00282E73">
        <w:rPr>
          <w:szCs w:val="26"/>
          <w:lang w:val="vi-VN"/>
        </w:rPr>
        <w:t>2</w:t>
      </w:r>
      <w:r w:rsidR="00765CF9">
        <w:rPr>
          <w:szCs w:val="26"/>
          <w:lang w:val="vi-VN"/>
        </w:rPr>
        <w:t>.1.2</w:t>
      </w:r>
      <w:r w:rsidRPr="00282E73">
        <w:rPr>
          <w:szCs w:val="26"/>
          <w:lang w:val="vi-VN"/>
        </w:rPr>
        <w:t xml:space="preserve"> Ưu điểm</w:t>
      </w:r>
      <w:bookmarkEnd w:id="20"/>
      <w:bookmarkEnd w:id="21"/>
      <w:r w:rsidR="00852DA9">
        <w:rPr>
          <w:szCs w:val="26"/>
        </w:rPr>
        <w:t xml:space="preserve"> của HTML</w:t>
      </w:r>
      <w:bookmarkEnd w:id="22"/>
    </w:p>
    <w:p w14:paraId="49F3CF3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mã nguồn mở, cho phép dữ liệu được công khai và</w:t>
      </w:r>
      <w:r w:rsidR="00765CF9">
        <w:rPr>
          <w:szCs w:val="26"/>
        </w:rPr>
        <w:t xml:space="preserve"> hoàn toàn</w:t>
      </w:r>
      <w:r w:rsidRPr="00282E73">
        <w:rPr>
          <w:szCs w:val="26"/>
          <w:lang w:val="vi-VN"/>
        </w:rPr>
        <w:t xml:space="preserve"> miễn phí. </w:t>
      </w:r>
    </w:p>
    <w:p w14:paraId="29620C5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Dễ dàng tìm hiểu và sử dụng nên HTML trở nên rất phổ biến, nhờ đó có được nguồn tài nguyên phong phú. </w:t>
      </w:r>
    </w:p>
    <w:p w14:paraId="3180FDEA"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Tất cả trình duyệt hiện nay đều hỗ trợ ngôn ngữ HTML và được thiết lập mặc định trong mọi cửa sổ, do đó người dùng không cần phải mua thêm phần mềm hỗ trợ nào khác.</w:t>
      </w:r>
    </w:p>
    <w:p w14:paraId="3C99C157" w14:textId="77777777" w:rsidR="00765CF9"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Đánh dấu</w:t>
      </w:r>
      <w:r w:rsidR="00765CF9">
        <w:rPr>
          <w:szCs w:val="26"/>
          <w:lang w:val="vi-VN"/>
        </w:rPr>
        <w:t xml:space="preserve"> (Markup) ngắn gọn và đồng nhất.</w:t>
      </w:r>
    </w:p>
    <w:p w14:paraId="719AFD72"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thể</w:t>
      </w:r>
      <w:r w:rsidR="00765CF9">
        <w:rPr>
          <w:szCs w:val="26"/>
        </w:rPr>
        <w:t xml:space="preserve"> </w:t>
      </w:r>
      <w:r w:rsidRPr="00282E73">
        <w:rPr>
          <w:szCs w:val="26"/>
          <w:lang w:val="vi-VN"/>
        </w:rPr>
        <w:t>tích hợp được với nhiều ngôn ngữ khác (PHP, Node.js,…) một cách dễ dàng.</w:t>
      </w:r>
    </w:p>
    <w:p w14:paraId="61F9EC42" w14:textId="25D081C5" w:rsidR="00282E73" w:rsidRPr="005B37C9" w:rsidRDefault="00282E73">
      <w:pPr>
        <w:pStyle w:val="Heading3"/>
        <w:numPr>
          <w:ilvl w:val="2"/>
          <w:numId w:val="36"/>
        </w:numPr>
        <w:rPr>
          <w:lang w:val="vi-VN"/>
        </w:rPr>
      </w:pPr>
      <w:bookmarkStart w:id="23" w:name="_Toc173355553"/>
      <w:r w:rsidRPr="005B37C9">
        <w:rPr>
          <w:lang w:val="vi-VN"/>
        </w:rPr>
        <w:t>Nhược điểm</w:t>
      </w:r>
      <w:r w:rsidR="005B37C9">
        <w:t xml:space="preserve"> của HTML</w:t>
      </w:r>
      <w:bookmarkEnd w:id="23"/>
    </w:p>
    <w:p w14:paraId="4BE984E8"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HTML chủ yếu được dùng trong thiết kế các trang web tĩnh, vì vậy nó sẽ không hữu ích khi sử dụng để tạo các trang web động. </w:t>
      </w:r>
    </w:p>
    <w:p w14:paraId="589C8575"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Để tạo một trang web đơn giản vẫn phải viết rất nhiều mã, trong đó có thể chứa các </w:t>
      </w:r>
      <w:r w:rsidRPr="00282E73">
        <w:rPr>
          <w:szCs w:val="26"/>
          <w:lang w:val="vi-VN"/>
        </w:rPr>
        <w:lastRenderedPageBreak/>
        <w:t xml:space="preserve">mã phức tạp để xử lý. </w:t>
      </w:r>
    </w:p>
    <w:p w14:paraId="07B8B6CB"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Tính năng bảo mật của HTML không quá cao nên rất dễ bị tin tặc tấn công. </w:t>
      </w:r>
    </w:p>
    <w:p w14:paraId="544942B1" w14:textId="058235C6" w:rsidR="00282E73" w:rsidRPr="00282E73" w:rsidRDefault="00282E73">
      <w:pPr>
        <w:pStyle w:val="Heading2"/>
        <w:numPr>
          <w:ilvl w:val="1"/>
          <w:numId w:val="39"/>
        </w:numPr>
      </w:pPr>
      <w:bookmarkStart w:id="24" w:name="_Toc154733858"/>
      <w:bookmarkStart w:id="25" w:name="_Toc155456089"/>
      <w:bookmarkStart w:id="26" w:name="_Toc173355554"/>
      <w:r w:rsidRPr="00282E73">
        <w:t>Ngôn ngữ CSS</w:t>
      </w:r>
      <w:bookmarkEnd w:id="24"/>
      <w:bookmarkEnd w:id="25"/>
      <w:bookmarkEnd w:id="26"/>
    </w:p>
    <w:p w14:paraId="19905BF1" w14:textId="77777777" w:rsidR="00282E73" w:rsidRPr="00EE3EC8" w:rsidRDefault="00282E73" w:rsidP="00EE3EC8">
      <w:pPr>
        <w:pStyle w:val="Heading3"/>
        <w:numPr>
          <w:ilvl w:val="0"/>
          <w:numId w:val="0"/>
        </w:numPr>
        <w:spacing w:line="360" w:lineRule="auto"/>
        <w:ind w:left="567" w:right="-143" w:hanging="283"/>
        <w:jc w:val="both"/>
        <w:rPr>
          <w:szCs w:val="26"/>
          <w:lang w:val="vi-VN"/>
        </w:rPr>
      </w:pPr>
      <w:bookmarkStart w:id="27" w:name="_Toc154733859"/>
      <w:bookmarkStart w:id="28" w:name="_Toc155456090"/>
      <w:bookmarkStart w:id="29" w:name="_Toc173355555"/>
      <w:r w:rsidRPr="00EE3EC8">
        <w:rPr>
          <w:szCs w:val="26"/>
          <w:lang w:val="vi-VN"/>
        </w:rPr>
        <w:t>2.2.1 Khái niệm</w:t>
      </w:r>
      <w:bookmarkEnd w:id="27"/>
      <w:bookmarkEnd w:id="28"/>
      <w:bookmarkEnd w:id="29"/>
    </w:p>
    <w:p w14:paraId="5223E5A5" w14:textId="163DD36A" w:rsidR="00282E73" w:rsidRDefault="00282E73" w:rsidP="008A02A4">
      <w:pPr>
        <w:spacing w:before="120" w:after="120" w:line="360" w:lineRule="auto"/>
        <w:ind w:firstLine="425"/>
        <w:jc w:val="both"/>
        <w:rPr>
          <w:szCs w:val="26"/>
        </w:rPr>
      </w:pPr>
      <w:r w:rsidRPr="00282E73">
        <w:rPr>
          <w:szCs w:val="26"/>
          <w:lang w:val="vi-VN"/>
        </w:rPr>
        <w:t xml:space="preserve">CSS là viết tắt của </w:t>
      </w:r>
      <w:r w:rsidR="00735CA2">
        <w:rPr>
          <w:szCs w:val="26"/>
        </w:rPr>
        <w:t>“</w:t>
      </w:r>
      <w:r w:rsidRPr="00282E73">
        <w:rPr>
          <w:szCs w:val="26"/>
          <w:lang w:val="vi-VN"/>
        </w:rPr>
        <w:t>Cascading Style Sheets</w:t>
      </w:r>
      <w:r w:rsidR="00735CA2">
        <w:rPr>
          <w:szCs w:val="26"/>
        </w:rPr>
        <w:t>”</w:t>
      </w:r>
      <w:r w:rsidRPr="00282E73">
        <w:rPr>
          <w:szCs w:val="26"/>
          <w:lang w:val="vi-VN"/>
        </w:rPr>
        <w:t xml:space="preserve">, là một ngôn ngữ thiết kế được sử dụng </w:t>
      </w:r>
      <w:r w:rsidR="00EE3EC8" w:rsidRPr="00EE3EC8">
        <w:rPr>
          <w:szCs w:val="26"/>
          <w:lang w:val="vi-VN"/>
        </w:rPr>
        <w:t>để tìm và định dạng lại các phần tử được tạo ra bởi các ngôn ngữ đánh dấu (HTML). Nói ngắn gọn hơn là ngôn n</w:t>
      </w:r>
      <w:r w:rsidR="00EE3EC8">
        <w:rPr>
          <w:szCs w:val="26"/>
          <w:lang w:val="vi-VN"/>
        </w:rPr>
        <w:t>gữ tạo phong cách cho trang web</w:t>
      </w:r>
      <w:r w:rsidRPr="00282E73">
        <w:rPr>
          <w:szCs w:val="26"/>
          <w:lang w:val="vi-VN"/>
        </w:rPr>
        <w:t>. CSS được</w:t>
      </w:r>
      <w:r w:rsidR="00EE3EC8">
        <w:rPr>
          <w:szCs w:val="26"/>
        </w:rPr>
        <w:t xml:space="preserve"> phát triển</w:t>
      </w:r>
      <w:r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r w:rsidR="00E265C0">
        <w:rPr>
          <w:szCs w:val="26"/>
        </w:rPr>
        <w:t>[2]</w:t>
      </w:r>
    </w:p>
    <w:p w14:paraId="1DAC0699" w14:textId="77777777" w:rsidR="00FA149F" w:rsidRDefault="00FA149F" w:rsidP="00FA149F">
      <w:pPr>
        <w:keepNext/>
        <w:spacing w:before="120" w:after="120" w:line="360" w:lineRule="auto"/>
        <w:ind w:firstLine="425"/>
        <w:jc w:val="center"/>
      </w:pPr>
      <w:r>
        <w:rPr>
          <w:noProof/>
          <w:szCs w:val="26"/>
        </w:rPr>
        <w:drawing>
          <wp:inline distT="0" distB="0" distL="0" distR="0" wp14:anchorId="7D639B2F" wp14:editId="55219233">
            <wp:extent cx="4292837" cy="2675466"/>
            <wp:effectExtent l="0" t="0" r="0" b="0"/>
            <wp:docPr id="1345964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64401" name="Picture 1345964401"/>
                    <pic:cNvPicPr/>
                  </pic:nvPicPr>
                  <pic:blipFill>
                    <a:blip r:embed="rId17">
                      <a:extLst>
                        <a:ext uri="{28A0092B-C50C-407E-A947-70E740481C1C}">
                          <a14:useLocalDpi xmlns:a14="http://schemas.microsoft.com/office/drawing/2010/main" val="0"/>
                        </a:ext>
                      </a:extLst>
                    </a:blip>
                    <a:stretch>
                      <a:fillRect/>
                    </a:stretch>
                  </pic:blipFill>
                  <pic:spPr>
                    <a:xfrm>
                      <a:off x="0" y="0"/>
                      <a:ext cx="4320950" cy="2692987"/>
                    </a:xfrm>
                    <a:prstGeom prst="rect">
                      <a:avLst/>
                    </a:prstGeom>
                  </pic:spPr>
                </pic:pic>
              </a:graphicData>
            </a:graphic>
          </wp:inline>
        </w:drawing>
      </w:r>
    </w:p>
    <w:p w14:paraId="45780425" w14:textId="60D29B26" w:rsidR="00FA149F" w:rsidRPr="00EE3EC8" w:rsidRDefault="00FA149F" w:rsidP="00FA149F">
      <w:pPr>
        <w:pStyle w:val="Caption"/>
        <w:rPr>
          <w:szCs w:val="26"/>
        </w:rPr>
      </w:pPr>
      <w:bookmarkStart w:id="30" w:name="_Toc172040028"/>
      <w:r>
        <w:t xml:space="preserve">Hình </w:t>
      </w:r>
      <w:r w:rsidR="00F752A9">
        <w:fldChar w:fldCharType="begin"/>
      </w:r>
      <w:r w:rsidR="00F752A9">
        <w:instrText xml:space="preserve"> STYLEREF 1 \s </w:instrText>
      </w:r>
      <w:r w:rsidR="00F752A9">
        <w:fldChar w:fldCharType="separate"/>
      </w:r>
      <w:r w:rsidR="00E33D7A">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2</w:t>
      </w:r>
      <w:r w:rsidR="00F752A9">
        <w:fldChar w:fldCharType="end"/>
      </w:r>
      <w:r>
        <w:t xml:space="preserve"> Ngôn ngữ CSS</w:t>
      </w:r>
      <w:bookmarkEnd w:id="30"/>
    </w:p>
    <w:p w14:paraId="462DD484" w14:textId="75835977" w:rsidR="00282E73" w:rsidRPr="00F404AD" w:rsidRDefault="00EE3EC8" w:rsidP="00EE3EC8">
      <w:pPr>
        <w:pStyle w:val="Heading3"/>
        <w:numPr>
          <w:ilvl w:val="0"/>
          <w:numId w:val="0"/>
        </w:numPr>
        <w:ind w:left="567" w:right="-143" w:hanging="283"/>
        <w:jc w:val="both"/>
        <w:rPr>
          <w:szCs w:val="26"/>
        </w:rPr>
      </w:pPr>
      <w:bookmarkStart w:id="31" w:name="_Toc154733861"/>
      <w:bookmarkStart w:id="32" w:name="_Toc155456092"/>
      <w:bookmarkStart w:id="33" w:name="_Toc173355556"/>
      <w:r w:rsidRPr="00EE3EC8">
        <w:rPr>
          <w:szCs w:val="26"/>
          <w:lang w:val="vi-VN"/>
        </w:rPr>
        <w:t>2.2.2</w:t>
      </w:r>
      <w:r w:rsidR="00282E73" w:rsidRPr="00EE3EC8">
        <w:rPr>
          <w:szCs w:val="26"/>
          <w:lang w:val="vi-VN"/>
        </w:rPr>
        <w:t xml:space="preserve"> Ưu điểm</w:t>
      </w:r>
      <w:bookmarkEnd w:id="31"/>
      <w:bookmarkEnd w:id="32"/>
      <w:r w:rsidR="00F404AD">
        <w:rPr>
          <w:szCs w:val="26"/>
        </w:rPr>
        <w:t xml:space="preserve"> của CSS</w:t>
      </w:r>
      <w:bookmarkEnd w:id="33"/>
    </w:p>
    <w:p w14:paraId="690692F1" w14:textId="77777777" w:rsid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Tiết Kiệm Thời Gian</w:t>
      </w:r>
      <w:r>
        <w:rPr>
          <w:bCs/>
          <w:szCs w:val="26"/>
        </w:rPr>
        <w:t xml:space="preserve">: </w:t>
      </w:r>
      <w:r w:rsidRPr="00A83E0B">
        <w:rPr>
          <w:bCs/>
          <w:szCs w:val="26"/>
          <w:lang w:val="vi-VN"/>
        </w:rPr>
        <w:t xml:space="preserve">CSS có thể viết trong lần đầu, đồng thời sử dụng </w:t>
      </w:r>
      <w:r>
        <w:rPr>
          <w:bCs/>
          <w:szCs w:val="26"/>
          <w:lang w:val="vi-VN"/>
        </w:rPr>
        <w:t>lại trong các trang HTML tiếp</w:t>
      </w:r>
      <w:r>
        <w:rPr>
          <w:bCs/>
          <w:szCs w:val="26"/>
        </w:rPr>
        <w:t xml:space="preserve"> theo </w:t>
      </w:r>
      <w:r w:rsidRPr="00A83E0B">
        <w:rPr>
          <w:bCs/>
          <w:szCs w:val="26"/>
          <w:lang w:val="vi-VN"/>
        </w:rPr>
        <w:t xml:space="preserve">. Bên cạnh đó, chúng ta hoàn toàn có </w:t>
      </w:r>
      <w:r>
        <w:rPr>
          <w:bCs/>
          <w:szCs w:val="26"/>
          <w:lang w:val="vi-VN"/>
        </w:rPr>
        <w:t>xác định được một kiểu cho các</w:t>
      </w:r>
      <w:r w:rsidRPr="00A83E0B">
        <w:rPr>
          <w:bCs/>
          <w:szCs w:val="26"/>
          <w:lang w:val="vi-VN"/>
        </w:rPr>
        <w:t xml:space="preserve"> thành phần HTML. </w:t>
      </w:r>
    </w:p>
    <w:p w14:paraId="3C401E16" w14:textId="77777777" w:rsidR="00A83E0B" w:rsidRP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r>
        <w:rPr>
          <w:bCs/>
          <w:szCs w:val="26"/>
        </w:rPr>
        <w:t>Bởi thế</w:t>
      </w:r>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một cách</w:t>
      </w:r>
      <w:r w:rsidRPr="00A83E0B">
        <w:rPr>
          <w:bCs/>
          <w:szCs w:val="26"/>
          <w:lang w:val="vi-VN"/>
        </w:rPr>
        <w:t xml:space="preserve"> đáng kể.</w:t>
      </w:r>
    </w:p>
    <w:p w14:paraId="02CF1979" w14:textId="77777777" w:rsidR="00A83E0B" w:rsidRPr="00631D20"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Khả năng tương thích hoàn hảo</w:t>
      </w:r>
      <w:r>
        <w:rPr>
          <w:bCs/>
          <w:szCs w:val="26"/>
        </w:rPr>
        <w:t xml:space="preserve">: </w:t>
      </w:r>
      <w:r w:rsidRPr="00A83E0B">
        <w:rPr>
          <w:bCs/>
          <w:szCs w:val="26"/>
          <w:lang w:val="vi-VN"/>
        </w:rPr>
        <w:t>Khả năng tương thích với nhiều</w:t>
      </w:r>
      <w:r>
        <w:rPr>
          <w:bCs/>
          <w:szCs w:val="26"/>
        </w:rPr>
        <w:t xml:space="preserve"> các</w:t>
      </w:r>
      <w:r w:rsidRPr="00A83E0B">
        <w:rPr>
          <w:bCs/>
          <w:szCs w:val="26"/>
          <w:lang w:val="vi-VN"/>
        </w:rPr>
        <w:t xml:space="preserve"> thiết bị cũng la</w:t>
      </w:r>
      <w:r>
        <w:rPr>
          <w:bCs/>
          <w:szCs w:val="26"/>
          <w:lang w:val="vi-VN"/>
        </w:rPr>
        <w:t>̀ ưu điểm nổi trội của</w:t>
      </w:r>
      <w:r w:rsidR="00631D20">
        <w:rPr>
          <w:bCs/>
          <w:szCs w:val="26"/>
          <w:lang w:val="vi-VN"/>
        </w:rPr>
        <w:t xml:space="preserve"> CSS.</w:t>
      </w:r>
      <w:r w:rsidR="00631D20">
        <w:rPr>
          <w:bCs/>
          <w:szCs w:val="26"/>
        </w:rPr>
        <w:t xml:space="preserve"> Khi</w:t>
      </w:r>
      <w:r w:rsidR="00631D20">
        <w:rPr>
          <w:bCs/>
          <w:szCs w:val="26"/>
          <w:lang w:val="vi-VN"/>
        </w:rPr>
        <w:t xml:space="preserve"> c</w:t>
      </w:r>
      <w:r w:rsidRPr="00A83E0B">
        <w:rPr>
          <w:bCs/>
          <w:szCs w:val="26"/>
          <w:lang w:val="vi-VN"/>
        </w:rPr>
        <w:t>ùng sử dụng</w:t>
      </w:r>
      <w:r w:rsidR="00631D20">
        <w:rPr>
          <w:bCs/>
          <w:szCs w:val="26"/>
        </w:rPr>
        <w:t xml:space="preserve"> với</w:t>
      </w:r>
      <w:r w:rsidRPr="00A83E0B">
        <w:rPr>
          <w:bCs/>
          <w:szCs w:val="26"/>
          <w:lang w:val="vi-VN"/>
        </w:rPr>
        <w:t xml:space="preserve"> một tài liệu HTML song với nhiều phiên bản website khác nhau ở từng thiết bị di động đều hỗ trợ</w:t>
      </w:r>
      <w:r w:rsidR="00631D20">
        <w:rPr>
          <w:bCs/>
          <w:szCs w:val="26"/>
        </w:rPr>
        <w:t xml:space="preserve"> một cách</w:t>
      </w:r>
      <w:r w:rsidRPr="00A83E0B">
        <w:rPr>
          <w:bCs/>
          <w:szCs w:val="26"/>
          <w:lang w:val="vi-VN"/>
        </w:rPr>
        <w:t xml:space="preserve"> tốt</w:t>
      </w:r>
      <w:r w:rsidR="00631D20">
        <w:rPr>
          <w:bCs/>
          <w:szCs w:val="26"/>
        </w:rPr>
        <w:t xml:space="preserve"> nhất</w:t>
      </w:r>
      <w:r w:rsidR="00631D20">
        <w:rPr>
          <w:bCs/>
          <w:szCs w:val="26"/>
          <w:lang w:val="vi-VN"/>
        </w:rPr>
        <w:t xml:space="preserve"> và</w:t>
      </w:r>
      <w:r w:rsidRPr="00A83E0B">
        <w:rPr>
          <w:bCs/>
          <w:szCs w:val="26"/>
          <w:lang w:val="vi-VN"/>
        </w:rPr>
        <w:t xml:space="preserve"> có độ tương thích cao.</w:t>
      </w:r>
    </w:p>
    <w:p w14:paraId="2E1F9B93" w14:textId="33ADC89A" w:rsidR="00F404AD" w:rsidRPr="00F404AD" w:rsidRDefault="00282E73">
      <w:pPr>
        <w:pStyle w:val="Heading3"/>
        <w:numPr>
          <w:ilvl w:val="2"/>
          <w:numId w:val="34"/>
        </w:numPr>
      </w:pPr>
      <w:bookmarkStart w:id="34" w:name="_Toc173355557"/>
      <w:r w:rsidRPr="00F404AD">
        <w:rPr>
          <w:lang w:val="vi-VN"/>
        </w:rPr>
        <w:t>Nhược điểm</w:t>
      </w:r>
      <w:r w:rsidR="00F404AD">
        <w:t xml:space="preserve"> của CSS</w:t>
      </w:r>
      <w:bookmarkEnd w:id="34"/>
    </w:p>
    <w:p w14:paraId="491B6037"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CSS hoạt động khác biệt cho từng trình duyệt</w:t>
      </w:r>
      <w:r w:rsidRPr="001A0793">
        <w:rPr>
          <w:bCs/>
          <w:szCs w:val="26"/>
        </w:rPr>
        <w:t>:</w:t>
      </w:r>
      <w:r w:rsidRPr="001A0793">
        <w:rPr>
          <w:bCs/>
          <w:szCs w:val="26"/>
          <w:lang w:val="vi-VN"/>
        </w:rPr>
        <w:t xml:space="preserve"> những thay đổi ban đầu của CSS trên </w:t>
      </w:r>
      <w:r w:rsidRPr="001A0793">
        <w:rPr>
          <w:bCs/>
          <w:szCs w:val="26"/>
          <w:lang w:val="vi-VN"/>
        </w:rPr>
        <w:lastRenderedPageBreak/>
        <w:t>một</w:t>
      </w:r>
      <w:r w:rsidRPr="001A0793">
        <w:rPr>
          <w:bCs/>
          <w:szCs w:val="26"/>
        </w:rPr>
        <w:t xml:space="preserve"> trang</w:t>
      </w:r>
      <w:r w:rsidRPr="001A0793">
        <w:rPr>
          <w:bCs/>
          <w:szCs w:val="26"/>
          <w:lang w:val="vi-VN"/>
        </w:rPr>
        <w:t xml:space="preserve"> website dễ dàng. Tuy nhiên, khi thay đổi đã được thực hiện đòi hỏi phải xác nhận tính tương thích khi CSS hiển thị hiệu ứng</w:t>
      </w:r>
      <w:r w:rsidRPr="001A0793">
        <w:rPr>
          <w:bCs/>
          <w:szCs w:val="26"/>
        </w:rPr>
        <w:t xml:space="preserve"> khi</w:t>
      </w:r>
      <w:r w:rsidRPr="001A0793">
        <w:rPr>
          <w:bCs/>
          <w:szCs w:val="26"/>
          <w:lang w:val="vi-VN"/>
        </w:rPr>
        <w:t xml:space="preserve"> thay đổi tương tự cho từng trình duyệt</w:t>
      </w:r>
      <w:r w:rsidRPr="001A0793">
        <w:rPr>
          <w:bCs/>
          <w:szCs w:val="26"/>
        </w:rPr>
        <w:t xml:space="preserve"> cụ thể</w:t>
      </w:r>
      <w:r w:rsidRPr="001A0793">
        <w:rPr>
          <w:bCs/>
          <w:szCs w:val="26"/>
          <w:lang w:val="vi-VN"/>
        </w:rPr>
        <w:t>.</w:t>
      </w:r>
    </w:p>
    <w:p w14:paraId="3A46FAAB"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Khó Khăn</w:t>
      </w:r>
      <w:r w:rsidRPr="001A0793">
        <w:rPr>
          <w:bCs/>
          <w:szCs w:val="26"/>
        </w:rPr>
        <w:t xml:space="preserve"> cho người mới dùng: </w:t>
      </w:r>
      <w:r w:rsidRPr="001A0793">
        <w:rPr>
          <w:bCs/>
          <w:szCs w:val="26"/>
          <w:lang w:val="vi-VN"/>
        </w:rPr>
        <w:t xml:space="preserve">ngôn ngữ lập trình được phát triển một cách đa dạng và vô cùng phức tạp. Đặc biệt nó sẽ gây khó khăn với những người mới. Chính vì thế, với nhiều cấp độ </w:t>
      </w:r>
      <w:r w:rsidRPr="001A0793">
        <w:rPr>
          <w:bCs/>
          <w:szCs w:val="26"/>
        </w:rPr>
        <w:t xml:space="preserve">của CSS </w:t>
      </w:r>
      <w:r w:rsidRPr="001A0793">
        <w:rPr>
          <w:bCs/>
          <w:szCs w:val="26"/>
          <w:lang w:val="vi-VN"/>
        </w:rPr>
        <w:t>thì việc tìm hiểu để sử dụng càng trở nên gặp trở ngại.</w:t>
      </w:r>
    </w:p>
    <w:p w14:paraId="500B400C"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rPr>
        <w:t>G</w:t>
      </w:r>
      <w:r w:rsidRPr="001A0793">
        <w:rPr>
          <w:bCs/>
          <w:szCs w:val="26"/>
          <w:lang w:val="vi-VN"/>
        </w:rPr>
        <w:t>ặp rủi ro</w:t>
      </w:r>
      <w:r w:rsidRPr="001A0793">
        <w:rPr>
          <w:bCs/>
          <w:szCs w:val="26"/>
        </w:rPr>
        <w:t xml:space="preserve"> khi</w:t>
      </w:r>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có thể ghi đè lên được các thay đổi</w:t>
      </w:r>
      <w:r w:rsidR="001A0793" w:rsidRPr="001A0793">
        <w:rPr>
          <w:bCs/>
          <w:szCs w:val="26"/>
        </w:rPr>
        <w:t xml:space="preserve"> khác nhau</w:t>
      </w:r>
      <w:r w:rsidRPr="001A0793">
        <w:rPr>
          <w:bCs/>
          <w:szCs w:val="26"/>
          <w:lang w:val="vi-VN"/>
        </w:rPr>
        <w:t>.</w:t>
      </w:r>
    </w:p>
    <w:p w14:paraId="5AA4E29A" w14:textId="74707B65" w:rsidR="00282E73" w:rsidRPr="00282E73" w:rsidRDefault="00282E73">
      <w:pPr>
        <w:pStyle w:val="Heading2"/>
        <w:numPr>
          <w:ilvl w:val="1"/>
          <w:numId w:val="39"/>
        </w:numPr>
      </w:pPr>
      <w:bookmarkStart w:id="35" w:name="_Toc154733862"/>
      <w:bookmarkStart w:id="36" w:name="_Toc155456093"/>
      <w:bookmarkStart w:id="37" w:name="_Toc173355558"/>
      <w:r w:rsidRPr="00282E73">
        <w:t>Ngôn ngữ JavaScript</w:t>
      </w:r>
      <w:bookmarkEnd w:id="35"/>
      <w:bookmarkEnd w:id="36"/>
      <w:bookmarkEnd w:id="37"/>
    </w:p>
    <w:p w14:paraId="02960A69" w14:textId="77777777" w:rsidR="00282E73" w:rsidRPr="001A0793" w:rsidRDefault="00282E73" w:rsidP="001A0793">
      <w:pPr>
        <w:pStyle w:val="Heading3"/>
        <w:numPr>
          <w:ilvl w:val="0"/>
          <w:numId w:val="0"/>
        </w:numPr>
        <w:spacing w:line="360" w:lineRule="auto"/>
        <w:ind w:left="709" w:right="-143" w:hanging="425"/>
        <w:jc w:val="both"/>
        <w:rPr>
          <w:szCs w:val="26"/>
          <w:lang w:val="vi-VN"/>
        </w:rPr>
      </w:pPr>
      <w:bookmarkStart w:id="38" w:name="_Toc154733863"/>
      <w:bookmarkStart w:id="39" w:name="_Toc155456094"/>
      <w:bookmarkStart w:id="40" w:name="_Toc173355559"/>
      <w:r w:rsidRPr="001A0793">
        <w:rPr>
          <w:szCs w:val="26"/>
          <w:lang w:val="vi-VN"/>
        </w:rPr>
        <w:t>2.3.1 Khái niệm</w:t>
      </w:r>
      <w:bookmarkEnd w:id="38"/>
      <w:bookmarkEnd w:id="39"/>
      <w:bookmarkEnd w:id="40"/>
    </w:p>
    <w:p w14:paraId="511A172A" w14:textId="3EE21730" w:rsidR="001A0793" w:rsidRPr="00E265C0" w:rsidRDefault="001A0793" w:rsidP="008A02A4">
      <w:pPr>
        <w:spacing w:before="120" w:after="120" w:line="360" w:lineRule="auto"/>
        <w:ind w:firstLine="425"/>
        <w:jc w:val="both"/>
        <w:rPr>
          <w:szCs w:val="26"/>
        </w:rPr>
      </w:pPr>
      <w:r w:rsidRPr="001A0793">
        <w:rPr>
          <w:szCs w:val="26"/>
          <w:lang w:val="vi-VN"/>
        </w:rPr>
        <w:t>JavaScript l</w:t>
      </w:r>
      <w:r>
        <w:rPr>
          <w:szCs w:val="26"/>
          <w:lang w:val="vi-VN"/>
        </w:rPr>
        <w:t>à một ngôn ngữ lập trình</w:t>
      </w:r>
      <w:r>
        <w:rPr>
          <w:szCs w:val="26"/>
        </w:rPr>
        <w:t xml:space="preserve"> dùng để</w:t>
      </w:r>
      <w:r w:rsidRPr="001A0793">
        <w:rPr>
          <w:szCs w:val="26"/>
          <w:lang w:val="vi-VN"/>
        </w:rPr>
        <w:t xml:space="preserve"> điều khiển và xây dựng các thành phần tương tác trên</w:t>
      </w:r>
      <w:r>
        <w:rPr>
          <w:szCs w:val="26"/>
        </w:rPr>
        <w:t xml:space="preserve"> các</w:t>
      </w:r>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nhất và quan trọng nhất trong web.</w:t>
      </w:r>
    </w:p>
    <w:p w14:paraId="70F788DD" w14:textId="1A89F121" w:rsidR="001A0793" w:rsidRDefault="001A0793" w:rsidP="008A02A4">
      <w:pPr>
        <w:spacing w:before="120" w:after="120" w:line="360" w:lineRule="auto"/>
        <w:ind w:firstLine="425"/>
        <w:jc w:val="both"/>
        <w:rPr>
          <w:szCs w:val="26"/>
        </w:rPr>
      </w:pPr>
      <w:r w:rsidRPr="001A0793">
        <w:rPr>
          <w:szCs w:val="26"/>
          <w:lang w:val="vi-VN"/>
        </w:rPr>
        <w:t>Ngôn ngữ này chạy trực tiếp trên trình duyệt web của người dùng,</w:t>
      </w:r>
      <w:r w:rsidR="006E2BC5">
        <w:rPr>
          <w:szCs w:val="26"/>
        </w:rPr>
        <w:t xml:space="preserve"> nó</w:t>
      </w:r>
      <w:r w:rsidRPr="001A0793">
        <w:rPr>
          <w:szCs w:val="26"/>
          <w:lang w:val="vi-VN"/>
        </w:rPr>
        <w:t xml:space="preserve"> giúp tối ưu</w:t>
      </w:r>
      <w:r w:rsidR="006E2BC5">
        <w:rPr>
          <w:szCs w:val="26"/>
        </w:rPr>
        <w:t xml:space="preserve"> hoá</w:t>
      </w:r>
      <w:r w:rsidRPr="001A0793">
        <w:rPr>
          <w:szCs w:val="26"/>
          <w:lang w:val="vi-VN"/>
        </w:rPr>
        <w:t xml:space="preserve"> trải nghiệm</w:t>
      </w:r>
      <w:r w:rsidR="006E2BC5">
        <w:rPr>
          <w:szCs w:val="26"/>
        </w:rPr>
        <w:t xml:space="preserve"> cho</w:t>
      </w:r>
      <w:r w:rsidRPr="001A0793">
        <w:rPr>
          <w:szCs w:val="26"/>
          <w:lang w:val="vi-VN"/>
        </w:rPr>
        <w:t xml:space="preserve"> người dùng bằng cách không cần</w:t>
      </w:r>
      <w:r w:rsidR="006E2BC5">
        <w:rPr>
          <w:szCs w:val="26"/>
        </w:rPr>
        <w:t xml:space="preserve"> phải</w:t>
      </w:r>
      <w:r w:rsidR="006E2BC5">
        <w:rPr>
          <w:szCs w:val="26"/>
          <w:lang w:val="vi-VN"/>
        </w:rPr>
        <w:t xml:space="preserve"> tải lại trang. </w:t>
      </w:r>
      <w:r w:rsidR="006E2BC5">
        <w:rPr>
          <w:szCs w:val="26"/>
        </w:rPr>
        <w:t>Hơn thế nữa</w:t>
      </w:r>
      <w:r w:rsidRPr="001A0793">
        <w:rPr>
          <w:szCs w:val="26"/>
          <w:lang w:val="vi-VN"/>
        </w:rPr>
        <w:t xml:space="preserve">, JavaScript có thể phát triển ứng dụng web và thậm chí ứng dụng </w:t>
      </w:r>
      <w:r w:rsidR="006E2BC5">
        <w:rPr>
          <w:szCs w:val="26"/>
          <w:lang w:val="vi-VN"/>
        </w:rPr>
        <w:t>di động thông qua các framework.</w:t>
      </w:r>
      <w:r w:rsidR="00FA149F">
        <w:rPr>
          <w:szCs w:val="26"/>
        </w:rPr>
        <w:t>[3]</w:t>
      </w:r>
    </w:p>
    <w:p w14:paraId="37FB37F5" w14:textId="77777777" w:rsidR="00FA149F" w:rsidRDefault="00FA149F" w:rsidP="00FA149F">
      <w:pPr>
        <w:keepNext/>
        <w:spacing w:before="120" w:after="120" w:line="360" w:lineRule="auto"/>
        <w:ind w:firstLine="425"/>
        <w:jc w:val="center"/>
      </w:pPr>
      <w:r>
        <w:rPr>
          <w:noProof/>
        </w:rPr>
        <w:drawing>
          <wp:inline distT="0" distB="0" distL="0" distR="0" wp14:anchorId="6F7BE1EC" wp14:editId="5CEE0B79">
            <wp:extent cx="4635425" cy="2595838"/>
            <wp:effectExtent l="0" t="0" r="0" b="0"/>
            <wp:docPr id="2084312472" name="Picture 18" descr="Introduction to JavaScript - JBSTechInfo | A Technology Drive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JBSTechInfo | A Technology Driven Gro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892" cy="2606179"/>
                    </a:xfrm>
                    <a:prstGeom prst="rect">
                      <a:avLst/>
                    </a:prstGeom>
                    <a:noFill/>
                    <a:ln>
                      <a:noFill/>
                    </a:ln>
                  </pic:spPr>
                </pic:pic>
              </a:graphicData>
            </a:graphic>
          </wp:inline>
        </w:drawing>
      </w:r>
    </w:p>
    <w:p w14:paraId="0F48C27A" w14:textId="2F27BB43" w:rsidR="00FA149F" w:rsidRPr="00FA149F" w:rsidRDefault="00FA149F" w:rsidP="00FA149F">
      <w:pPr>
        <w:pStyle w:val="Caption"/>
        <w:rPr>
          <w:szCs w:val="26"/>
        </w:rPr>
      </w:pPr>
      <w:bookmarkStart w:id="41" w:name="_Toc172040029"/>
      <w:r>
        <w:t xml:space="preserve">Hình </w:t>
      </w:r>
      <w:r w:rsidR="00F752A9">
        <w:fldChar w:fldCharType="begin"/>
      </w:r>
      <w:r w:rsidR="00F752A9">
        <w:instrText xml:space="preserve"> STYLEREF 1 \s </w:instrText>
      </w:r>
      <w:r w:rsidR="00F752A9">
        <w:fldChar w:fldCharType="separate"/>
      </w:r>
      <w:r w:rsidR="00E33D7A">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3</w:t>
      </w:r>
      <w:r w:rsidR="00F752A9">
        <w:fldChar w:fldCharType="end"/>
      </w:r>
      <w:r>
        <w:t xml:space="preserve"> Ngôn ngữ JavaScript</w:t>
      </w:r>
      <w:bookmarkEnd w:id="41"/>
    </w:p>
    <w:p w14:paraId="634A78A0" w14:textId="22CD4DFA" w:rsidR="00282E73" w:rsidRPr="002064B5" w:rsidRDefault="00282E73" w:rsidP="00D0241C">
      <w:pPr>
        <w:pStyle w:val="Heading3"/>
        <w:numPr>
          <w:ilvl w:val="0"/>
          <w:numId w:val="0"/>
        </w:numPr>
        <w:ind w:left="284" w:right="-143"/>
        <w:jc w:val="both"/>
        <w:rPr>
          <w:szCs w:val="26"/>
        </w:rPr>
      </w:pPr>
      <w:bookmarkStart w:id="42" w:name="_Toc154733864"/>
      <w:bookmarkStart w:id="43" w:name="_Toc155456095"/>
      <w:bookmarkStart w:id="44" w:name="_Toc173355560"/>
      <w:r w:rsidRPr="007129D3">
        <w:rPr>
          <w:szCs w:val="26"/>
          <w:lang w:val="vi-VN"/>
        </w:rPr>
        <w:t>2.3.2 Ưu</w:t>
      </w:r>
      <w:r w:rsidR="002064B5">
        <w:rPr>
          <w:szCs w:val="26"/>
        </w:rPr>
        <w:t xml:space="preserve"> </w:t>
      </w:r>
      <w:r w:rsidRPr="007129D3">
        <w:rPr>
          <w:szCs w:val="26"/>
          <w:lang w:val="vi-VN"/>
        </w:rPr>
        <w:t xml:space="preserve"> điểm</w:t>
      </w:r>
      <w:bookmarkEnd w:id="42"/>
      <w:bookmarkEnd w:id="43"/>
      <w:r w:rsidR="002064B5">
        <w:rPr>
          <w:szCs w:val="26"/>
        </w:rPr>
        <w:t xml:space="preserve"> của JavaScrip</w:t>
      </w:r>
      <w:r w:rsidR="007D50C4">
        <w:rPr>
          <w:szCs w:val="26"/>
        </w:rPr>
        <w:t>t</w:t>
      </w:r>
      <w:bookmarkEnd w:id="44"/>
    </w:p>
    <w:p w14:paraId="6808A7FC"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w:t>
      </w:r>
      <w:r w:rsidRPr="006E2BC5">
        <w:rPr>
          <w:bCs/>
          <w:szCs w:val="26"/>
          <w:lang w:val="vi-VN"/>
        </w:rPr>
        <w:lastRenderedPageBreak/>
        <w:t xml:space="preserve">dùng, giúp đồng bộ hóa mã nguồn </w:t>
      </w:r>
      <w:r w:rsidR="007129D3">
        <w:rPr>
          <w:bCs/>
          <w:szCs w:val="26"/>
          <w:lang w:val="vi-VN"/>
        </w:rPr>
        <w:t>cho nhà phát triển.</w:t>
      </w:r>
    </w:p>
    <w:p w14:paraId="2F216250"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Khả năng</w:t>
      </w:r>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 trang web động và tương tác</w:t>
      </w:r>
      <w:r>
        <w:rPr>
          <w:bCs/>
          <w:szCs w:val="26"/>
        </w:rPr>
        <w:t xml:space="preserve"> giúp</w:t>
      </w:r>
      <w:r w:rsidRPr="006E2BC5">
        <w:rPr>
          <w:bCs/>
          <w:szCs w:val="26"/>
          <w:lang w:val="vi-VN"/>
        </w:rPr>
        <w:t xml:space="preserve"> </w:t>
      </w:r>
      <w:r w:rsidR="007129D3">
        <w:rPr>
          <w:bCs/>
          <w:szCs w:val="26"/>
          <w:lang w:val="vi-VN"/>
        </w:rPr>
        <w:t>trải nghiệm người dùng tốt hơn.</w:t>
      </w:r>
    </w:p>
    <w:p w14:paraId="2EC562E4"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nhiều </w:t>
      </w:r>
      <w:r>
        <w:rPr>
          <w:bCs/>
          <w:szCs w:val="26"/>
          <w:lang w:val="vi-VN"/>
        </w:rPr>
        <w:t xml:space="preserve">thư viện  </w:t>
      </w:r>
      <w:r>
        <w:rPr>
          <w:bCs/>
          <w:szCs w:val="26"/>
        </w:rPr>
        <w:t>F</w:t>
      </w:r>
      <w:r>
        <w:rPr>
          <w:bCs/>
          <w:szCs w:val="26"/>
          <w:lang w:val="vi-VN"/>
        </w:rPr>
        <w:t>ramework phong phú:</w:t>
      </w:r>
      <w:r>
        <w:rPr>
          <w:bCs/>
          <w:szCs w:val="26"/>
        </w:rPr>
        <w:t xml:space="preserve"> </w:t>
      </w:r>
      <w:r w:rsidRPr="006E2BC5">
        <w:rPr>
          <w:bCs/>
          <w:szCs w:val="26"/>
          <w:lang w:val="vi-VN"/>
        </w:rPr>
        <w:t>Có nhiều thư viện và</w:t>
      </w:r>
      <w:r>
        <w:rPr>
          <w:bCs/>
          <w:szCs w:val="26"/>
        </w:rPr>
        <w:t xml:space="preserve"> các</w:t>
      </w:r>
      <w:r w:rsidRPr="006E2BC5">
        <w:rPr>
          <w:bCs/>
          <w:szCs w:val="26"/>
          <w:lang w:val="vi-VN"/>
        </w:rPr>
        <w:t xml:space="preserve"> frameworks như React</w:t>
      </w:r>
      <w:r>
        <w:rPr>
          <w:bCs/>
          <w:szCs w:val="26"/>
        </w:rPr>
        <w:t>,…</w:t>
      </w:r>
      <w:r w:rsidRPr="006E2BC5">
        <w:rPr>
          <w:bCs/>
          <w:szCs w:val="26"/>
          <w:lang w:val="vi-VN"/>
        </w:rPr>
        <w:t xml:space="preserve"> giúp tăng cường</w:t>
      </w:r>
      <w:r>
        <w:rPr>
          <w:bCs/>
          <w:szCs w:val="26"/>
        </w:rPr>
        <w:t xml:space="preserve"> và</w:t>
      </w:r>
      <w:r w:rsidRPr="006E2BC5">
        <w:rPr>
          <w:bCs/>
          <w:szCs w:val="26"/>
          <w:lang w:val="vi-VN"/>
        </w:rPr>
        <w:t xml:space="preserve"> phát triển quản lý mã nguồn</w:t>
      </w:r>
      <w:r>
        <w:rPr>
          <w:bCs/>
          <w:szCs w:val="26"/>
        </w:rPr>
        <w:t xml:space="preserve"> </w:t>
      </w:r>
      <w:r w:rsidRPr="006E2BC5">
        <w:rPr>
          <w:bCs/>
          <w:szCs w:val="26"/>
          <w:lang w:val="vi-VN"/>
        </w:rPr>
        <w:t>tốt hơn</w:t>
      </w:r>
      <w:r w:rsidR="007129D3">
        <w:rPr>
          <w:bCs/>
          <w:szCs w:val="26"/>
          <w:lang w:val="vi-VN"/>
        </w:rPr>
        <w:t>.</w:t>
      </w:r>
    </w:p>
    <w:p w14:paraId="656F97C6"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129D3">
        <w:rPr>
          <w:bCs/>
          <w:szCs w:val="26"/>
        </w:rPr>
        <w:t xml:space="preserve"> có thể</w:t>
      </w:r>
      <w:r w:rsidRPr="006E2BC5">
        <w:rPr>
          <w:bCs/>
          <w:szCs w:val="26"/>
          <w:lang w:val="vi-VN"/>
        </w:rPr>
        <w:t xml:space="preserve"> thao tác linh hoạt với DOM, giúp thay đổi</w:t>
      </w:r>
      <w:r w:rsidR="007129D3">
        <w:rPr>
          <w:bCs/>
          <w:szCs w:val="26"/>
        </w:rPr>
        <w:t xml:space="preserve"> các</w:t>
      </w:r>
      <w:r w:rsidRPr="006E2BC5">
        <w:rPr>
          <w:bCs/>
          <w:szCs w:val="26"/>
          <w:lang w:val="vi-VN"/>
        </w:rPr>
        <w:t xml:space="preserve"> cấu trúc trang web</w:t>
      </w:r>
      <w:r w:rsidR="007129D3">
        <w:rPr>
          <w:bCs/>
          <w:szCs w:val="26"/>
        </w:rPr>
        <w:t xml:space="preserve"> đơn giản và</w:t>
      </w:r>
      <w:r w:rsidRPr="006E2BC5">
        <w:rPr>
          <w:bCs/>
          <w:szCs w:val="26"/>
          <w:lang w:val="vi-VN"/>
        </w:rPr>
        <w:t xml:space="preserve"> dễ dàng</w:t>
      </w:r>
      <w:r w:rsidR="007129D3">
        <w:rPr>
          <w:bCs/>
          <w:szCs w:val="26"/>
        </w:rPr>
        <w:t xml:space="preserve"> hơn</w:t>
      </w:r>
      <w:r w:rsidR="007129D3">
        <w:rPr>
          <w:bCs/>
          <w:szCs w:val="26"/>
          <w:lang w:val="vi-VN"/>
        </w:rPr>
        <w:t>.</w:t>
      </w:r>
    </w:p>
    <w:p w14:paraId="051E63B2"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Pr>
          <w:bCs/>
          <w:szCs w:val="26"/>
          <w:lang w:val="vi-VN"/>
        </w:rPr>
        <w:t>ác vụ không đồng bộ mà không tải lại trang.</w:t>
      </w:r>
    </w:p>
    <w:p w14:paraId="79E35231"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6E2BC5" w:rsidRPr="006E2BC5">
        <w:rPr>
          <w:bCs/>
          <w:szCs w:val="26"/>
          <w:lang w:val="vi-VN"/>
        </w:rPr>
        <w:t>hầu hết</w:t>
      </w:r>
      <w:r>
        <w:rPr>
          <w:bCs/>
          <w:szCs w:val="26"/>
        </w:rPr>
        <w:t xml:space="preserve"> trên</w:t>
      </w:r>
      <w:r>
        <w:rPr>
          <w:bCs/>
          <w:szCs w:val="26"/>
          <w:lang w:val="vi-VN"/>
        </w:rPr>
        <w:t xml:space="preserve"> các trình duyệt web,</w:t>
      </w:r>
      <w:r w:rsidR="006E2BC5" w:rsidRPr="006E2BC5">
        <w:rPr>
          <w:bCs/>
          <w:szCs w:val="26"/>
          <w:lang w:val="vi-VN"/>
        </w:rPr>
        <w:t xml:space="preserve"> đảm bảo tính tương thích người phát triển.</w:t>
      </w:r>
    </w:p>
    <w:p w14:paraId="4C7866DB" w14:textId="3935264B" w:rsidR="002064B5" w:rsidRPr="002064B5" w:rsidRDefault="00282E73">
      <w:pPr>
        <w:pStyle w:val="Heading3"/>
        <w:numPr>
          <w:ilvl w:val="2"/>
          <w:numId w:val="35"/>
        </w:numPr>
      </w:pPr>
      <w:bookmarkStart w:id="45" w:name="_Toc173355561"/>
      <w:r w:rsidRPr="002064B5">
        <w:rPr>
          <w:lang w:val="vi-VN"/>
        </w:rPr>
        <w:t>Nhược điểm</w:t>
      </w:r>
      <w:r w:rsidR="002064B5">
        <w:t xml:space="preserve"> của JavaScrip</w:t>
      </w:r>
      <w:r w:rsidR="007D50C4">
        <w:t>t</w:t>
      </w:r>
      <w:bookmarkEnd w:id="45"/>
    </w:p>
    <w:p w14:paraId="2A5E3F5B"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Bảo Mật:</w:t>
      </w:r>
      <w:r>
        <w:rPr>
          <w:bCs/>
          <w:szCs w:val="26"/>
        </w:rPr>
        <w:t xml:space="preserve"> </w:t>
      </w:r>
      <w:r w:rsidRPr="007129D3">
        <w:rPr>
          <w:bCs/>
          <w:szCs w:val="26"/>
          <w:lang w:val="vi-VN"/>
        </w:rPr>
        <w:t>JavaScript chạy ở phía người dùng và</w:t>
      </w:r>
      <w:r>
        <w:rPr>
          <w:bCs/>
          <w:szCs w:val="26"/>
        </w:rPr>
        <w:t xml:space="preserve"> cũng</w:t>
      </w:r>
      <w:r w:rsidRPr="007129D3">
        <w:rPr>
          <w:bCs/>
          <w:szCs w:val="26"/>
          <w:lang w:val="vi-VN"/>
        </w:rPr>
        <w:t xml:space="preserve"> có thể bị thực thi mã độc hại n</w:t>
      </w:r>
      <w:r>
        <w:rPr>
          <w:bCs/>
          <w:szCs w:val="26"/>
          <w:lang w:val="vi-VN"/>
        </w:rPr>
        <w:t>ếu không được</w:t>
      </w:r>
      <w:r>
        <w:rPr>
          <w:bCs/>
          <w:szCs w:val="26"/>
        </w:rPr>
        <w:t xml:space="preserve"> quản lí</w:t>
      </w:r>
      <w:r>
        <w:rPr>
          <w:bCs/>
          <w:szCs w:val="26"/>
          <w:lang w:val="vi-VN"/>
        </w:rPr>
        <w:t>.</w:t>
      </w:r>
    </w:p>
    <w:p w14:paraId="3C0668BC" w14:textId="51FFBC06" w:rsidR="007129D3" w:rsidRPr="008A02A4"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sẽ bị</w:t>
      </w:r>
      <w:r w:rsidRPr="007129D3">
        <w:rPr>
          <w:bCs/>
          <w:szCs w:val="26"/>
          <w:lang w:val="vi-VN"/>
        </w:rPr>
        <w:t xml:space="preserve"> ảnh hưởng đến hiệu suất nếu không được tối ưu hóa đúng cách.</w:t>
      </w:r>
    </w:p>
    <w:p w14:paraId="5CECD195"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sidRPr="007129D3">
        <w:rPr>
          <w:bCs/>
          <w:szCs w:val="26"/>
          <w:lang w:val="vi-VN"/>
        </w:rPr>
        <w:t>Độ phức tạp: Để viết</w:t>
      </w:r>
      <w:r w:rsidRPr="007129D3">
        <w:rPr>
          <w:bCs/>
          <w:szCs w:val="26"/>
        </w:rPr>
        <w:t xml:space="preserve"> được</w:t>
      </w:r>
      <w:r w:rsidRPr="007129D3">
        <w:rPr>
          <w:bCs/>
          <w:szCs w:val="26"/>
          <w:lang w:val="vi-VN"/>
        </w:rPr>
        <w:t xml:space="preserve"> các tập lệnh nâng cao bằng JavaScript, </w:t>
      </w:r>
      <w:r w:rsidRPr="007129D3">
        <w:rPr>
          <w:bCs/>
          <w:szCs w:val="26"/>
        </w:rPr>
        <w:t xml:space="preserve">các lập trình viên </w:t>
      </w:r>
      <w:r w:rsidRPr="007129D3">
        <w:rPr>
          <w:bCs/>
          <w:szCs w:val="26"/>
          <w:lang w:val="vi-VN"/>
        </w:rPr>
        <w:t>cần có kiến ​​thức sâu về tất cả các khái niệm lập trình, các đối tượng ngôn ngữ cốt lõi, các đối tượng phía máy khách và máy chủ.</w:t>
      </w:r>
    </w:p>
    <w:p w14:paraId="04312071" w14:textId="77777777" w:rsidR="00282E73" w:rsidRPr="00282E73" w:rsidRDefault="00282E73">
      <w:pPr>
        <w:pStyle w:val="Heading2"/>
        <w:numPr>
          <w:ilvl w:val="1"/>
          <w:numId w:val="8"/>
        </w:numPr>
      </w:pPr>
      <w:bookmarkStart w:id="46" w:name="_Toc155456096"/>
      <w:bookmarkStart w:id="47" w:name="_Toc173355562"/>
      <w:r w:rsidRPr="00282E73">
        <w:t>Tổng quan về ngôn ngữ PHP</w:t>
      </w:r>
      <w:bookmarkEnd w:id="46"/>
      <w:bookmarkEnd w:id="47"/>
    </w:p>
    <w:p w14:paraId="6BB64453" w14:textId="4B43F43C" w:rsidR="00282E73" w:rsidRPr="00D0241C" w:rsidRDefault="00282E73" w:rsidP="00D0241C">
      <w:pPr>
        <w:pStyle w:val="Heading3"/>
        <w:numPr>
          <w:ilvl w:val="0"/>
          <w:numId w:val="0"/>
        </w:numPr>
        <w:spacing w:after="120"/>
        <w:ind w:left="284" w:right="-143"/>
        <w:jc w:val="both"/>
        <w:rPr>
          <w:szCs w:val="26"/>
        </w:rPr>
      </w:pPr>
      <w:bookmarkStart w:id="48" w:name="_Toc155456097"/>
      <w:bookmarkStart w:id="49" w:name="_Toc173355563"/>
      <w:r w:rsidRPr="00D0241C">
        <w:rPr>
          <w:szCs w:val="26"/>
        </w:rPr>
        <w:t xml:space="preserve">2.4.1 </w:t>
      </w:r>
      <w:r w:rsidR="00BE350B">
        <w:rPr>
          <w:szCs w:val="26"/>
        </w:rPr>
        <w:t xml:space="preserve"> </w:t>
      </w:r>
      <w:r w:rsidRPr="00D0241C">
        <w:rPr>
          <w:szCs w:val="26"/>
        </w:rPr>
        <w:t>Giới thiệu chung về ngôn ngữ PHP</w:t>
      </w:r>
      <w:bookmarkEnd w:id="48"/>
      <w:bookmarkEnd w:id="49"/>
    </w:p>
    <w:p w14:paraId="4A68039C" w14:textId="6E167806" w:rsidR="00282E73" w:rsidRPr="00282E73" w:rsidRDefault="00282E73" w:rsidP="009A565D">
      <w:pPr>
        <w:spacing w:before="120" w:after="120" w:line="360" w:lineRule="auto"/>
        <w:ind w:firstLine="425"/>
        <w:jc w:val="both"/>
        <w:rPr>
          <w:szCs w:val="26"/>
        </w:rPr>
      </w:pPr>
      <w:r w:rsidRPr="00282E73">
        <w:rPr>
          <w:szCs w:val="26"/>
        </w:rPr>
        <w:t xml:space="preserve">PHP là từ viết tắt của </w:t>
      </w:r>
      <w:r w:rsidR="00052CA8">
        <w:rPr>
          <w:szCs w:val="26"/>
        </w:rPr>
        <w:t xml:space="preserve">“Personal Home Page” và hiện nay </w:t>
      </w:r>
      <w:r w:rsidRPr="00282E73">
        <w:rPr>
          <w:szCs w:val="26"/>
        </w:rPr>
        <w:t>có tên</w:t>
      </w:r>
      <w:r w:rsidR="00052CA8">
        <w:rPr>
          <w:szCs w:val="26"/>
        </w:rPr>
        <w:t xml:space="preserve"> là</w:t>
      </w:r>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Đây</w:t>
      </w:r>
      <w:r w:rsidR="00052CA8">
        <w:rPr>
          <w:szCs w:val="26"/>
        </w:rPr>
        <w:t xml:space="preserve"> là</w:t>
      </w:r>
      <w:r w:rsidRPr="00282E73">
        <w:rPr>
          <w:szCs w:val="26"/>
        </w:rPr>
        <w:t xml:space="preserve"> ngôn ngữ</w:t>
      </w:r>
      <w:r w:rsidR="00052CA8">
        <w:rPr>
          <w:szCs w:val="26"/>
        </w:rPr>
        <w:t xml:space="preserve"> lập trình chủ yếu</w:t>
      </w:r>
      <w:r w:rsidRPr="00282E73">
        <w:rPr>
          <w:szCs w:val="26"/>
        </w:rPr>
        <w:t xml:space="preserve"> dành cho những ứng dụng nằm trên máy chủ</w:t>
      </w:r>
      <w:r w:rsidR="00052CA8">
        <w:rPr>
          <w:szCs w:val="26"/>
        </w:rPr>
        <w:t xml:space="preserve"> (server-side) được phát triển để xây dựng các trang web động</w:t>
      </w:r>
      <w:r w:rsidRPr="00282E73">
        <w:rPr>
          <w:szCs w:val="26"/>
        </w:rPr>
        <w:t>.</w:t>
      </w:r>
      <w:r w:rsidR="00E265C0">
        <w:rPr>
          <w:szCs w:val="26"/>
        </w:rPr>
        <w:t>[4]</w:t>
      </w:r>
    </w:p>
    <w:p w14:paraId="4E473C8B" w14:textId="77777777" w:rsidR="00EA257C" w:rsidRDefault="00282E73" w:rsidP="00EA257C">
      <w:pPr>
        <w:keepNext/>
        <w:spacing w:after="64" w:line="379" w:lineRule="auto"/>
        <w:ind w:left="284" w:right="-143" w:hanging="283"/>
        <w:jc w:val="center"/>
      </w:pPr>
      <w:r w:rsidRPr="00282E73">
        <w:rPr>
          <w:noProof/>
          <w:szCs w:val="26"/>
        </w:rPr>
        <w:lastRenderedPageBreak/>
        <w:drawing>
          <wp:inline distT="0" distB="0" distL="0" distR="0" wp14:anchorId="73F75BC2" wp14:editId="06705D93">
            <wp:extent cx="3959860" cy="2475480"/>
            <wp:effectExtent l="57150" t="57150" r="97790" b="96520"/>
            <wp:docPr id="11" name="Picture 11" descr="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PH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5561" cy="249779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F6166" w14:textId="31802E24" w:rsidR="00282E73" w:rsidRPr="00282E73" w:rsidRDefault="00EA257C" w:rsidP="00EA257C">
      <w:pPr>
        <w:pStyle w:val="Caption"/>
        <w:rPr>
          <w:szCs w:val="26"/>
        </w:rPr>
      </w:pPr>
      <w:bookmarkStart w:id="50" w:name="_Toc172040030"/>
      <w:r>
        <w:t xml:space="preserve">Hình </w:t>
      </w:r>
      <w:r w:rsidR="00F752A9">
        <w:fldChar w:fldCharType="begin"/>
      </w:r>
      <w:r w:rsidR="00F752A9">
        <w:instrText xml:space="preserve"> STYLEREF 1 \s </w:instrText>
      </w:r>
      <w:r w:rsidR="00F752A9">
        <w:fldChar w:fldCharType="separate"/>
      </w:r>
      <w:r w:rsidR="00E33D7A">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4</w:t>
      </w:r>
      <w:r w:rsidR="00F752A9">
        <w:fldChar w:fldCharType="end"/>
      </w:r>
      <w:r>
        <w:t xml:space="preserve"> Ngôn ngữ PHP</w:t>
      </w:r>
      <w:bookmarkEnd w:id="50"/>
    </w:p>
    <w:p w14:paraId="1CE5F48D" w14:textId="77777777" w:rsidR="00052CA8" w:rsidRPr="00052CA8" w:rsidRDefault="00282E73">
      <w:pPr>
        <w:pStyle w:val="Heading3"/>
        <w:keepNext w:val="0"/>
        <w:keepLines w:val="0"/>
        <w:widowControl w:val="0"/>
        <w:numPr>
          <w:ilvl w:val="2"/>
          <w:numId w:val="13"/>
        </w:numPr>
        <w:autoSpaceDE w:val="0"/>
        <w:autoSpaceDN w:val="0"/>
        <w:spacing w:before="119" w:after="120"/>
        <w:ind w:right="-143"/>
        <w:jc w:val="both"/>
        <w:rPr>
          <w:szCs w:val="26"/>
        </w:rPr>
      </w:pPr>
      <w:bookmarkStart w:id="51" w:name="_Toc126147322"/>
      <w:bookmarkStart w:id="52" w:name="_Toc155456099"/>
      <w:bookmarkStart w:id="53" w:name="_Toc173355564"/>
      <w:r w:rsidRPr="00D0241C">
        <w:rPr>
          <w:szCs w:val="26"/>
        </w:rPr>
        <w:t>Ưu điểm của PHP</w:t>
      </w:r>
      <w:bookmarkEnd w:id="51"/>
      <w:r w:rsidRPr="00D0241C">
        <w:rPr>
          <w:szCs w:val="26"/>
          <w:lang w:val="vi-VN"/>
        </w:rPr>
        <w:t>.</w:t>
      </w:r>
      <w:bookmarkEnd w:id="52"/>
      <w:bookmarkEnd w:id="53"/>
      <w:r w:rsidRPr="00D0241C">
        <w:rPr>
          <w:szCs w:val="26"/>
        </w:rPr>
        <w:t xml:space="preserve"> </w:t>
      </w:r>
    </w:p>
    <w:p w14:paraId="3CE39625"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M</w:t>
      </w:r>
      <w:r w:rsidRPr="00052CA8">
        <w:rPr>
          <w:szCs w:val="26"/>
        </w:rPr>
        <w:t>ã nguồn mở: Việc sử</w:t>
      </w:r>
      <w:r>
        <w:rPr>
          <w:szCs w:val="26"/>
        </w:rPr>
        <w:t xml:space="preserve"> dụng </w:t>
      </w:r>
      <w:r w:rsidRPr="00052CA8">
        <w:rPr>
          <w:szCs w:val="26"/>
        </w:rPr>
        <w:t xml:space="preserve">cài đặt </w:t>
      </w:r>
      <w:r>
        <w:rPr>
          <w:szCs w:val="26"/>
        </w:rPr>
        <w:t>ngôn ngữ lập trình PHP đơn giản</w:t>
      </w:r>
      <w:r w:rsidRPr="00052CA8">
        <w:rPr>
          <w:szCs w:val="26"/>
        </w:rPr>
        <w:t xml:space="preserve"> và hoàn toàn miễn phí. Vì vậy nên ngôn ngữ này luôn</w:t>
      </w:r>
      <w:r>
        <w:rPr>
          <w:szCs w:val="26"/>
        </w:rPr>
        <w:t xml:space="preserve"> được cài đặt rất nhiều trên những Web Server</w:t>
      </w:r>
      <w:r w:rsidRPr="00052CA8">
        <w:rPr>
          <w:szCs w:val="26"/>
        </w:rPr>
        <w:t>: IIS, Apache, Nginx.</w:t>
      </w:r>
    </w:p>
    <w:p w14:paraId="0203E9E1"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 xml:space="preserve">Tính cộng đồng cao: </w:t>
      </w:r>
      <w:r w:rsidRPr="00052CA8">
        <w:rPr>
          <w:szCs w:val="26"/>
        </w:rPr>
        <w:t>PHP là mã nguồn mở, lại dễ sử dụng</w:t>
      </w:r>
      <w:r w:rsidR="001371E1">
        <w:rPr>
          <w:szCs w:val="26"/>
        </w:rPr>
        <w:t>,</w:t>
      </w:r>
      <w:r w:rsidRPr="00052CA8">
        <w:rPr>
          <w:szCs w:val="26"/>
        </w:rPr>
        <w:t xml:space="preserve"> </w:t>
      </w:r>
      <w:r w:rsidR="001371E1" w:rsidRPr="00052CA8">
        <w:rPr>
          <w:szCs w:val="26"/>
        </w:rPr>
        <w:t xml:space="preserve">rất rộng rãi và đảm bảo được tính chất lượng </w:t>
      </w:r>
      <w:r w:rsidRPr="00052CA8">
        <w:rPr>
          <w:szCs w:val="26"/>
        </w:rPr>
        <w:t>nên</w:t>
      </w:r>
      <w:r>
        <w:rPr>
          <w:szCs w:val="26"/>
        </w:rPr>
        <w:t xml:space="preserve"> được</w:t>
      </w:r>
      <w:r w:rsidRPr="00052CA8">
        <w:rPr>
          <w:szCs w:val="26"/>
        </w:rPr>
        <w:t xml:space="preserve"> ưa chuộng từ </w:t>
      </w:r>
      <w:r w:rsidR="001371E1">
        <w:rPr>
          <w:szCs w:val="26"/>
        </w:rPr>
        <w:t>lập trình viên</w:t>
      </w:r>
      <w:r w:rsidRPr="00052CA8">
        <w:rPr>
          <w:szCs w:val="26"/>
        </w:rPr>
        <w:t xml:space="preserve">. </w:t>
      </w:r>
      <w:r w:rsidR="001371E1">
        <w:rPr>
          <w:szCs w:val="26"/>
        </w:rPr>
        <w:t>N</w:t>
      </w:r>
      <w:r w:rsidRPr="00052CA8">
        <w:rPr>
          <w:szCs w:val="26"/>
        </w:rPr>
        <w:t>gôn ngữ này nên khả năng tiếp cận của mọi người</w:t>
      </w:r>
      <w:r w:rsidR="001371E1">
        <w:rPr>
          <w:szCs w:val="26"/>
        </w:rPr>
        <w:t xml:space="preserve"> rất </w:t>
      </w:r>
      <w:r w:rsidRPr="00052CA8">
        <w:rPr>
          <w:szCs w:val="26"/>
        </w:rPr>
        <w:t>dễ dàng.</w:t>
      </w:r>
    </w:p>
    <w:p w14:paraId="2C9A8ECA" w14:textId="16B5552C" w:rsidR="001371E1" w:rsidRPr="008A02A4" w:rsidRDefault="001371E1">
      <w:pPr>
        <w:pStyle w:val="ListParagraph"/>
        <w:widowControl w:val="0"/>
        <w:numPr>
          <w:ilvl w:val="0"/>
          <w:numId w:val="14"/>
        </w:numPr>
        <w:autoSpaceDE w:val="0"/>
        <w:autoSpaceDN w:val="0"/>
        <w:spacing w:before="120" w:after="120" w:line="360" w:lineRule="auto"/>
        <w:ind w:left="0" w:firstLine="357"/>
        <w:jc w:val="both"/>
        <w:rPr>
          <w:szCs w:val="26"/>
        </w:rPr>
      </w:pPr>
      <w:r>
        <w:rPr>
          <w:szCs w:val="26"/>
        </w:rPr>
        <w:t>T</w:t>
      </w:r>
      <w:r w:rsidR="00052CA8" w:rsidRPr="00052CA8">
        <w:rPr>
          <w:szCs w:val="26"/>
        </w:rPr>
        <w:t>hư viện phong phú</w:t>
      </w:r>
      <w:r>
        <w:rPr>
          <w:szCs w:val="26"/>
        </w:rPr>
        <w:t xml:space="preserve"> đa dạng</w:t>
      </w:r>
      <w:r w:rsidR="00052CA8" w:rsidRPr="00052CA8">
        <w:rPr>
          <w:szCs w:val="26"/>
        </w:rPr>
        <w:t>: Do lượng người</w:t>
      </w:r>
      <w:r>
        <w:rPr>
          <w:szCs w:val="26"/>
        </w:rPr>
        <w:t xml:space="preserve"> sử dụng</w:t>
      </w:r>
      <w:r w:rsidR="00052CA8" w:rsidRPr="00052CA8">
        <w:rPr>
          <w:szCs w:val="26"/>
        </w:rPr>
        <w:t xml:space="preserve"> nhiều nên </w:t>
      </w:r>
      <w:r>
        <w:rPr>
          <w:szCs w:val="26"/>
        </w:rPr>
        <w:t>v</w:t>
      </w:r>
      <w:r w:rsidR="00052CA8" w:rsidRPr="00052CA8">
        <w:rPr>
          <w:szCs w:val="26"/>
        </w:rPr>
        <w:t>ới thư viện Code hay hàm phong phú sẽ giúp cho việc học tậ</w:t>
      </w:r>
      <w:r>
        <w:rPr>
          <w:szCs w:val="26"/>
        </w:rPr>
        <w:t xml:space="preserve">p hoặc viết các ứng dụng PHP </w:t>
      </w:r>
      <w:r w:rsidRPr="00052CA8">
        <w:rPr>
          <w:szCs w:val="26"/>
        </w:rPr>
        <w:t>ngày càng được phát triển và</w:t>
      </w:r>
      <w:r>
        <w:rPr>
          <w:szCs w:val="26"/>
        </w:rPr>
        <w:t xml:space="preserve"> đa dạng</w:t>
      </w:r>
      <w:r w:rsidR="00052CA8" w:rsidRPr="00052CA8">
        <w:rPr>
          <w:szCs w:val="26"/>
        </w:rPr>
        <w:t xml:space="preserve">. Do đó, </w:t>
      </w:r>
      <w:r>
        <w:rPr>
          <w:szCs w:val="26"/>
        </w:rPr>
        <w:t>n</w:t>
      </w:r>
      <w:r w:rsidR="00052CA8" w:rsidRPr="00052CA8">
        <w:rPr>
          <w:szCs w:val="26"/>
        </w:rPr>
        <w:t>gôn ngữ PHP có thể kết hợp với những cơ sở dữ liệu lớn hơn như: Oracle, MySQL, Cassandra.</w:t>
      </w:r>
    </w:p>
    <w:p w14:paraId="406494DA"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sidRPr="00052CA8">
        <w:rPr>
          <w:szCs w:val="26"/>
        </w:rPr>
        <w:t>Tính bảo mật:</w:t>
      </w:r>
      <w:r w:rsidR="001371E1">
        <w:rPr>
          <w:szCs w:val="26"/>
        </w:rPr>
        <w:t xml:space="preserve"> Vì</w:t>
      </w:r>
      <w:r w:rsidRPr="00052CA8">
        <w:rPr>
          <w:szCs w:val="26"/>
        </w:rPr>
        <w:t xml:space="preserve"> mã nguồn mở,</w:t>
      </w:r>
      <w:r w:rsidR="001371E1">
        <w:rPr>
          <w:szCs w:val="26"/>
        </w:rPr>
        <w:t xml:space="preserve"> nên</w:t>
      </w:r>
      <w:r w:rsidRPr="00052CA8">
        <w:rPr>
          <w:szCs w:val="26"/>
        </w:rPr>
        <w:t xml:space="preserve"> </w:t>
      </w:r>
      <w:r w:rsidR="001371E1">
        <w:rPr>
          <w:szCs w:val="26"/>
        </w:rPr>
        <w:t>được hỗ trợ từ</w:t>
      </w:r>
      <w:r w:rsidRPr="00052CA8">
        <w:rPr>
          <w:szCs w:val="26"/>
        </w:rPr>
        <w:t xml:space="preserve"> cộng đồng các lập trình</w:t>
      </w:r>
      <w:r w:rsidR="001371E1">
        <w:rPr>
          <w:szCs w:val="26"/>
        </w:rPr>
        <w:t xml:space="preserve"> viên</w:t>
      </w:r>
      <w:r w:rsidRPr="00052CA8">
        <w:rPr>
          <w:szCs w:val="26"/>
        </w:rPr>
        <w:t xml:space="preserve"> nên ngôn ngữ lập trình PHP sẽ an toàn</w:t>
      </w:r>
      <w:r w:rsidR="001371E1">
        <w:rPr>
          <w:szCs w:val="26"/>
        </w:rPr>
        <w:t xml:space="preserve"> và</w:t>
      </w:r>
      <w:r w:rsidRPr="00052CA8">
        <w:rPr>
          <w:szCs w:val="26"/>
        </w:rPr>
        <w:t xml:space="preserve"> </w:t>
      </w:r>
      <w:r w:rsidR="001371E1">
        <w:rPr>
          <w:szCs w:val="26"/>
        </w:rPr>
        <w:t>sẽ chắc chắn</w:t>
      </w:r>
      <w:r w:rsidRPr="00052CA8">
        <w:rPr>
          <w:szCs w:val="26"/>
        </w:rPr>
        <w:t xml:space="preserve"> đảm bảo được hoạt động của website.</w:t>
      </w:r>
    </w:p>
    <w:p w14:paraId="6DAF553F" w14:textId="77777777" w:rsidR="00282E73" w:rsidRPr="00D0241C" w:rsidRDefault="00282E73">
      <w:pPr>
        <w:pStyle w:val="Heading3"/>
        <w:keepNext w:val="0"/>
        <w:keepLines w:val="0"/>
        <w:widowControl w:val="0"/>
        <w:numPr>
          <w:ilvl w:val="2"/>
          <w:numId w:val="13"/>
        </w:numPr>
        <w:autoSpaceDE w:val="0"/>
        <w:autoSpaceDN w:val="0"/>
        <w:spacing w:before="119" w:after="120" w:line="360" w:lineRule="auto"/>
        <w:ind w:right="-143"/>
        <w:jc w:val="both"/>
        <w:rPr>
          <w:szCs w:val="26"/>
        </w:rPr>
      </w:pPr>
      <w:bookmarkStart w:id="54" w:name="_Toc126147323"/>
      <w:bookmarkStart w:id="55" w:name="_Toc155456100"/>
      <w:bookmarkStart w:id="56" w:name="_Toc173355565"/>
      <w:r w:rsidRPr="00D0241C">
        <w:rPr>
          <w:szCs w:val="26"/>
        </w:rPr>
        <w:t>Nhược điểm của PHP</w:t>
      </w:r>
      <w:bookmarkEnd w:id="54"/>
      <w:r w:rsidRPr="00D0241C">
        <w:rPr>
          <w:szCs w:val="26"/>
          <w:lang w:val="vi-VN"/>
        </w:rPr>
        <w:t>.</w:t>
      </w:r>
      <w:bookmarkEnd w:id="55"/>
      <w:bookmarkEnd w:id="56"/>
    </w:p>
    <w:p w14:paraId="7A663ADC" w14:textId="77777777" w:rsidR="00282E73" w:rsidRPr="00282E73" w:rsidRDefault="00282E73" w:rsidP="008A02A4">
      <w:pPr>
        <w:pStyle w:val="ListParagraph"/>
        <w:numPr>
          <w:ilvl w:val="0"/>
          <w:numId w:val="5"/>
        </w:numPr>
        <w:spacing w:before="120" w:after="120" w:line="360" w:lineRule="auto"/>
        <w:ind w:left="284" w:hanging="284"/>
        <w:contextualSpacing w:val="0"/>
        <w:jc w:val="both"/>
        <w:rPr>
          <w:szCs w:val="26"/>
        </w:rPr>
      </w:pPr>
      <w:r w:rsidRPr="00282E73">
        <w:rPr>
          <w:szCs w:val="26"/>
        </w:rPr>
        <w:t>Bảo mật:</w:t>
      </w:r>
      <w:r w:rsidR="00720B5E">
        <w:rPr>
          <w:szCs w:val="26"/>
        </w:rPr>
        <w:t xml:space="preserve"> là mã nguồn mở</w:t>
      </w:r>
      <w:r w:rsidRPr="00282E73">
        <w:rPr>
          <w:szCs w:val="26"/>
        </w:rPr>
        <w:t xml:space="preserve"> </w:t>
      </w:r>
      <w:r w:rsidR="00720B5E">
        <w:rPr>
          <w:szCs w:val="26"/>
        </w:rPr>
        <w:t>v</w:t>
      </w:r>
      <w:r w:rsidRPr="00282E73">
        <w:rPr>
          <w:szCs w:val="26"/>
        </w:rPr>
        <w:t xml:space="preserve">iệc sử dụng không đúng các thủ tục bảo mật có thể dẫn đến các vấn đề về bảo mật và mở cửa cho các cuộc tấn công từ bên ngoài. </w:t>
      </w:r>
    </w:p>
    <w:p w14:paraId="7A68D431" w14:textId="77777777" w:rsidR="00F9118C" w:rsidRDefault="00720B5E" w:rsidP="008A02A4">
      <w:pPr>
        <w:pStyle w:val="ListParagraph"/>
        <w:numPr>
          <w:ilvl w:val="0"/>
          <w:numId w:val="5"/>
        </w:numPr>
        <w:spacing w:before="120" w:after="120" w:line="360" w:lineRule="auto"/>
        <w:ind w:left="284" w:hanging="284"/>
        <w:contextualSpacing w:val="0"/>
        <w:jc w:val="both"/>
      </w:pPr>
      <w:r>
        <w:rPr>
          <w:szCs w:val="26"/>
        </w:rPr>
        <w:t>Cấu trúc ngữ pháp</w:t>
      </w:r>
      <w:r w:rsidR="00282E73" w:rsidRPr="00282E73">
        <w:rPr>
          <w:szCs w:val="26"/>
        </w:rPr>
        <w:t xml:space="preserve">: Cú pháp của PHP có thể khá khó hiểu và khó đọc, đặc biệt đối với các lập trình viên bắt đầu </w:t>
      </w:r>
      <w:r w:rsidRPr="00282E73">
        <w:rPr>
          <w:szCs w:val="26"/>
        </w:rPr>
        <w:t xml:space="preserve">mới </w:t>
      </w:r>
      <w:r w:rsidR="00282E73" w:rsidRPr="00282E73">
        <w:rPr>
          <w:szCs w:val="26"/>
        </w:rPr>
        <w:t>học PHP. Điều này có thể làm cho việc phát triển và bảo trì mã nguồn trở nên khó khăn</w:t>
      </w:r>
      <w:r w:rsidRPr="00720B5E">
        <w:rPr>
          <w:szCs w:val="26"/>
        </w:rPr>
        <w:t xml:space="preserve"> và chỉ hoạt động được trên các ứng dụng web</w:t>
      </w:r>
      <w:r>
        <w:rPr>
          <w:szCs w:val="26"/>
        </w:rPr>
        <w:t>.</w:t>
      </w:r>
      <w:r w:rsidRPr="00720B5E">
        <w:t xml:space="preserve"> </w:t>
      </w:r>
    </w:p>
    <w:p w14:paraId="4D0E72D9" w14:textId="3E58BC15" w:rsidR="00BE350B" w:rsidRDefault="00BE350B">
      <w:pPr>
        <w:pStyle w:val="Heading2"/>
        <w:numPr>
          <w:ilvl w:val="1"/>
          <w:numId w:val="13"/>
        </w:numPr>
      </w:pPr>
      <w:bookmarkStart w:id="57" w:name="_Toc173355566"/>
      <w:r>
        <w:lastRenderedPageBreak/>
        <w:t>Hệ quản trị cơ sở dữ liệu MySQL</w:t>
      </w:r>
      <w:bookmarkEnd w:id="57"/>
    </w:p>
    <w:p w14:paraId="336D0875" w14:textId="0015E777" w:rsidR="00BE350B" w:rsidRDefault="00BE350B" w:rsidP="00BE350B">
      <w:pPr>
        <w:pStyle w:val="Heading3"/>
        <w:numPr>
          <w:ilvl w:val="0"/>
          <w:numId w:val="0"/>
        </w:numPr>
        <w:ind w:left="340" w:firstLine="86"/>
        <w:jc w:val="both"/>
      </w:pPr>
      <w:bookmarkStart w:id="58" w:name="_Toc173355567"/>
      <w:r>
        <w:t>2.5.1   Giới thiệu chung về hệ quản trị cơ sở dữ liệu</w:t>
      </w:r>
      <w:bookmarkEnd w:id="58"/>
    </w:p>
    <w:p w14:paraId="00D5DE5F" w14:textId="6D3D19E4" w:rsidR="00BE350B" w:rsidRDefault="009A565D" w:rsidP="009A565D">
      <w:pPr>
        <w:spacing w:before="120" w:after="120" w:line="360" w:lineRule="auto"/>
        <w:ind w:firstLine="720"/>
        <w:jc w:val="both"/>
      </w:pPr>
      <w:r>
        <w:t>MySQL là một hệ quản trị cơ sở dữ liệu quan hệ mã nguồn mở, được phát triển bởi MySQL AB và hiện tại thuộc sở hữu của Oracle Corporation. MySQL là một trong những DBMS phổ biến nhất trên thế giới, được sử dụng rộng rãi trong các ứng dụng web, doanh nghiệp, và các hệ thống quản lý dữ liệu khác.</w:t>
      </w:r>
      <w:r w:rsidR="008D19E0">
        <w:t>[5]</w:t>
      </w:r>
    </w:p>
    <w:p w14:paraId="30FE5D60" w14:textId="77777777" w:rsidR="008D19E0" w:rsidRDefault="008D19E0" w:rsidP="008D19E0">
      <w:pPr>
        <w:keepNext/>
        <w:spacing w:before="120" w:after="120" w:line="360" w:lineRule="auto"/>
        <w:ind w:firstLine="720"/>
        <w:jc w:val="center"/>
      </w:pPr>
      <w:r>
        <w:rPr>
          <w:noProof/>
        </w:rPr>
        <w:drawing>
          <wp:inline distT="0" distB="0" distL="0" distR="0" wp14:anchorId="3E86E4F4" wp14:editId="61DB721E">
            <wp:extent cx="4327289" cy="2230218"/>
            <wp:effectExtent l="0" t="0" r="0" b="0"/>
            <wp:docPr id="258157813" name="Picture 21"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Server là gì? MySQL Workbench là gì? Tổng quan về MySQL - Ưu điểm của  My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4724" cy="2244357"/>
                    </a:xfrm>
                    <a:prstGeom prst="rect">
                      <a:avLst/>
                    </a:prstGeom>
                    <a:noFill/>
                    <a:ln>
                      <a:noFill/>
                    </a:ln>
                  </pic:spPr>
                </pic:pic>
              </a:graphicData>
            </a:graphic>
          </wp:inline>
        </w:drawing>
      </w:r>
    </w:p>
    <w:p w14:paraId="02DDC636" w14:textId="5113B7F3" w:rsidR="008D19E0" w:rsidRPr="00BE350B" w:rsidRDefault="008D19E0" w:rsidP="008D19E0">
      <w:pPr>
        <w:pStyle w:val="Caption"/>
      </w:pPr>
      <w:bookmarkStart w:id="59" w:name="_Toc172040031"/>
      <w:r>
        <w:t xml:space="preserve">Hình </w:t>
      </w:r>
      <w:r w:rsidR="00F752A9">
        <w:fldChar w:fldCharType="begin"/>
      </w:r>
      <w:r w:rsidR="00F752A9">
        <w:instrText xml:space="preserve"> STYLEREF 1 \s </w:instrText>
      </w:r>
      <w:r w:rsidR="00F752A9">
        <w:fldChar w:fldCharType="separate"/>
      </w:r>
      <w:r w:rsidR="00E33D7A">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5</w:t>
      </w:r>
      <w:r w:rsidR="00F752A9">
        <w:fldChar w:fldCharType="end"/>
      </w:r>
      <w:r>
        <w:t xml:space="preserve"> Hệ quản trị cơ sở dữ liệu MySQL</w:t>
      </w:r>
      <w:bookmarkEnd w:id="59"/>
    </w:p>
    <w:p w14:paraId="514F6BD8" w14:textId="6EE91C40" w:rsidR="00BE350B" w:rsidRDefault="00BE350B">
      <w:pPr>
        <w:pStyle w:val="Heading3"/>
        <w:numPr>
          <w:ilvl w:val="2"/>
          <w:numId w:val="13"/>
        </w:numPr>
        <w:jc w:val="both"/>
      </w:pPr>
      <w:bookmarkStart w:id="60" w:name="_Toc173355568"/>
      <w:r>
        <w:t>Ưu điểm của MySQL</w:t>
      </w:r>
      <w:bookmarkEnd w:id="60"/>
    </w:p>
    <w:p w14:paraId="5E2579AF" w14:textId="65C4897C" w:rsidR="00BE350B" w:rsidRDefault="008D19E0" w:rsidP="008D19E0">
      <w:pPr>
        <w:spacing w:before="120" w:after="120" w:line="360" w:lineRule="auto"/>
        <w:ind w:firstLine="720"/>
        <w:jc w:val="both"/>
      </w:pPr>
      <w:r>
        <w:t>MySQL là một hệ quản trị cơ sở dữ liệu quan hệ mã nguồn mở, nổi bật với hiệu suất cao, tính linh hoạt và độ tin cậy. Được thiết kế để xử lý khối lượng lớn dữ liệu nhanh chóng và hiệu quả, MySQL hỗ trợ nhiều loại công cụ lưu trữ như InnoDB và MyISAM, giúp người dùng chọn công cụ phù hợp cho ứng dụng của mình. Với khả năng mở rộng dễ dàng, MySQL đáp ứng tốt nhu cầu của các hệ thống lớn và phức tạp. Các tính năng bảo mật mạnh mẽ, bao gồm quản lý người dùng và quyền truy cập chi tiết, mã hóa SSL, cùng với cơ chế sao lưu và phục hồi dữ liệu, đảm bảo an toàn và toàn vẹn cho dữ liệu. MySQL dễ sử dụng và cài đặt, hỗ trợ nhiều hệ điều hành như Linux, Windows và macOS, cũng như nhiều ngôn ngữ lập trình như PHP, Python và Java, giúp tích hợp vào các ứng dụng hiện có một cách thuận tiện. Với cộng đồng người dùng và phát triển lớn, MySQL cung cấp nhiều tài nguyên và hỗ trợ, làm cho nó trở thành một lựa chọn lý tưởng cho nhiều loại ứng dụng và hệ thống khác nhau.</w:t>
      </w:r>
    </w:p>
    <w:p w14:paraId="3237595C" w14:textId="574A4A1A" w:rsidR="00BE350B" w:rsidRDefault="00BE350B">
      <w:pPr>
        <w:pStyle w:val="Heading3"/>
        <w:numPr>
          <w:ilvl w:val="2"/>
          <w:numId w:val="13"/>
        </w:numPr>
      </w:pPr>
      <w:bookmarkStart w:id="61" w:name="_Toc173355569"/>
      <w:r>
        <w:t>Nhược điểm của MySQL</w:t>
      </w:r>
      <w:bookmarkEnd w:id="61"/>
    </w:p>
    <w:p w14:paraId="7F8C48C5" w14:textId="5BF2D046" w:rsidR="00BE350B" w:rsidRDefault="00BE133F" w:rsidP="00BE133F">
      <w:pPr>
        <w:spacing w:before="120" w:after="120" w:line="360" w:lineRule="auto"/>
        <w:ind w:firstLine="720"/>
        <w:jc w:val="both"/>
      </w:pPr>
      <w:r>
        <w:t xml:space="preserve">Mặc dù MySQL có nhiều ưu điểm nổi bật, nhưng cũng tồn tại một số nhược điểm cần lưu ý. MySQL thiếu một số tính năng nâng cao như hỗ trợ đầy đủ cho stored </w:t>
      </w:r>
      <w:r>
        <w:lastRenderedPageBreak/>
        <w:t>procedures, triggers và views, và hiệu suất có thể giảm đáng kể khi xử lý các hệ thống có tải lớn và phức tạp. Hạn chế về khóa ngoài và ràng buộc cũng là một vấn đề, cùng với việc thiếu hỗ trợ cho các giao dịch phức tạp và tính năng ACID toàn diện. MySQL cũng có thể gặp khó khăn trong việc duy trì tính nhất quán dữ liệu và quản lý sao chép trong môi trường phân tán. Vấn đề quản lý bộ nhớ hiệu quả và giới hạn về hỗ trợ chuyên nghiệp cũng cần được cân nhắc. Những nhược điểm này có thể ảnh hưởng đến quyết định sử dụng MySQL cho các dự án lớn hoặc yêu cầu tính năng nâng cao và hiệu suất cao, mặc dù nó vẫn là một lựa chọn phổ biến cho nhiều loại ứng dụng và hệ thống.</w:t>
      </w:r>
    </w:p>
    <w:p w14:paraId="2DE8CE97" w14:textId="6BC386F7" w:rsidR="00BE350B" w:rsidRDefault="00BE350B">
      <w:pPr>
        <w:pStyle w:val="Heading2"/>
        <w:numPr>
          <w:ilvl w:val="1"/>
          <w:numId w:val="13"/>
        </w:numPr>
      </w:pPr>
      <w:bookmarkStart w:id="62" w:name="_Toc173355570"/>
      <w:r>
        <w:t>PHPMyAdmin</w:t>
      </w:r>
      <w:bookmarkEnd w:id="62"/>
    </w:p>
    <w:p w14:paraId="227327F2" w14:textId="0BF26432" w:rsidR="00BE350B" w:rsidRDefault="001B443C" w:rsidP="00BE350B">
      <w:pPr>
        <w:pStyle w:val="Heading3"/>
        <w:numPr>
          <w:ilvl w:val="0"/>
          <w:numId w:val="0"/>
        </w:numPr>
        <w:ind w:left="340"/>
      </w:pPr>
      <w:r>
        <w:t xml:space="preserve"> </w:t>
      </w:r>
      <w:bookmarkStart w:id="63" w:name="_Toc173355571"/>
      <w:r w:rsidR="00BE350B">
        <w:t xml:space="preserve">2.6.1 </w:t>
      </w:r>
      <w:r>
        <w:t xml:space="preserve">  </w:t>
      </w:r>
      <w:r w:rsidR="00BE350B">
        <w:t>Giới thiệu chung về PHPMyAdmin</w:t>
      </w:r>
      <w:bookmarkEnd w:id="63"/>
    </w:p>
    <w:p w14:paraId="65B7FEBD" w14:textId="39A9164B" w:rsidR="00BE350B" w:rsidRDefault="00BE133F" w:rsidP="00BE133F">
      <w:pPr>
        <w:spacing w:before="120" w:after="120" w:line="360" w:lineRule="auto"/>
        <w:ind w:firstLine="720"/>
        <w:jc w:val="both"/>
      </w:pPr>
      <w:r>
        <w:t>PHPMyAdmin là một công cụ quản trị cơ sở dữ liệu MySQL và MariaDB được viết bằng ngôn ngữ PHP. Đây là một trong những công cụ phổ biến nhất được sử dụng để quản lý các cơ sở dữ liệu MySQL thông qua một giao diện web dễ sử dụng.[6]</w:t>
      </w:r>
    </w:p>
    <w:p w14:paraId="3C653A82" w14:textId="77777777" w:rsidR="001D7868" w:rsidRDefault="00BE133F" w:rsidP="001D7868">
      <w:pPr>
        <w:keepNext/>
        <w:spacing w:before="120" w:after="120" w:line="360" w:lineRule="auto"/>
        <w:ind w:firstLine="720"/>
        <w:jc w:val="center"/>
      </w:pPr>
      <w:r>
        <w:rPr>
          <w:noProof/>
        </w:rPr>
        <w:drawing>
          <wp:inline distT="0" distB="0" distL="0" distR="0" wp14:anchorId="7A66BAC7" wp14:editId="7DD510FA">
            <wp:extent cx="3836035" cy="2712083"/>
            <wp:effectExtent l="0" t="0" r="0" b="0"/>
            <wp:docPr id="400892594" name="Picture 22" descr="PhpMyadmin là gì? Tính năng và cách sử dụng PhpMyadmin trên cPanel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Myadmin là gì? Tính năng và cách sử dụng PhpMyadmin trên cPanel | Học  trực tuyến CNTT, học lập trình từ cơ bản đến nâng ca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5647" cy="2718879"/>
                    </a:xfrm>
                    <a:prstGeom prst="rect">
                      <a:avLst/>
                    </a:prstGeom>
                    <a:noFill/>
                    <a:ln>
                      <a:noFill/>
                    </a:ln>
                  </pic:spPr>
                </pic:pic>
              </a:graphicData>
            </a:graphic>
          </wp:inline>
        </w:drawing>
      </w:r>
    </w:p>
    <w:p w14:paraId="087D5E39" w14:textId="47A8974B" w:rsidR="00BE133F" w:rsidRPr="00BE350B" w:rsidRDefault="001D7868" w:rsidP="001D7868">
      <w:pPr>
        <w:pStyle w:val="Caption"/>
      </w:pPr>
      <w:bookmarkStart w:id="64" w:name="_Toc172040032"/>
      <w:r>
        <w:t xml:space="preserve">Hình </w:t>
      </w:r>
      <w:r w:rsidR="00F752A9">
        <w:fldChar w:fldCharType="begin"/>
      </w:r>
      <w:r w:rsidR="00F752A9">
        <w:instrText xml:space="preserve"> STYLEREF 1 \s </w:instrText>
      </w:r>
      <w:r w:rsidR="00F752A9">
        <w:fldChar w:fldCharType="separate"/>
      </w:r>
      <w:r w:rsidR="00E33D7A">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6</w:t>
      </w:r>
      <w:r w:rsidR="00F752A9">
        <w:fldChar w:fldCharType="end"/>
      </w:r>
      <w:r>
        <w:t xml:space="preserve"> PHPMyAdmin</w:t>
      </w:r>
      <w:bookmarkEnd w:id="64"/>
    </w:p>
    <w:p w14:paraId="7BFF4763" w14:textId="4C748E75" w:rsidR="00BE350B" w:rsidRDefault="001B443C">
      <w:pPr>
        <w:pStyle w:val="Heading3"/>
        <w:numPr>
          <w:ilvl w:val="2"/>
          <w:numId w:val="13"/>
        </w:numPr>
      </w:pPr>
      <w:bookmarkStart w:id="65" w:name="_Toc173355572"/>
      <w:r>
        <w:t>Ưu điểm của PHPMyAdmin</w:t>
      </w:r>
      <w:bookmarkEnd w:id="65"/>
    </w:p>
    <w:p w14:paraId="059C7828" w14:textId="025849CF" w:rsidR="001B443C" w:rsidRPr="001B443C" w:rsidRDefault="00BE133F" w:rsidP="00BE133F">
      <w:pPr>
        <w:spacing w:before="120" w:after="120" w:line="360" w:lineRule="auto"/>
        <w:ind w:firstLine="720"/>
        <w:jc w:val="both"/>
      </w:pPr>
      <w:r>
        <w:t xml:space="preserve">PHPMyAdmin là một công cụ quản trị cơ sở dữ liệu MySQL và MariaDB với nhiều ưu điểm nổi bật. Giao diện người dùng thân thiện giúp thực hiện các thao tác quản trị như tạo, sửa, xóa cơ sở dữ liệu, bảng và các bản ghi dễ dàng mà không cần dòng lệnh. Công cụ này hỗ trợ đa ngôn ngữ, giúp người dùng từ nhiều quốc gia sử dụng thuận tiện. phpMyAdmin cho phép quản lý cơ sở dữ liệu toàn diện, bao gồm sao lưu, phục hồi dữ liệu, quản lý người dùng và quyền truy cập, chạy truy vấn SQL và xem cấu trúc cơ sở dữ liệu </w:t>
      </w:r>
      <w:r>
        <w:lastRenderedPageBreak/>
        <w:t>chi tiết. Nó hỗ trợ xuất và nhập dữ liệu từ nhiều định dạng như SQL, CSV, XML và PDF, đồng thời cung cấp các tính năng bảo mật như mã hóa SSL và quản lý chi tiết quyền truy cập. Với mã nguồn mở, phpMyAdmin cho phép tùy chỉnh và mở rộng chức năng theo nhu cầu cụ thể, và có cộng đồng hỗ trợ lớn, cung cấp nhiều tài liệu và hướng dẫn kỹ thuật.</w:t>
      </w:r>
    </w:p>
    <w:p w14:paraId="4FDCFE5F" w14:textId="2A11109C" w:rsidR="001B443C" w:rsidRDefault="001B443C">
      <w:pPr>
        <w:pStyle w:val="Heading3"/>
        <w:numPr>
          <w:ilvl w:val="2"/>
          <w:numId w:val="13"/>
        </w:numPr>
      </w:pPr>
      <w:bookmarkStart w:id="66" w:name="_Toc173355573"/>
      <w:r>
        <w:t>Nhược điểm của PHPMyAdmin</w:t>
      </w:r>
      <w:bookmarkEnd w:id="66"/>
    </w:p>
    <w:p w14:paraId="31A88C09" w14:textId="714A722D" w:rsidR="001B443C" w:rsidRPr="001B443C" w:rsidRDefault="00BE133F" w:rsidP="00BE133F">
      <w:pPr>
        <w:spacing w:before="120" w:after="120" w:line="360" w:lineRule="auto"/>
        <w:ind w:firstLine="720"/>
        <w:jc w:val="both"/>
      </w:pPr>
      <w:r>
        <w:t>Mặc dù PHPMyAdmin có nhiều ưu điểm, nhưng cũng tồn tại một số nhược điểm. Công cụ này có thể gặp vấn đề về hiệu suất khi quản lý các cơ sở dữ liệu lớn hoặc thực hiện các truy vấn phức tạp, do giới hạn của giao diện web. Bên cạnh đó, PHPMyAdmin có thể trở thành mục tiêu tấn công của các hacker nếu không được cấu hình và bảo mật đúng cách, đặc biệt khi sử dụng trên các hệ thống trực tuyến. Việc cài đặt và cấu hình PHPMyAdmin cũng có thể phức tạp đối với người dùng không quen thuộc với việc quản lý máy chủ web và cơ sở dữ liệu. Hơn nữa, mặc dù hỗ trợ nhiều ngôn ngữ, nhưng chất lượng bản dịch có thể không đồng đều, dẫn đến khó khăn trong việc sử dụng đối với một số người dùng.</w:t>
      </w:r>
    </w:p>
    <w:p w14:paraId="76E2898B" w14:textId="26DD5848" w:rsidR="00BE350B" w:rsidRDefault="00BE350B">
      <w:pPr>
        <w:pStyle w:val="Heading2"/>
        <w:numPr>
          <w:ilvl w:val="1"/>
          <w:numId w:val="13"/>
        </w:numPr>
      </w:pPr>
      <w:bookmarkStart w:id="67" w:name="_Toc173355574"/>
      <w:r>
        <w:t>Ứng dụng Xampp</w:t>
      </w:r>
      <w:bookmarkEnd w:id="67"/>
    </w:p>
    <w:p w14:paraId="47DFD130" w14:textId="48C019BD" w:rsidR="001B443C" w:rsidRDefault="001B443C" w:rsidP="001B443C">
      <w:pPr>
        <w:pStyle w:val="Heading3"/>
        <w:numPr>
          <w:ilvl w:val="0"/>
          <w:numId w:val="0"/>
        </w:numPr>
        <w:ind w:left="340"/>
      </w:pPr>
      <w:r>
        <w:t xml:space="preserve"> </w:t>
      </w:r>
      <w:bookmarkStart w:id="68" w:name="_Toc173355575"/>
      <w:r>
        <w:t>2.7.1   Giới thiệu chung về Xampp</w:t>
      </w:r>
      <w:bookmarkEnd w:id="68"/>
    </w:p>
    <w:p w14:paraId="07FF82E2" w14:textId="512734D6" w:rsidR="001B443C" w:rsidRDefault="00BE133F" w:rsidP="00BE133F">
      <w:pPr>
        <w:spacing w:before="120" w:after="120" w:line="360" w:lineRule="auto"/>
        <w:ind w:firstLine="720"/>
        <w:jc w:val="both"/>
      </w:pPr>
      <w:r>
        <w:t xml:space="preserve">XAMPP là một gói phần mềm miễn phí và mã nguồn mở, cung cấp môi trường phát triển để phát triển và quản lý các ứng dụng web. Tên gọi XAMPP là viết tắt của các thành phần chính trong gói này: </w:t>
      </w:r>
      <w:r>
        <w:rPr>
          <w:rStyle w:val="Strong"/>
          <w:rFonts w:eastAsia="SimSun"/>
        </w:rPr>
        <w:t>X</w:t>
      </w:r>
      <w:r>
        <w:t xml:space="preserve"> (được coi là bất kỳ hệ điều hành nào), </w:t>
      </w:r>
      <w:r>
        <w:rPr>
          <w:rStyle w:val="Strong"/>
          <w:rFonts w:eastAsia="SimSun"/>
        </w:rPr>
        <w:t>A</w:t>
      </w:r>
      <w:r>
        <w:t xml:space="preserve">pache, </w:t>
      </w:r>
      <w:r>
        <w:rPr>
          <w:rStyle w:val="Strong"/>
          <w:rFonts w:eastAsia="SimSun"/>
        </w:rPr>
        <w:t>M</w:t>
      </w:r>
      <w:r>
        <w:t xml:space="preserve">ySQL, </w:t>
      </w:r>
      <w:r>
        <w:rPr>
          <w:rStyle w:val="Strong"/>
          <w:rFonts w:eastAsia="SimSun"/>
        </w:rPr>
        <w:t>P</w:t>
      </w:r>
      <w:r>
        <w:t xml:space="preserve">HP và </w:t>
      </w:r>
      <w:r>
        <w:rPr>
          <w:rStyle w:val="Strong"/>
          <w:rFonts w:eastAsia="SimSun"/>
        </w:rPr>
        <w:t>P</w:t>
      </w:r>
      <w:r>
        <w:t>erl.[7]</w:t>
      </w:r>
    </w:p>
    <w:p w14:paraId="63B64604" w14:textId="77777777" w:rsidR="00B30FAF" w:rsidRDefault="00BE133F" w:rsidP="00B30FAF">
      <w:pPr>
        <w:keepNext/>
        <w:spacing w:before="120" w:after="120" w:line="360" w:lineRule="auto"/>
        <w:ind w:firstLine="720"/>
        <w:jc w:val="center"/>
      </w:pPr>
      <w:r>
        <w:rPr>
          <w:noProof/>
        </w:rPr>
        <w:drawing>
          <wp:inline distT="0" distB="0" distL="0" distR="0" wp14:anchorId="108CFAD1" wp14:editId="584BC32A">
            <wp:extent cx="4061672" cy="2272452"/>
            <wp:effectExtent l="0" t="0" r="0" b="0"/>
            <wp:docPr id="375452613" name="Picture 23" descr="Cài đặt web server XAMPP tạo môi trường phát triển web - CNET Academy - Học  viện đào tạo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web server XAMPP tạo môi trường phát triển web - CNET Academy - Học  viện đào tạo Công nghệ thông t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7671" cy="2275809"/>
                    </a:xfrm>
                    <a:prstGeom prst="rect">
                      <a:avLst/>
                    </a:prstGeom>
                    <a:noFill/>
                    <a:ln>
                      <a:noFill/>
                    </a:ln>
                  </pic:spPr>
                </pic:pic>
              </a:graphicData>
            </a:graphic>
          </wp:inline>
        </w:drawing>
      </w:r>
    </w:p>
    <w:p w14:paraId="1A8DD849" w14:textId="7B8A8170" w:rsidR="00BE133F" w:rsidRDefault="00B30FAF" w:rsidP="00B30FAF">
      <w:pPr>
        <w:pStyle w:val="Caption"/>
      </w:pPr>
      <w:bookmarkStart w:id="69" w:name="_Toc172040033"/>
      <w:r>
        <w:t xml:space="preserve">Hình </w:t>
      </w:r>
      <w:r w:rsidR="00F752A9">
        <w:fldChar w:fldCharType="begin"/>
      </w:r>
      <w:r w:rsidR="00F752A9">
        <w:instrText xml:space="preserve"> STYLEREF 1 \s </w:instrText>
      </w:r>
      <w:r w:rsidR="00F752A9">
        <w:fldChar w:fldCharType="separate"/>
      </w:r>
      <w:r w:rsidR="00E33D7A">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7</w:t>
      </w:r>
      <w:r w:rsidR="00F752A9">
        <w:fldChar w:fldCharType="end"/>
      </w:r>
      <w:r>
        <w:t xml:space="preserve"> Phần mềm Xampp</w:t>
      </w:r>
      <w:bookmarkEnd w:id="69"/>
    </w:p>
    <w:p w14:paraId="4D8F59E9" w14:textId="243BFE79" w:rsidR="001B443C" w:rsidRDefault="001B443C">
      <w:pPr>
        <w:pStyle w:val="Heading3"/>
        <w:numPr>
          <w:ilvl w:val="2"/>
          <w:numId w:val="13"/>
        </w:numPr>
      </w:pPr>
      <w:bookmarkStart w:id="70" w:name="_Toc173355576"/>
      <w:r>
        <w:lastRenderedPageBreak/>
        <w:t>Ưu điểm của Xampp</w:t>
      </w:r>
      <w:bookmarkEnd w:id="70"/>
    </w:p>
    <w:p w14:paraId="7F845B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XAMPP là một công cụ phát triển ứng dụng web mạnh mẽ với nhiều ưu điểm đáng chú ý. Đầu tiên, nó cung cấp một môi trường phát triển đa nền tảng, hoạt động trên các hệ điều hành như Windows, Linux, macOS và Solaris, giúp người dùng có thể phát triển ứng dụng trên mọi môi trường. XAMPP tích hợp sẵn Apache, MySQL, PHP và Perl, các thành phần quan trọng cho việc phát triển web, giúp tiết kiệm thời gian và công sức trong việc cài đặt và cấu hình từng thành phần một.</w:t>
      </w:r>
    </w:p>
    <w:p w14:paraId="13A985AB"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dễ dàng cài đặt và sử dụng, cung cấp giao diện đơn giản để thiết lập môi trường phát triển địa phương. Điều này cho phép nhà phát triển phát triển và thử nghiệm các ứng dụng web một cách hiệu quả trước khi triển khai vào môi trường sản phẩm.</w:t>
      </w:r>
    </w:p>
    <w:p w14:paraId="3458E271" w14:textId="6E242E2F"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Bên cạnh đó, XAMPP có một cộng đồng người dùng lớn, cung cấp hỗ trợ đầy đủ qua các diễn đàn và tài liệu hướng dẫn, giúp người dùng dễ dàng giải quyết các vấn đề và mở rộng tính năng của công cụ. Tổng thể, XAMPP là một lựa chọn lý tưởng cho các nhà phát triển web muốn có một môi trường phát triển đơn giản, mạnh mẽ và dễ sử dụng.</w:t>
      </w:r>
    </w:p>
    <w:p w14:paraId="164D0816" w14:textId="5B03EAD9" w:rsidR="001B443C" w:rsidRDefault="001B443C">
      <w:pPr>
        <w:pStyle w:val="Heading3"/>
        <w:numPr>
          <w:ilvl w:val="2"/>
          <w:numId w:val="13"/>
        </w:numPr>
      </w:pPr>
      <w:bookmarkStart w:id="71" w:name="_Toc173355577"/>
      <w:r>
        <w:t>Nhược điểm của Xampp</w:t>
      </w:r>
      <w:bookmarkEnd w:id="71"/>
    </w:p>
    <w:p w14:paraId="633B23E4"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Mặc dù XAMPP mang lại nhiều lợi ích, nhưng cũng có một số nhược điểm cần lưu ý. Đầu tiên, XAMPP thường được sử dụng để phát triển ứng dụng trên môi trường địa phương và không nên được sử dụng trực tiếp trên môi trường sản phẩm do các thiết lập bảo mật và cấu hình mặc định không đủ an toàn. Việc bảo mật và cập nhật thường xuyên cũng là một vấn đề đối với XAMPP khiến cho nó dễ bị tấn công bởi các lỗ hổng bảo mật.</w:t>
      </w:r>
    </w:p>
    <w:p w14:paraId="6EDCCD6C"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có thể gặp phải vấn đề hiệu suất khi xử lý các ứng dụng có tải cao và phức tạp, do sự hạn chế của máy chủ Apache và MySQL đi kèm. Điều này có thể gây ra các vấn đề về tốc độ và quản lý tài nguyên trong quá trình phát triển và thử nghiệm.</w:t>
      </w:r>
    </w:p>
    <w:p w14:paraId="27C1A2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Cuối cùng, mặc dù XAMPP cung cấp môi trường phát triển toàn diện, nhưng việc quản lý và cấu hình các thành phần như Apache, MySQL và PHP có thể phức tạp đối với người dùng mới, đặc biệt là khi cần tối ưu hóa và điều chỉnh để đáp ứng các yêu cầu cụ thể của dự án.</w:t>
      </w:r>
    </w:p>
    <w:p w14:paraId="05D1C1C9" w14:textId="7D0CA284"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Tóm lại, những nhược điểm này cần được cân nhắc khi sử dụng XAMPP, và người dùng nên có chiến lược bảo mật và quản lý tài nguyên hợp lý để đảm bảo hiệu quả và an toàn cho dự án phát triển của mình.</w:t>
      </w:r>
    </w:p>
    <w:p w14:paraId="2DA82698" w14:textId="57759BB9" w:rsidR="00BE350B" w:rsidRDefault="001B443C">
      <w:pPr>
        <w:pStyle w:val="Heading2"/>
        <w:numPr>
          <w:ilvl w:val="1"/>
          <w:numId w:val="13"/>
        </w:numPr>
      </w:pPr>
      <w:bookmarkStart w:id="72" w:name="_Toc173355578"/>
      <w:r>
        <w:lastRenderedPageBreak/>
        <w:t>Visual Studio Code</w:t>
      </w:r>
      <w:bookmarkEnd w:id="72"/>
    </w:p>
    <w:p w14:paraId="281C0EEE" w14:textId="58196394" w:rsidR="001B443C" w:rsidRDefault="001B443C" w:rsidP="001B443C">
      <w:pPr>
        <w:pStyle w:val="Heading3"/>
        <w:numPr>
          <w:ilvl w:val="0"/>
          <w:numId w:val="0"/>
        </w:numPr>
        <w:ind w:left="340"/>
      </w:pPr>
      <w:r>
        <w:t xml:space="preserve"> </w:t>
      </w:r>
      <w:bookmarkStart w:id="73" w:name="_Toc173355579"/>
      <w:r>
        <w:t>2.8.1   Giới thiệu chung về Visual Studio Code</w:t>
      </w:r>
      <w:bookmarkEnd w:id="73"/>
    </w:p>
    <w:p w14:paraId="1779A713" w14:textId="21243930" w:rsidR="001B443C" w:rsidRDefault="00BE133F" w:rsidP="00BE133F">
      <w:pPr>
        <w:spacing w:before="120" w:after="120" w:line="360" w:lineRule="auto"/>
        <w:ind w:firstLine="720"/>
        <w:jc w:val="both"/>
      </w:pPr>
      <w:r>
        <w:t>Visual Studio Code (VS Code) là một trình soạn thảo mã nguồn mở và miễn phí được phát triển bởi Microsoft. Nó là một trong những công cụ phổ biến nhất cho các nhà phát triển phần mềm, được thiết kế để hỗ trợ nhiều ngôn ngữ lập trình và nền tảng khác nhau.[8]</w:t>
      </w:r>
    </w:p>
    <w:p w14:paraId="30584B8E" w14:textId="77777777" w:rsidR="00B30FAF" w:rsidRDefault="00BE133F" w:rsidP="00EE5AF2">
      <w:pPr>
        <w:keepNext/>
        <w:spacing w:before="120" w:after="120" w:line="360" w:lineRule="auto"/>
        <w:ind w:firstLine="720"/>
        <w:jc w:val="center"/>
      </w:pPr>
      <w:r>
        <w:rPr>
          <w:noProof/>
        </w:rPr>
        <w:drawing>
          <wp:inline distT="0" distB="0" distL="0" distR="0" wp14:anchorId="69FF6747" wp14:editId="0A8F5886">
            <wp:extent cx="4258865" cy="2134796"/>
            <wp:effectExtent l="0" t="0" r="8890" b="0"/>
            <wp:docPr id="2103634510" name="Picture 24"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ử dụng Visual Studio Code – Miễn phí – Learn CodeGy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5823" cy="2143296"/>
                    </a:xfrm>
                    <a:prstGeom prst="rect">
                      <a:avLst/>
                    </a:prstGeom>
                    <a:noFill/>
                    <a:ln>
                      <a:noFill/>
                    </a:ln>
                  </pic:spPr>
                </pic:pic>
              </a:graphicData>
            </a:graphic>
          </wp:inline>
        </w:drawing>
      </w:r>
    </w:p>
    <w:p w14:paraId="31A78215" w14:textId="162D1D09" w:rsidR="00BE133F" w:rsidRDefault="00B30FAF" w:rsidP="00B30FAF">
      <w:pPr>
        <w:pStyle w:val="Caption"/>
      </w:pPr>
      <w:bookmarkStart w:id="74" w:name="_Toc172040034"/>
      <w:r>
        <w:t xml:space="preserve">Hình </w:t>
      </w:r>
      <w:r w:rsidR="00F752A9">
        <w:fldChar w:fldCharType="begin"/>
      </w:r>
      <w:r w:rsidR="00F752A9">
        <w:instrText xml:space="preserve"> STYLEREF 1 \s </w:instrText>
      </w:r>
      <w:r w:rsidR="00F752A9">
        <w:fldChar w:fldCharType="separate"/>
      </w:r>
      <w:r w:rsidR="00E33D7A">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8</w:t>
      </w:r>
      <w:r w:rsidR="00F752A9">
        <w:fldChar w:fldCharType="end"/>
      </w:r>
      <w:r>
        <w:t xml:space="preserve"> Phần mềm VS Code</w:t>
      </w:r>
      <w:bookmarkEnd w:id="74"/>
    </w:p>
    <w:p w14:paraId="168373F9" w14:textId="52AC370E" w:rsidR="001B443C" w:rsidRDefault="001B443C">
      <w:pPr>
        <w:pStyle w:val="Heading3"/>
        <w:numPr>
          <w:ilvl w:val="2"/>
          <w:numId w:val="13"/>
        </w:numPr>
      </w:pPr>
      <w:bookmarkStart w:id="75" w:name="_Toc173355580"/>
      <w:r>
        <w:t>Ưu điểm của Visual Studio Code</w:t>
      </w:r>
      <w:bookmarkEnd w:id="75"/>
    </w:p>
    <w:p w14:paraId="1BEF6078"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trình soạn thảo mã nguồn mở và miễn phí được Microsoft phát triển, với nhiều ưu điểm nổi bật. Đầu tiên, VS Code hỗ trợ đa ngôn ngữ mạnh mẽ, bao gồm JavaScript, TypeScript, Python, C#, Java, PHP, và nhiều ngôn ngữ khác, giúp cho các nhà phát triển có thể làm việc hiệu quả trên các dự án đa dạng mà không cần chuyển đổi giữa các công cụ khác nhau.</w:t>
      </w:r>
    </w:p>
    <w:p w14:paraId="49549DA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công cụ này có một cộng đồng lớn và sôi động, cung cấp nhiều tiện ích mở rộng từ các nhà phát triển khác nhau. Nhờ vào tính mở rộng này, người dùng có thể tùy chỉnh và mở rộng chức năng của VS Code để phù hợp với nhu cầu cụ thể của mình, từ quản lý phiên bản (version control) đến tích hợp với các framework và công nghệ khác.</w:t>
      </w:r>
    </w:p>
    <w:p w14:paraId="4E31FDF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Tiếp theo, VS Code tích hợp sẵn với Git, cho phép người dùng quản lý phiên bản mã nguồn một cách dễ dàng từ giao diện người dùng. Điều này giúp cho quá trình làm việc nhóm và kiểm soát phiên bản trở nên thuận tiện hơn.</w:t>
      </w:r>
    </w:p>
    <w:p w14:paraId="6EE9D4A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 xml:space="preserve">Ngoài ra, giao diện người dùng của VS Code được thiết kế đơn giản, hiện đại và linh hoạt. Nó cung cấp các tính năng như gợi ý mã (code suggestions), tự động hoàn thành </w:t>
      </w:r>
      <w:r w:rsidRPr="001D7868">
        <w:rPr>
          <w:sz w:val="26"/>
          <w:szCs w:val="26"/>
        </w:rPr>
        <w:lastRenderedPageBreak/>
        <w:t>(auto-completion), và hỗ trợ debug, giúp tăng năng suất và dễ dàng sử dụng cho các nhà phát triển.</w:t>
      </w:r>
    </w:p>
    <w:p w14:paraId="1B912E7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Tổng thể, VS Code là một công cụ phát triển mã nguồn mở mạnh mẽ và linh hoạt, đáp ứng được nhu cầu của cả những người mới bắt đầu và những nhà phát triển có kinh nghiệm, với tính năng đa dạng và khả năng mở rộng rất cao.</w:t>
      </w:r>
    </w:p>
    <w:p w14:paraId="1975AE4B" w14:textId="77777777" w:rsidR="001B443C" w:rsidRDefault="001B443C" w:rsidP="001B443C">
      <w:pPr>
        <w:ind w:left="426"/>
      </w:pPr>
    </w:p>
    <w:p w14:paraId="6AE0FCD7" w14:textId="0C80000D" w:rsidR="001B443C" w:rsidRDefault="001B443C">
      <w:pPr>
        <w:pStyle w:val="Heading3"/>
        <w:numPr>
          <w:ilvl w:val="2"/>
          <w:numId w:val="13"/>
        </w:numPr>
      </w:pPr>
      <w:bookmarkStart w:id="76" w:name="_Toc173355581"/>
      <w:r>
        <w:t>Nhược điểm của Visual Studio Code</w:t>
      </w:r>
      <w:bookmarkEnd w:id="76"/>
    </w:p>
    <w:p w14:paraId="5A8FAF26"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công cụ phát triển mã nguồn mở được ưa chuộng, tuy nhiên cũng có một số nhược điểm cần lưu ý. Đầu tiên, mặc dù VS Code có khả năng mở rộng tuyệt vời nhờ vào các extension, nhưng việc cài đặt quá nhiều extension có thể làm giảm hiệu suất của nó, đặc biệt là trên các máy tính có cấu hình thấp.</w:t>
      </w:r>
    </w:p>
    <w:p w14:paraId="553F1BD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do tính mở rộng và đa nền tảng của VS Code, có thể xuất hiện một số vấn đề liên quan đến tính ổn định và tương thích trên một số môi trường hoặc hệ điều hành. Điều này có thể gây ra các lỗi hoặc vấn đề không mong muốn trong quá trình phát triển.</w:t>
      </w:r>
    </w:p>
    <w:p w14:paraId="711D1665"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Cuối cùng, VS Code, mặc dù có các tính năng hỗ trợ Git và quản lý phiên bản tốt, nhưng với các dự án lớn và phức tạp, có thể thiếu đi sự tích hợp sâu rộng và các tính năng mở rộng về quản lý dự án so với một số IDE (Integrated Development Environment) chuyên biệt khác.</w:t>
      </w:r>
    </w:p>
    <w:p w14:paraId="03F11F79"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Tuy nhiên, những nhược điểm này không làm giảm đi giá trị và sự hấp dẫn của VS Code đối với đa số các nhà phát triển, vẫn là lựa chọn phổ biến và mạnh mẽ cho việc phát triển ứng dụng và dự án phần mềm.</w:t>
      </w:r>
    </w:p>
    <w:p w14:paraId="7FB459A1" w14:textId="77777777" w:rsidR="001D7868" w:rsidRPr="001D7868" w:rsidRDefault="001D7868" w:rsidP="001D7868"/>
    <w:p w14:paraId="3EECF632" w14:textId="154D4B53" w:rsidR="00AF4014" w:rsidRPr="00720B5E" w:rsidRDefault="00AF4014" w:rsidP="001D7868">
      <w:r w:rsidRPr="00720B5E">
        <w:br w:type="page"/>
      </w:r>
    </w:p>
    <w:p w14:paraId="23ADA1C6" w14:textId="77777777" w:rsidR="00AF4014" w:rsidRDefault="00296245" w:rsidP="00296245">
      <w:pPr>
        <w:pStyle w:val="Heading1"/>
        <w:numPr>
          <w:ilvl w:val="0"/>
          <w:numId w:val="3"/>
        </w:numPr>
        <w:tabs>
          <w:tab w:val="left" w:pos="1701"/>
        </w:tabs>
      </w:pPr>
      <w:bookmarkStart w:id="77" w:name="_Toc173355582"/>
      <w:r>
        <w:lastRenderedPageBreak/>
        <w:t>HIỆN THỰC HÓA NGHIÊN CỨU</w:t>
      </w:r>
      <w:bookmarkEnd w:id="77"/>
    </w:p>
    <w:p w14:paraId="5723F8F4" w14:textId="499BBBA6" w:rsidR="00AF4014" w:rsidRDefault="008A02A4">
      <w:pPr>
        <w:pStyle w:val="Heading2"/>
        <w:numPr>
          <w:ilvl w:val="1"/>
          <w:numId w:val="24"/>
        </w:numPr>
      </w:pPr>
      <w:bookmarkStart w:id="78" w:name="_Toc173355583"/>
      <w:r>
        <w:t>Phân tích yêu cầu hệ thống</w:t>
      </w:r>
      <w:bookmarkEnd w:id="78"/>
    </w:p>
    <w:p w14:paraId="4EA7E995" w14:textId="2A96291A" w:rsidR="006065EA" w:rsidRPr="006065EA" w:rsidRDefault="006065EA">
      <w:pPr>
        <w:pStyle w:val="Heading3"/>
        <w:numPr>
          <w:ilvl w:val="2"/>
          <w:numId w:val="24"/>
        </w:numPr>
      </w:pPr>
      <w:bookmarkStart w:id="79" w:name="_Toc173355584"/>
      <w:r>
        <w:t>Mô tả bài toán</w:t>
      </w:r>
      <w:bookmarkEnd w:id="79"/>
    </w:p>
    <w:p w14:paraId="0566FE4C" w14:textId="1EF2974E" w:rsidR="006065EA" w:rsidRDefault="009552CF" w:rsidP="009552CF">
      <w:pPr>
        <w:spacing w:before="120" w:after="120" w:line="360" w:lineRule="auto"/>
        <w:ind w:firstLine="720"/>
        <w:jc w:val="both"/>
      </w:pPr>
      <w:r>
        <w:t xml:space="preserve">Đề tài thiết kế website đặt lịch hẹn đa dịch vụ nhằm mục đích tạo ra một hệ thống trực tuyến cho phép người dùng có thể dễ dàng đặt lịch hẹn cho nhiều loại dịch vụ khác nhau. Website này có thể phục vụ nhiều ngành nghề như y tế, </w:t>
      </w:r>
      <w:r w:rsidR="00FB25D6">
        <w:t>công chứng</w:t>
      </w:r>
      <w:r>
        <w:t xml:space="preserve">, </w:t>
      </w:r>
      <w:r w:rsidR="00FB25D6">
        <w:t xml:space="preserve">đăng kiểm </w:t>
      </w:r>
      <w:r>
        <w:t>và nhiều dịch vụ khác.</w:t>
      </w:r>
    </w:p>
    <w:p w14:paraId="74A52D52" w14:textId="4F4FFA35" w:rsidR="009552CF" w:rsidRDefault="009552CF" w:rsidP="009552CF">
      <w:pPr>
        <w:spacing w:before="120" w:after="120" w:line="360" w:lineRule="auto"/>
        <w:ind w:firstLine="720"/>
        <w:jc w:val="both"/>
      </w:pPr>
      <w:r>
        <w:t>Các yêu cầu chính của hệ thống:</w:t>
      </w:r>
    </w:p>
    <w:p w14:paraId="00EEC940" w14:textId="77777777" w:rsidR="009552CF" w:rsidRPr="009552CF" w:rsidRDefault="009552CF">
      <w:pPr>
        <w:pStyle w:val="NormalWeb"/>
        <w:numPr>
          <w:ilvl w:val="0"/>
          <w:numId w:val="28"/>
        </w:numPr>
        <w:spacing w:before="120" w:beforeAutospacing="0" w:after="120" w:afterAutospacing="0" w:line="360" w:lineRule="auto"/>
        <w:jc w:val="both"/>
        <w:rPr>
          <w:b/>
          <w:bCs/>
          <w:sz w:val="26"/>
          <w:szCs w:val="26"/>
        </w:rPr>
      </w:pPr>
      <w:r w:rsidRPr="009552CF">
        <w:rPr>
          <w:rStyle w:val="Strong"/>
          <w:rFonts w:eastAsia="SimSun"/>
          <w:b w:val="0"/>
          <w:bCs w:val="0"/>
          <w:sz w:val="26"/>
          <w:szCs w:val="26"/>
        </w:rPr>
        <w:t>Đăng ký và Đăng nhập người dùng</w:t>
      </w:r>
      <w:r w:rsidRPr="009552CF">
        <w:rPr>
          <w:b/>
          <w:bCs/>
          <w:sz w:val="26"/>
          <w:szCs w:val="26"/>
        </w:rPr>
        <w:t>:</w:t>
      </w:r>
    </w:p>
    <w:p w14:paraId="63AB50D9" w14:textId="77777777" w:rsidR="009552CF" w:rsidRPr="009552CF" w:rsidRDefault="009552CF" w:rsidP="009A565D">
      <w:pPr>
        <w:spacing w:before="120" w:after="120" w:line="360" w:lineRule="auto"/>
        <w:jc w:val="both"/>
        <w:rPr>
          <w:szCs w:val="26"/>
        </w:rPr>
      </w:pPr>
      <w:r w:rsidRPr="009552CF">
        <w:rPr>
          <w:szCs w:val="26"/>
        </w:rPr>
        <w:t>Người dùng mới có thể đăng ký tài khoản.</w:t>
      </w:r>
    </w:p>
    <w:p w14:paraId="3E49824E" w14:textId="77777777" w:rsidR="009552CF" w:rsidRPr="009552CF" w:rsidRDefault="009552CF" w:rsidP="009A565D">
      <w:pPr>
        <w:spacing w:before="120" w:after="120" w:line="360" w:lineRule="auto"/>
        <w:jc w:val="both"/>
        <w:rPr>
          <w:szCs w:val="26"/>
        </w:rPr>
      </w:pPr>
      <w:r w:rsidRPr="009552CF">
        <w:rPr>
          <w:szCs w:val="26"/>
        </w:rPr>
        <w:t>Người dùng đã có tài khoản có thể đăng nhập.</w:t>
      </w:r>
    </w:p>
    <w:p w14:paraId="404D997D" w14:textId="5AE6E6FC" w:rsidR="009552CF" w:rsidRPr="009552CF" w:rsidRDefault="009552CF">
      <w:pPr>
        <w:pStyle w:val="ListParagraph"/>
        <w:numPr>
          <w:ilvl w:val="0"/>
          <w:numId w:val="27"/>
        </w:numPr>
        <w:jc w:val="both"/>
        <w:rPr>
          <w:szCs w:val="26"/>
        </w:rPr>
      </w:pPr>
      <w:r w:rsidRPr="009552CF">
        <w:rPr>
          <w:rFonts w:eastAsia="SimSun"/>
          <w:szCs w:val="26"/>
        </w:rPr>
        <w:t xml:space="preserve">Quản lý </w:t>
      </w:r>
      <w:r w:rsidR="009A565D">
        <w:rPr>
          <w:rFonts w:eastAsia="SimSun"/>
          <w:szCs w:val="26"/>
        </w:rPr>
        <w:t>danh mục</w:t>
      </w:r>
      <w:r w:rsidRPr="009552CF">
        <w:rPr>
          <w:szCs w:val="26"/>
        </w:rPr>
        <w:t>:</w:t>
      </w:r>
    </w:p>
    <w:p w14:paraId="7C06235A" w14:textId="7E0EBB27" w:rsidR="009552CF" w:rsidRPr="009552CF" w:rsidRDefault="009552CF" w:rsidP="009A565D">
      <w:pPr>
        <w:spacing w:before="120" w:after="120" w:line="360" w:lineRule="auto"/>
        <w:jc w:val="both"/>
        <w:rPr>
          <w:szCs w:val="26"/>
        </w:rPr>
      </w:pPr>
      <w:r w:rsidRPr="009552CF">
        <w:rPr>
          <w:szCs w:val="26"/>
        </w:rPr>
        <w:t xml:space="preserve">Các </w:t>
      </w:r>
      <w:r w:rsidR="009A565D">
        <w:rPr>
          <w:szCs w:val="26"/>
        </w:rPr>
        <w:t>danh mục</w:t>
      </w:r>
      <w:r w:rsidRPr="009552CF">
        <w:rPr>
          <w:szCs w:val="26"/>
        </w:rPr>
        <w:t xml:space="preserve"> khác nhau có thể được thêm vào hệ thống bởi quản trị viên.</w:t>
      </w:r>
    </w:p>
    <w:p w14:paraId="128736D3" w14:textId="626FD388" w:rsidR="009552CF" w:rsidRPr="009552CF" w:rsidRDefault="009552CF" w:rsidP="009A565D">
      <w:pPr>
        <w:spacing w:before="120" w:after="120" w:line="360" w:lineRule="auto"/>
        <w:jc w:val="both"/>
        <w:rPr>
          <w:szCs w:val="26"/>
        </w:rPr>
      </w:pPr>
      <w:r w:rsidRPr="009552CF">
        <w:rPr>
          <w:szCs w:val="26"/>
        </w:rPr>
        <w:t xml:space="preserve">Mỗi dịch vụ có thể có các thông tin chi tiết như tên </w:t>
      </w:r>
      <w:r w:rsidR="009A565D">
        <w:rPr>
          <w:szCs w:val="26"/>
        </w:rPr>
        <w:t>danh mục</w:t>
      </w:r>
      <w:r w:rsidRPr="009552CF">
        <w:rPr>
          <w:szCs w:val="26"/>
        </w:rPr>
        <w:t>, mô tả, và thời gian khả dụng.</w:t>
      </w:r>
    </w:p>
    <w:p w14:paraId="684EEB55" w14:textId="77777777" w:rsidR="009552CF" w:rsidRPr="009A565D" w:rsidRDefault="009552CF">
      <w:pPr>
        <w:pStyle w:val="ListParagraph"/>
        <w:numPr>
          <w:ilvl w:val="0"/>
          <w:numId w:val="29"/>
        </w:numPr>
        <w:spacing w:before="120" w:after="120" w:line="360" w:lineRule="auto"/>
        <w:jc w:val="both"/>
        <w:rPr>
          <w:szCs w:val="26"/>
        </w:rPr>
      </w:pPr>
      <w:r w:rsidRPr="009A565D">
        <w:rPr>
          <w:rFonts w:eastAsia="SimSun"/>
          <w:szCs w:val="26"/>
        </w:rPr>
        <w:t>Đặt lịch hẹn</w:t>
      </w:r>
      <w:r w:rsidRPr="009A565D">
        <w:rPr>
          <w:szCs w:val="26"/>
        </w:rPr>
        <w:t>:</w:t>
      </w:r>
    </w:p>
    <w:p w14:paraId="36A6FBF0" w14:textId="77777777" w:rsidR="009552CF" w:rsidRPr="009552CF" w:rsidRDefault="009552CF" w:rsidP="009A565D">
      <w:pPr>
        <w:spacing w:before="120" w:after="120" w:line="360" w:lineRule="auto"/>
        <w:jc w:val="both"/>
        <w:rPr>
          <w:szCs w:val="26"/>
        </w:rPr>
      </w:pPr>
      <w:r w:rsidRPr="009552CF">
        <w:rPr>
          <w:szCs w:val="26"/>
        </w:rPr>
        <w:t>Người dùng có thể xem các dịch vụ khả dụng và đặt lịch hẹn theo thời gian họ mong muốn.</w:t>
      </w:r>
    </w:p>
    <w:p w14:paraId="3F1BFAC8" w14:textId="77777777" w:rsidR="009552CF" w:rsidRPr="009552CF" w:rsidRDefault="009552CF" w:rsidP="009A565D">
      <w:pPr>
        <w:spacing w:before="120" w:after="120" w:line="360" w:lineRule="auto"/>
        <w:jc w:val="both"/>
        <w:rPr>
          <w:szCs w:val="26"/>
        </w:rPr>
      </w:pPr>
      <w:r w:rsidRPr="009552CF">
        <w:rPr>
          <w:szCs w:val="26"/>
        </w:rPr>
        <w:t>Xác nhận lịch hẹn qua email hoặc SMS.</w:t>
      </w:r>
    </w:p>
    <w:p w14:paraId="2F70A745" w14:textId="77777777" w:rsidR="009552CF" w:rsidRPr="009A565D" w:rsidRDefault="009552CF">
      <w:pPr>
        <w:pStyle w:val="ListParagraph"/>
        <w:numPr>
          <w:ilvl w:val="0"/>
          <w:numId w:val="30"/>
        </w:numPr>
        <w:spacing w:before="120" w:after="120" w:line="360" w:lineRule="auto"/>
        <w:jc w:val="both"/>
        <w:rPr>
          <w:szCs w:val="26"/>
        </w:rPr>
      </w:pPr>
      <w:r w:rsidRPr="009A565D">
        <w:rPr>
          <w:rFonts w:eastAsia="SimSun"/>
          <w:szCs w:val="26"/>
        </w:rPr>
        <w:t>Quản lý lịch hẹn</w:t>
      </w:r>
      <w:r w:rsidRPr="009A565D">
        <w:rPr>
          <w:szCs w:val="26"/>
        </w:rPr>
        <w:t>:</w:t>
      </w:r>
    </w:p>
    <w:p w14:paraId="0FCDC907" w14:textId="77777777" w:rsidR="009552CF" w:rsidRPr="009552CF" w:rsidRDefault="009552CF" w:rsidP="009A565D">
      <w:pPr>
        <w:spacing w:before="120" w:after="120" w:line="360" w:lineRule="auto"/>
        <w:jc w:val="both"/>
        <w:rPr>
          <w:szCs w:val="26"/>
        </w:rPr>
      </w:pPr>
      <w:r w:rsidRPr="009552CF">
        <w:rPr>
          <w:szCs w:val="26"/>
        </w:rPr>
        <w:t>Người dùng có thể xem và quản lý các lịch hẹn đã đặt.</w:t>
      </w:r>
    </w:p>
    <w:p w14:paraId="64A5C58B" w14:textId="77777777" w:rsidR="009552CF" w:rsidRPr="009552CF" w:rsidRDefault="009552CF" w:rsidP="009A565D">
      <w:pPr>
        <w:spacing w:before="120" w:after="120" w:line="360" w:lineRule="auto"/>
        <w:jc w:val="both"/>
        <w:rPr>
          <w:szCs w:val="26"/>
        </w:rPr>
      </w:pPr>
      <w:r w:rsidRPr="009552CF">
        <w:rPr>
          <w:szCs w:val="26"/>
        </w:rPr>
        <w:t>Quản trị viên có thể quản lý tất cả các lịch hẹn, bao gồm xác nhận, hủy bỏ, hoặc thay đổi lịch hẹn.</w:t>
      </w:r>
    </w:p>
    <w:p w14:paraId="058B2E1F" w14:textId="77777777" w:rsidR="009552CF" w:rsidRPr="009A565D" w:rsidRDefault="009552CF">
      <w:pPr>
        <w:pStyle w:val="ListParagraph"/>
        <w:numPr>
          <w:ilvl w:val="0"/>
          <w:numId w:val="31"/>
        </w:numPr>
        <w:spacing w:before="120" w:after="120" w:line="360" w:lineRule="auto"/>
        <w:jc w:val="both"/>
        <w:rPr>
          <w:szCs w:val="26"/>
        </w:rPr>
      </w:pPr>
      <w:r w:rsidRPr="009A565D">
        <w:rPr>
          <w:rFonts w:eastAsia="SimSun"/>
          <w:szCs w:val="26"/>
        </w:rPr>
        <w:t>Thông báo</w:t>
      </w:r>
      <w:r w:rsidRPr="009A565D">
        <w:rPr>
          <w:szCs w:val="26"/>
        </w:rPr>
        <w:t>:</w:t>
      </w:r>
    </w:p>
    <w:p w14:paraId="47750E5D" w14:textId="77777777" w:rsidR="009552CF" w:rsidRPr="009552CF" w:rsidRDefault="009552CF" w:rsidP="009A565D">
      <w:pPr>
        <w:spacing w:before="120" w:after="120" w:line="360" w:lineRule="auto"/>
        <w:jc w:val="both"/>
        <w:rPr>
          <w:szCs w:val="26"/>
        </w:rPr>
      </w:pPr>
      <w:r w:rsidRPr="009552CF">
        <w:rPr>
          <w:szCs w:val="26"/>
        </w:rPr>
        <w:t>Hệ thống gửi thông báo nhắc nhở lịch hẹn cho người dùng qua email hoặc SMS.</w:t>
      </w:r>
    </w:p>
    <w:p w14:paraId="70B4DAFA" w14:textId="77777777" w:rsidR="009552CF" w:rsidRPr="009552CF" w:rsidRDefault="009552CF" w:rsidP="009A565D">
      <w:pPr>
        <w:spacing w:before="120" w:after="120" w:line="360" w:lineRule="auto"/>
        <w:jc w:val="both"/>
        <w:rPr>
          <w:szCs w:val="26"/>
        </w:rPr>
      </w:pPr>
      <w:r w:rsidRPr="009552CF">
        <w:rPr>
          <w:szCs w:val="26"/>
        </w:rPr>
        <w:t>Thông báo về các dịch vụ mới, khuyến mãi, hoặc các thông tin quan trọng khác.</w:t>
      </w:r>
    </w:p>
    <w:p w14:paraId="654196D0" w14:textId="77777777" w:rsidR="009552CF" w:rsidRPr="009A565D" w:rsidRDefault="009552CF">
      <w:pPr>
        <w:pStyle w:val="ListParagraph"/>
        <w:numPr>
          <w:ilvl w:val="0"/>
          <w:numId w:val="32"/>
        </w:numPr>
        <w:spacing w:before="120" w:after="120" w:line="360" w:lineRule="auto"/>
        <w:jc w:val="both"/>
        <w:rPr>
          <w:szCs w:val="26"/>
        </w:rPr>
      </w:pPr>
      <w:r w:rsidRPr="009A565D">
        <w:rPr>
          <w:szCs w:val="26"/>
        </w:rPr>
        <w:t>Công nghệ sử dụng:</w:t>
      </w:r>
    </w:p>
    <w:p w14:paraId="20439C48" w14:textId="01A9BAEA" w:rsidR="009552CF" w:rsidRPr="009552CF" w:rsidRDefault="009552CF" w:rsidP="009A565D">
      <w:pPr>
        <w:spacing w:before="120" w:after="120" w:line="360" w:lineRule="auto"/>
        <w:jc w:val="both"/>
        <w:rPr>
          <w:szCs w:val="26"/>
        </w:rPr>
      </w:pPr>
      <w:r w:rsidRPr="009552CF">
        <w:rPr>
          <w:rFonts w:eastAsia="SimSun"/>
          <w:szCs w:val="26"/>
        </w:rPr>
        <w:t>Ngôn ngữ lập trình</w:t>
      </w:r>
      <w:r w:rsidRPr="009552CF">
        <w:rPr>
          <w:szCs w:val="26"/>
        </w:rPr>
        <w:t>: PHP</w:t>
      </w:r>
      <w:r w:rsidR="009A565D">
        <w:rPr>
          <w:szCs w:val="26"/>
        </w:rPr>
        <w:t>.</w:t>
      </w:r>
    </w:p>
    <w:p w14:paraId="5CCF2D27" w14:textId="16C01002" w:rsidR="009552CF" w:rsidRPr="009552CF" w:rsidRDefault="009552CF" w:rsidP="009A565D">
      <w:pPr>
        <w:spacing w:before="120" w:after="120" w:line="360" w:lineRule="auto"/>
        <w:jc w:val="both"/>
        <w:rPr>
          <w:szCs w:val="26"/>
        </w:rPr>
      </w:pPr>
      <w:r w:rsidRPr="009552CF">
        <w:rPr>
          <w:rFonts w:eastAsia="SimSun"/>
          <w:szCs w:val="26"/>
        </w:rPr>
        <w:t>Cơ sở dữ liệu</w:t>
      </w:r>
      <w:r w:rsidRPr="009552CF">
        <w:rPr>
          <w:szCs w:val="26"/>
        </w:rPr>
        <w:t>: MySQL</w:t>
      </w:r>
      <w:r w:rsidR="009A565D">
        <w:rPr>
          <w:szCs w:val="26"/>
        </w:rPr>
        <w:t>.</w:t>
      </w:r>
    </w:p>
    <w:p w14:paraId="13041773" w14:textId="77777777" w:rsidR="009552CF" w:rsidRPr="009552CF" w:rsidRDefault="009552CF" w:rsidP="009A565D">
      <w:pPr>
        <w:spacing w:before="120" w:after="120" w:line="360" w:lineRule="auto"/>
        <w:jc w:val="both"/>
        <w:rPr>
          <w:szCs w:val="26"/>
        </w:rPr>
      </w:pPr>
      <w:r w:rsidRPr="009552CF">
        <w:rPr>
          <w:rFonts w:eastAsia="SimSun"/>
          <w:szCs w:val="26"/>
        </w:rPr>
        <w:lastRenderedPageBreak/>
        <w:t>Giao diện người dùng</w:t>
      </w:r>
      <w:r w:rsidRPr="009552CF">
        <w:rPr>
          <w:szCs w:val="26"/>
        </w:rPr>
        <w:t>: HTML, CSS, JavaScript (với framework như Bootstrap để tạo giao diện đẹp và thân thiện).</w:t>
      </w:r>
    </w:p>
    <w:p w14:paraId="1F0447EF" w14:textId="77777777" w:rsidR="009552CF" w:rsidRPr="009552CF" w:rsidRDefault="009552CF" w:rsidP="009A565D">
      <w:pPr>
        <w:spacing w:before="120" w:after="120" w:line="360" w:lineRule="auto"/>
        <w:jc w:val="both"/>
        <w:rPr>
          <w:szCs w:val="26"/>
        </w:rPr>
      </w:pPr>
      <w:r w:rsidRPr="009552CF">
        <w:rPr>
          <w:rFonts w:eastAsia="SimSun"/>
          <w:szCs w:val="26"/>
        </w:rPr>
        <w:t>Các công nghệ khác</w:t>
      </w:r>
      <w:r w:rsidRPr="009552CF">
        <w:rPr>
          <w:szCs w:val="26"/>
        </w:rPr>
        <w:t>: AJAX để xử lý các yêu cầu không đồng bộ, API để tích hợp các dịch vụ bên ngoài như thanh toán hoặc gửi email/SMS.</w:t>
      </w:r>
    </w:p>
    <w:p w14:paraId="0248554C"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Lợi ích của hệ thống:</w:t>
      </w:r>
    </w:p>
    <w:p w14:paraId="2BFD044D" w14:textId="77777777" w:rsidR="009552CF" w:rsidRPr="009552CF" w:rsidRDefault="009552CF" w:rsidP="009A565D">
      <w:pPr>
        <w:spacing w:before="120" w:after="120" w:line="360" w:lineRule="auto"/>
        <w:jc w:val="both"/>
        <w:rPr>
          <w:szCs w:val="26"/>
        </w:rPr>
      </w:pPr>
      <w:r w:rsidRPr="009552CF">
        <w:rPr>
          <w:szCs w:val="26"/>
        </w:rPr>
        <w:t>Giúp người dùng dễ dàng đặt lịch hẹn mà không cần phải gọi điện hay đến trực tiếp.</w:t>
      </w:r>
    </w:p>
    <w:p w14:paraId="249AC097" w14:textId="77777777" w:rsidR="009552CF" w:rsidRPr="009552CF" w:rsidRDefault="009552CF" w:rsidP="009A565D">
      <w:pPr>
        <w:spacing w:before="120" w:after="120" w:line="360" w:lineRule="auto"/>
        <w:jc w:val="both"/>
        <w:rPr>
          <w:szCs w:val="26"/>
        </w:rPr>
      </w:pPr>
      <w:r w:rsidRPr="009552CF">
        <w:rPr>
          <w:szCs w:val="26"/>
        </w:rPr>
        <w:t>Giảm tải công việc quản lý lịch hẹn cho các doanh nghiệp.</w:t>
      </w:r>
    </w:p>
    <w:p w14:paraId="5FDB1754" w14:textId="77777777" w:rsidR="009552CF" w:rsidRPr="009552CF" w:rsidRDefault="009552CF" w:rsidP="009A565D">
      <w:pPr>
        <w:spacing w:before="120" w:after="120" w:line="360" w:lineRule="auto"/>
        <w:jc w:val="both"/>
        <w:rPr>
          <w:szCs w:val="26"/>
        </w:rPr>
      </w:pPr>
      <w:r w:rsidRPr="009552CF">
        <w:rPr>
          <w:szCs w:val="26"/>
        </w:rPr>
        <w:t>Tăng khả năng tiếp cận khách hàng và nâng cao chất lượng dịch vụ.</w:t>
      </w:r>
    </w:p>
    <w:p w14:paraId="731ACD60"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Các bước phát triển hệ thống:</w:t>
      </w:r>
    </w:p>
    <w:p w14:paraId="6645D03D" w14:textId="77777777" w:rsidR="009552CF" w:rsidRPr="009552CF" w:rsidRDefault="009552CF" w:rsidP="009A565D">
      <w:pPr>
        <w:spacing w:before="120" w:after="120" w:line="360" w:lineRule="auto"/>
        <w:jc w:val="both"/>
        <w:rPr>
          <w:szCs w:val="26"/>
        </w:rPr>
      </w:pPr>
      <w:r w:rsidRPr="009552CF">
        <w:rPr>
          <w:rFonts w:eastAsia="SimSun"/>
          <w:szCs w:val="26"/>
        </w:rPr>
        <w:t>Phân tích yêu cầu</w:t>
      </w:r>
      <w:r w:rsidRPr="009552CF">
        <w:rPr>
          <w:szCs w:val="26"/>
        </w:rPr>
        <w:t>: Thu thập và phân tích các yêu cầu từ người dùng và các bên liên quan.</w:t>
      </w:r>
    </w:p>
    <w:p w14:paraId="1F529173" w14:textId="77777777" w:rsidR="009552CF" w:rsidRPr="009552CF" w:rsidRDefault="009552CF" w:rsidP="009A565D">
      <w:pPr>
        <w:spacing w:before="120" w:after="120" w:line="360" w:lineRule="auto"/>
        <w:jc w:val="both"/>
        <w:rPr>
          <w:szCs w:val="26"/>
        </w:rPr>
      </w:pPr>
      <w:r w:rsidRPr="009552CF">
        <w:rPr>
          <w:rFonts w:eastAsia="SimSun"/>
          <w:szCs w:val="26"/>
        </w:rPr>
        <w:t>Thiết kế hệ thống</w:t>
      </w:r>
      <w:r w:rsidRPr="009552CF">
        <w:rPr>
          <w:szCs w:val="26"/>
        </w:rPr>
        <w:t>: Lên kế hoạch và thiết kế kiến trúc hệ thống, cơ sở dữ liệu và giao diện người dùng.</w:t>
      </w:r>
    </w:p>
    <w:p w14:paraId="3DA2A1B9" w14:textId="77777777" w:rsidR="009552CF" w:rsidRPr="009552CF" w:rsidRDefault="009552CF" w:rsidP="009A565D">
      <w:pPr>
        <w:spacing w:before="120" w:after="120" w:line="360" w:lineRule="auto"/>
        <w:jc w:val="both"/>
        <w:rPr>
          <w:szCs w:val="26"/>
        </w:rPr>
      </w:pPr>
      <w:r w:rsidRPr="009552CF">
        <w:rPr>
          <w:rFonts w:eastAsia="SimSun"/>
          <w:szCs w:val="26"/>
        </w:rPr>
        <w:t>Phát triển và kiểm thử</w:t>
      </w:r>
      <w:r w:rsidRPr="009552CF">
        <w:rPr>
          <w:szCs w:val="26"/>
        </w:rPr>
        <w:t>: Tiến hành lập trình và kiểm thử các chức năng của hệ thống.</w:t>
      </w:r>
    </w:p>
    <w:p w14:paraId="60A741AC" w14:textId="4FD68219" w:rsidR="009552CF" w:rsidRPr="009A565D" w:rsidRDefault="009552CF" w:rsidP="009A565D">
      <w:pPr>
        <w:spacing w:before="120" w:after="120" w:line="360" w:lineRule="auto"/>
        <w:jc w:val="both"/>
        <w:rPr>
          <w:szCs w:val="26"/>
        </w:rPr>
      </w:pPr>
      <w:r w:rsidRPr="009552CF">
        <w:rPr>
          <w:rFonts w:eastAsia="SimSun"/>
          <w:szCs w:val="26"/>
        </w:rPr>
        <w:t>Triển khai và bảo trì</w:t>
      </w:r>
      <w:r w:rsidRPr="009552CF">
        <w:rPr>
          <w:szCs w:val="26"/>
        </w:rPr>
        <w:t>: Đưa hệ thống vào hoạt động và thực hiện bảo trì định kỳ để đảm bảo hệ thống luôn hoạt động ổn định.</w:t>
      </w:r>
    </w:p>
    <w:p w14:paraId="5318FADF" w14:textId="1E74BD80" w:rsidR="00AF4014" w:rsidRPr="00BF5D6F" w:rsidRDefault="008A02A4">
      <w:pPr>
        <w:pStyle w:val="Heading3"/>
        <w:numPr>
          <w:ilvl w:val="2"/>
          <w:numId w:val="24"/>
        </w:numPr>
        <w:spacing w:before="120" w:after="120" w:line="360" w:lineRule="auto"/>
        <w:jc w:val="both"/>
        <w:rPr>
          <w:iCs/>
        </w:rPr>
      </w:pPr>
      <w:bookmarkStart w:id="80" w:name="_Toc173355585"/>
      <w:bookmarkStart w:id="81" w:name="_Toc123494299"/>
      <w:bookmarkStart w:id="82" w:name="_Toc123494465"/>
      <w:bookmarkStart w:id="83" w:name="_Toc126865581"/>
      <w:r w:rsidRPr="00BF5D6F">
        <w:rPr>
          <w:iCs/>
        </w:rPr>
        <w:t>Yêu cầu chức năng</w:t>
      </w:r>
      <w:bookmarkEnd w:id="80"/>
    </w:p>
    <w:p w14:paraId="59238C04" w14:textId="39C97AA3" w:rsidR="008A02A4" w:rsidRDefault="008A02A4" w:rsidP="00A47FEB">
      <w:pPr>
        <w:pStyle w:val="ListParagraph"/>
        <w:spacing w:before="120" w:after="120" w:line="360" w:lineRule="auto"/>
        <w:ind w:left="0" w:firstLine="720"/>
        <w:jc w:val="both"/>
      </w:pPr>
      <w:r>
        <w:t xml:space="preserve">Yêu cầu chức năng là các khả năng cụ thể mà hệ thống cần có để đáp ứng các nhu cầu của </w:t>
      </w:r>
      <w:r w:rsidR="005B2E8B">
        <w:t>khách hàng</w:t>
      </w:r>
      <w:r>
        <w:t>.</w:t>
      </w:r>
    </w:p>
    <w:p w14:paraId="3490A1B0" w14:textId="6FAF7BF8" w:rsidR="00667C8C" w:rsidRDefault="00A47FEB">
      <w:pPr>
        <w:pStyle w:val="ListParagraph"/>
        <w:numPr>
          <w:ilvl w:val="0"/>
          <w:numId w:val="17"/>
        </w:numPr>
        <w:spacing w:before="120" w:after="120" w:line="360" w:lineRule="auto"/>
        <w:ind w:left="357" w:hanging="357"/>
        <w:jc w:val="both"/>
      </w:pPr>
      <w:r>
        <w:t>Đối với Admin</w:t>
      </w:r>
    </w:p>
    <w:p w14:paraId="1E00C067" w14:textId="7C0B7243" w:rsidR="00667C8C" w:rsidRDefault="00667C8C" w:rsidP="0055310F">
      <w:pPr>
        <w:pStyle w:val="Caption"/>
        <w:keepNext/>
      </w:pPr>
      <w:bookmarkStart w:id="84" w:name="_Toc173355614"/>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1</w:t>
      </w:r>
      <w:r w:rsidR="00AF6AA3">
        <w:fldChar w:fldCharType="end"/>
      </w:r>
      <w:r w:rsidR="0055310F">
        <w:t xml:space="preserve"> </w:t>
      </w:r>
      <w:r w:rsidRPr="0058368B">
        <w:rPr>
          <w:noProof/>
        </w:rPr>
        <w:t>Yêu cầu chức năng của admin</w:t>
      </w:r>
      <w:bookmarkEnd w:id="84"/>
    </w:p>
    <w:tbl>
      <w:tblPr>
        <w:tblStyle w:val="TableGrid"/>
        <w:tblW w:w="0" w:type="auto"/>
        <w:tblLook w:val="04A0" w:firstRow="1" w:lastRow="0" w:firstColumn="1" w:lastColumn="0" w:noHBand="0" w:noVBand="1"/>
      </w:tblPr>
      <w:tblGrid>
        <w:gridCol w:w="704"/>
        <w:gridCol w:w="3260"/>
        <w:gridCol w:w="5381"/>
      </w:tblGrid>
      <w:tr w:rsidR="00A47FEB" w14:paraId="185171AC" w14:textId="77777777" w:rsidTr="00A47FEB">
        <w:tc>
          <w:tcPr>
            <w:tcW w:w="704" w:type="dxa"/>
          </w:tcPr>
          <w:p w14:paraId="18AE1552" w14:textId="5F5F4984" w:rsidR="00A47FEB" w:rsidRDefault="00A47FEB" w:rsidP="00A47FEB">
            <w:pPr>
              <w:jc w:val="center"/>
            </w:pPr>
            <w:r>
              <w:t>STT</w:t>
            </w:r>
          </w:p>
        </w:tc>
        <w:tc>
          <w:tcPr>
            <w:tcW w:w="3260" w:type="dxa"/>
          </w:tcPr>
          <w:p w14:paraId="697497D2" w14:textId="4F2D17D4" w:rsidR="00A47FEB" w:rsidRDefault="00A47FEB" w:rsidP="00A47FEB">
            <w:pPr>
              <w:jc w:val="center"/>
            </w:pPr>
            <w:r>
              <w:t>Chức Năng</w:t>
            </w:r>
          </w:p>
        </w:tc>
        <w:tc>
          <w:tcPr>
            <w:tcW w:w="5381" w:type="dxa"/>
          </w:tcPr>
          <w:p w14:paraId="38F1337F" w14:textId="13ADE0CE" w:rsidR="00A47FEB" w:rsidRDefault="00A47FEB" w:rsidP="00A47FEB">
            <w:pPr>
              <w:jc w:val="center"/>
            </w:pPr>
            <w:r>
              <w:t>Ý Nghĩa</w:t>
            </w:r>
          </w:p>
        </w:tc>
      </w:tr>
      <w:tr w:rsidR="00A47FEB" w14:paraId="49292F9A" w14:textId="77777777" w:rsidTr="00A47FEB">
        <w:tc>
          <w:tcPr>
            <w:tcW w:w="704" w:type="dxa"/>
          </w:tcPr>
          <w:p w14:paraId="0782817E" w14:textId="277A69BB" w:rsidR="00A47FEB" w:rsidRDefault="00A47FEB" w:rsidP="00A47FEB">
            <w:pPr>
              <w:jc w:val="center"/>
            </w:pPr>
            <w:r>
              <w:t>1</w:t>
            </w:r>
          </w:p>
        </w:tc>
        <w:tc>
          <w:tcPr>
            <w:tcW w:w="3260" w:type="dxa"/>
          </w:tcPr>
          <w:p w14:paraId="34AE867B" w14:textId="588E2578" w:rsidR="00A47FEB" w:rsidRDefault="00A47FEB" w:rsidP="00A47FEB">
            <w:r>
              <w:t xml:space="preserve">Quản lý </w:t>
            </w:r>
            <w:r w:rsidR="00662F7B">
              <w:t>banner</w:t>
            </w:r>
          </w:p>
        </w:tc>
        <w:tc>
          <w:tcPr>
            <w:tcW w:w="5381" w:type="dxa"/>
          </w:tcPr>
          <w:p w14:paraId="2669F001" w14:textId="01668D98" w:rsidR="00A47FEB" w:rsidRDefault="00A47FEB" w:rsidP="00A47FEB">
            <w:r>
              <w:t xml:space="preserve">Xem, xóa, sửa </w:t>
            </w:r>
            <w:r w:rsidR="00063F49">
              <w:t>banner</w:t>
            </w:r>
            <w:r>
              <w:t>.</w:t>
            </w:r>
          </w:p>
        </w:tc>
      </w:tr>
      <w:tr w:rsidR="00A47FEB" w14:paraId="55A81B0F" w14:textId="77777777" w:rsidTr="00A47FEB">
        <w:tc>
          <w:tcPr>
            <w:tcW w:w="704" w:type="dxa"/>
          </w:tcPr>
          <w:p w14:paraId="523D1A0F" w14:textId="2D22F720" w:rsidR="00A47FEB" w:rsidRDefault="00A47FEB" w:rsidP="00A47FEB">
            <w:pPr>
              <w:jc w:val="center"/>
            </w:pPr>
            <w:r>
              <w:t>2</w:t>
            </w:r>
          </w:p>
        </w:tc>
        <w:tc>
          <w:tcPr>
            <w:tcW w:w="3260" w:type="dxa"/>
          </w:tcPr>
          <w:p w14:paraId="0D1D9841" w14:textId="596E3BC3" w:rsidR="00A47FEB" w:rsidRDefault="00662F7B" w:rsidP="00A47FEB">
            <w:r>
              <w:t>Duyệt tài khoản quản lý</w:t>
            </w:r>
          </w:p>
        </w:tc>
        <w:tc>
          <w:tcPr>
            <w:tcW w:w="5381" w:type="dxa"/>
          </w:tcPr>
          <w:p w14:paraId="4366B12E" w14:textId="3EAA2553" w:rsidR="00A47FEB" w:rsidRDefault="00A47FEB" w:rsidP="00A47FEB">
            <w:r>
              <w:t xml:space="preserve">Thêm, xóa, sửa danh mục </w:t>
            </w:r>
            <w:r w:rsidR="007056EE">
              <w:t>lịch hẹn</w:t>
            </w:r>
            <w:r>
              <w:t>.</w:t>
            </w:r>
          </w:p>
        </w:tc>
      </w:tr>
      <w:tr w:rsidR="00A47FEB" w14:paraId="4C48AB82" w14:textId="77777777" w:rsidTr="00A47FEB">
        <w:tc>
          <w:tcPr>
            <w:tcW w:w="704" w:type="dxa"/>
          </w:tcPr>
          <w:p w14:paraId="1100C67E" w14:textId="1AE884A1" w:rsidR="00A47FEB" w:rsidRDefault="00A47FEB" w:rsidP="00A47FEB">
            <w:pPr>
              <w:jc w:val="center"/>
            </w:pPr>
            <w:r>
              <w:t>3</w:t>
            </w:r>
          </w:p>
        </w:tc>
        <w:tc>
          <w:tcPr>
            <w:tcW w:w="3260" w:type="dxa"/>
          </w:tcPr>
          <w:p w14:paraId="65CB983A" w14:textId="0CEC04F3" w:rsidR="00A47FEB" w:rsidRDefault="00A47FEB" w:rsidP="00A47FEB">
            <w:r>
              <w:t xml:space="preserve">Quản lý </w:t>
            </w:r>
            <w:r w:rsidR="00662F7B">
              <w:t>danh mục</w:t>
            </w:r>
          </w:p>
        </w:tc>
        <w:tc>
          <w:tcPr>
            <w:tcW w:w="5381" w:type="dxa"/>
          </w:tcPr>
          <w:p w14:paraId="4E9BDBB6" w14:textId="5811C523" w:rsidR="00A47FEB" w:rsidRDefault="00A47FEB" w:rsidP="00A47FEB">
            <w:r>
              <w:t xml:space="preserve">Xem, xóa, sửa thông tin </w:t>
            </w:r>
            <w:r w:rsidR="00DF48DC">
              <w:t>khách hàng</w:t>
            </w:r>
            <w:r>
              <w:t>.</w:t>
            </w:r>
          </w:p>
        </w:tc>
      </w:tr>
    </w:tbl>
    <w:p w14:paraId="69742A4B" w14:textId="13B6A670" w:rsidR="00575AB8" w:rsidRDefault="00575AB8">
      <w:pPr>
        <w:pStyle w:val="Caption"/>
        <w:keepNext/>
        <w:numPr>
          <w:ilvl w:val="0"/>
          <w:numId w:val="19"/>
        </w:numPr>
        <w:spacing w:before="120" w:after="120"/>
        <w:ind w:left="357" w:hanging="357"/>
        <w:jc w:val="left"/>
      </w:pPr>
      <w:r>
        <w:t xml:space="preserve">Đối với người quản lý </w:t>
      </w:r>
      <w:r w:rsidR="00681F95">
        <w:t>Công chứng</w:t>
      </w:r>
    </w:p>
    <w:p w14:paraId="59FFA387" w14:textId="3244D397" w:rsidR="003D097D" w:rsidRDefault="003D097D" w:rsidP="003D097D">
      <w:pPr>
        <w:pStyle w:val="Caption"/>
        <w:keepNext/>
      </w:pPr>
      <w:bookmarkStart w:id="85" w:name="_Toc173355615"/>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2</w:t>
      </w:r>
      <w:r w:rsidR="00AF6AA3">
        <w:fldChar w:fldCharType="end"/>
      </w:r>
      <w:r>
        <w:t xml:space="preserve"> </w:t>
      </w:r>
      <w:r w:rsidRPr="003A4FCD">
        <w:t xml:space="preserve">Yêu cầu chức năng của </w:t>
      </w:r>
      <w:r>
        <w:t>quản lý công chứng</w:t>
      </w:r>
      <w:bookmarkEnd w:id="85"/>
    </w:p>
    <w:tbl>
      <w:tblPr>
        <w:tblStyle w:val="TableGrid"/>
        <w:tblW w:w="0" w:type="auto"/>
        <w:tblLook w:val="04A0" w:firstRow="1" w:lastRow="0" w:firstColumn="1" w:lastColumn="0" w:noHBand="0" w:noVBand="1"/>
      </w:tblPr>
      <w:tblGrid>
        <w:gridCol w:w="704"/>
        <w:gridCol w:w="3260"/>
        <w:gridCol w:w="5381"/>
      </w:tblGrid>
      <w:tr w:rsidR="003D097D" w14:paraId="2016542B" w14:textId="77777777" w:rsidTr="005F0CA1">
        <w:tc>
          <w:tcPr>
            <w:tcW w:w="704" w:type="dxa"/>
          </w:tcPr>
          <w:p w14:paraId="618CC20D" w14:textId="77777777" w:rsidR="003D097D" w:rsidRDefault="003D097D" w:rsidP="005F0CA1">
            <w:pPr>
              <w:jc w:val="center"/>
            </w:pPr>
            <w:r>
              <w:t>STT</w:t>
            </w:r>
          </w:p>
        </w:tc>
        <w:tc>
          <w:tcPr>
            <w:tcW w:w="3260" w:type="dxa"/>
          </w:tcPr>
          <w:p w14:paraId="6FFD5997" w14:textId="77777777" w:rsidR="003D097D" w:rsidRDefault="003D097D" w:rsidP="005F0CA1">
            <w:pPr>
              <w:jc w:val="center"/>
            </w:pPr>
            <w:r>
              <w:t>Chức Năng</w:t>
            </w:r>
          </w:p>
        </w:tc>
        <w:tc>
          <w:tcPr>
            <w:tcW w:w="5381" w:type="dxa"/>
          </w:tcPr>
          <w:p w14:paraId="6562F322" w14:textId="77777777" w:rsidR="003D097D" w:rsidRDefault="003D097D" w:rsidP="005F0CA1">
            <w:pPr>
              <w:jc w:val="center"/>
            </w:pPr>
            <w:r>
              <w:t>Ý Nghĩa</w:t>
            </w:r>
          </w:p>
        </w:tc>
      </w:tr>
      <w:tr w:rsidR="001D4CA8" w14:paraId="2260F5E9" w14:textId="77777777" w:rsidTr="005F0CA1">
        <w:tc>
          <w:tcPr>
            <w:tcW w:w="704" w:type="dxa"/>
          </w:tcPr>
          <w:p w14:paraId="6F19E0E1" w14:textId="4AA95C44" w:rsidR="001D4CA8" w:rsidRDefault="001D4CA8" w:rsidP="005F0CA1">
            <w:pPr>
              <w:jc w:val="center"/>
            </w:pPr>
            <w:r>
              <w:t>1</w:t>
            </w:r>
          </w:p>
        </w:tc>
        <w:tc>
          <w:tcPr>
            <w:tcW w:w="3260" w:type="dxa"/>
          </w:tcPr>
          <w:p w14:paraId="4ED4F88C" w14:textId="05593E43" w:rsidR="001D4CA8" w:rsidRDefault="001D4CA8" w:rsidP="005F0CA1">
            <w:r>
              <w:t>Đăng ký</w:t>
            </w:r>
          </w:p>
        </w:tc>
        <w:tc>
          <w:tcPr>
            <w:tcW w:w="5381" w:type="dxa"/>
          </w:tcPr>
          <w:p w14:paraId="5B4FE069" w14:textId="7031F67D" w:rsidR="001D4CA8" w:rsidRDefault="001D4CA8" w:rsidP="005F0CA1">
            <w:r>
              <w:t>Quản lý nếu muốn đăng bất kì lịch hẹn lên trang trình duyệt thì phải có một tài khoản và được duyệt.</w:t>
            </w:r>
          </w:p>
        </w:tc>
      </w:tr>
      <w:tr w:rsidR="001D4CA8" w14:paraId="0B54AE24" w14:textId="77777777" w:rsidTr="005F0CA1">
        <w:tc>
          <w:tcPr>
            <w:tcW w:w="704" w:type="dxa"/>
          </w:tcPr>
          <w:p w14:paraId="7CC6B658" w14:textId="5E457797" w:rsidR="001D4CA8" w:rsidRDefault="001D4CA8" w:rsidP="005F0CA1">
            <w:pPr>
              <w:jc w:val="center"/>
            </w:pPr>
            <w:r>
              <w:lastRenderedPageBreak/>
              <w:t>2</w:t>
            </w:r>
          </w:p>
        </w:tc>
        <w:tc>
          <w:tcPr>
            <w:tcW w:w="3260" w:type="dxa"/>
          </w:tcPr>
          <w:p w14:paraId="6E4E51D7" w14:textId="4E538B9B" w:rsidR="001D4CA8" w:rsidRDefault="001D4CA8" w:rsidP="005F0CA1">
            <w:r>
              <w:t>Đăng nhập</w:t>
            </w:r>
          </w:p>
        </w:tc>
        <w:tc>
          <w:tcPr>
            <w:tcW w:w="5381" w:type="dxa"/>
          </w:tcPr>
          <w:p w14:paraId="4DA69952" w14:textId="0B3CB669" w:rsidR="001D4CA8" w:rsidRDefault="001D4CA8" w:rsidP="005F0CA1">
            <w:r>
              <w:t>Quản lý muốn vào trang trình duyệt để tiến hành đăng lịch hẹn mới thì phải đăng nhập bằng tài khoản mà đã đăng ký trước đó</w:t>
            </w:r>
          </w:p>
        </w:tc>
      </w:tr>
      <w:tr w:rsidR="003D097D" w14:paraId="6C4A938A" w14:textId="77777777" w:rsidTr="005F0CA1">
        <w:tc>
          <w:tcPr>
            <w:tcW w:w="704" w:type="dxa"/>
          </w:tcPr>
          <w:p w14:paraId="13A7AFEB" w14:textId="58E28727" w:rsidR="003D097D" w:rsidRDefault="001D4CA8" w:rsidP="005F0CA1">
            <w:pPr>
              <w:jc w:val="center"/>
            </w:pPr>
            <w:r>
              <w:t>3</w:t>
            </w:r>
          </w:p>
        </w:tc>
        <w:tc>
          <w:tcPr>
            <w:tcW w:w="3260" w:type="dxa"/>
          </w:tcPr>
          <w:p w14:paraId="231489FD" w14:textId="220C01FD" w:rsidR="003D097D" w:rsidRDefault="003D097D" w:rsidP="005F0CA1">
            <w:r>
              <w:t xml:space="preserve">Quản lý </w:t>
            </w:r>
            <w:r w:rsidR="00AB30F7">
              <w:t>tạo lịch</w:t>
            </w:r>
          </w:p>
        </w:tc>
        <w:tc>
          <w:tcPr>
            <w:tcW w:w="5381" w:type="dxa"/>
          </w:tcPr>
          <w:p w14:paraId="65FE6A8D" w14:textId="417917B8" w:rsidR="003D097D" w:rsidRDefault="00ED2DBF" w:rsidP="005F0CA1">
            <w:r>
              <w:t>Thêm lịch hẹn mới</w:t>
            </w:r>
            <w:r w:rsidR="003D097D">
              <w:t>.</w:t>
            </w:r>
          </w:p>
        </w:tc>
      </w:tr>
      <w:tr w:rsidR="003D097D" w14:paraId="4FFFB725" w14:textId="77777777" w:rsidTr="005F0CA1">
        <w:tc>
          <w:tcPr>
            <w:tcW w:w="704" w:type="dxa"/>
          </w:tcPr>
          <w:p w14:paraId="41788528" w14:textId="79CA7060" w:rsidR="003D097D" w:rsidRDefault="001D4CA8" w:rsidP="005F0CA1">
            <w:pPr>
              <w:jc w:val="center"/>
            </w:pPr>
            <w:r>
              <w:t>4</w:t>
            </w:r>
          </w:p>
        </w:tc>
        <w:tc>
          <w:tcPr>
            <w:tcW w:w="3260" w:type="dxa"/>
          </w:tcPr>
          <w:p w14:paraId="47991BE2" w14:textId="11FE6543" w:rsidR="003D097D" w:rsidRDefault="003D097D" w:rsidP="005F0CA1">
            <w:r>
              <w:t xml:space="preserve">Quản lý </w:t>
            </w:r>
            <w:r w:rsidR="004458E3">
              <w:t>lịch hẹn</w:t>
            </w:r>
          </w:p>
        </w:tc>
        <w:tc>
          <w:tcPr>
            <w:tcW w:w="5381" w:type="dxa"/>
          </w:tcPr>
          <w:p w14:paraId="57CF8A76" w14:textId="24635FE1" w:rsidR="003D097D" w:rsidRDefault="003D097D" w:rsidP="005F0CA1">
            <w:r>
              <w:t>Xem</w:t>
            </w:r>
            <w:r w:rsidR="0090406D">
              <w:t xml:space="preserve">, sửa, xóa </w:t>
            </w:r>
            <w:r>
              <w:t xml:space="preserve">thông tin </w:t>
            </w:r>
            <w:r w:rsidR="0090406D">
              <w:t>lịch hẹn</w:t>
            </w:r>
            <w:r>
              <w:t>.</w:t>
            </w:r>
          </w:p>
        </w:tc>
      </w:tr>
      <w:tr w:rsidR="003D097D" w14:paraId="432926B9" w14:textId="77777777" w:rsidTr="005F0CA1">
        <w:tc>
          <w:tcPr>
            <w:tcW w:w="704" w:type="dxa"/>
          </w:tcPr>
          <w:p w14:paraId="2021DDF6" w14:textId="289340CF" w:rsidR="003D097D" w:rsidRDefault="001D4CA8" w:rsidP="005F0CA1">
            <w:pPr>
              <w:jc w:val="center"/>
            </w:pPr>
            <w:r>
              <w:t>5</w:t>
            </w:r>
          </w:p>
        </w:tc>
        <w:tc>
          <w:tcPr>
            <w:tcW w:w="3260" w:type="dxa"/>
          </w:tcPr>
          <w:p w14:paraId="4E4CDFD6" w14:textId="74DB63EF" w:rsidR="003D097D" w:rsidRDefault="003D097D" w:rsidP="005F0CA1">
            <w:r>
              <w:t xml:space="preserve">Quản lý </w:t>
            </w:r>
            <w:r w:rsidR="00BE1A59">
              <w:t>duyệt lịch</w:t>
            </w:r>
          </w:p>
        </w:tc>
        <w:tc>
          <w:tcPr>
            <w:tcW w:w="5381" w:type="dxa"/>
          </w:tcPr>
          <w:p w14:paraId="7633FACB" w14:textId="5DB76667" w:rsidR="003D097D" w:rsidRDefault="00EE355E" w:rsidP="005F0CA1">
            <w:r>
              <w:t>Duyệt lịch khách hàng đã đặt</w:t>
            </w:r>
            <w:r w:rsidR="003D097D">
              <w:t>.</w:t>
            </w:r>
          </w:p>
        </w:tc>
      </w:tr>
      <w:tr w:rsidR="004775FA" w14:paraId="4D0E56C9" w14:textId="77777777" w:rsidTr="005F0CA1">
        <w:tc>
          <w:tcPr>
            <w:tcW w:w="704" w:type="dxa"/>
          </w:tcPr>
          <w:p w14:paraId="3B384AE4" w14:textId="4BF05718" w:rsidR="004775FA" w:rsidRDefault="001D4CA8" w:rsidP="005F0CA1">
            <w:pPr>
              <w:jc w:val="center"/>
            </w:pPr>
            <w:r>
              <w:t>6</w:t>
            </w:r>
          </w:p>
        </w:tc>
        <w:tc>
          <w:tcPr>
            <w:tcW w:w="3260" w:type="dxa"/>
          </w:tcPr>
          <w:p w14:paraId="799DDE0C" w14:textId="49BBF909" w:rsidR="004775FA" w:rsidRDefault="004775FA" w:rsidP="005F0CA1">
            <w:r>
              <w:t>Quản lý lịch sử lịch hẹn</w:t>
            </w:r>
          </w:p>
        </w:tc>
        <w:tc>
          <w:tcPr>
            <w:tcW w:w="5381" w:type="dxa"/>
          </w:tcPr>
          <w:p w14:paraId="385C6EAB" w14:textId="47B9E779" w:rsidR="004775FA" w:rsidRDefault="00235E6A" w:rsidP="005F0CA1">
            <w:r>
              <w:t>Xem thông tin lịch hẹn.</w:t>
            </w:r>
          </w:p>
        </w:tc>
      </w:tr>
    </w:tbl>
    <w:p w14:paraId="73943688" w14:textId="21A2A1A4" w:rsidR="00B732FB" w:rsidRPr="008A02A4" w:rsidRDefault="003D097D">
      <w:pPr>
        <w:pStyle w:val="ListParagraph"/>
        <w:numPr>
          <w:ilvl w:val="0"/>
          <w:numId w:val="18"/>
        </w:numPr>
        <w:spacing w:before="120" w:after="120" w:line="360" w:lineRule="auto"/>
        <w:ind w:left="357" w:hanging="357"/>
        <w:jc w:val="both"/>
      </w:pPr>
      <w:r>
        <w:t>Đối với người quản lý Đăng kiểm</w:t>
      </w:r>
    </w:p>
    <w:p w14:paraId="38C45472" w14:textId="49F1B3C1" w:rsidR="00575AB8" w:rsidRDefault="00575AB8" w:rsidP="00575AB8">
      <w:pPr>
        <w:pStyle w:val="Caption"/>
        <w:keepNext/>
      </w:pPr>
      <w:bookmarkStart w:id="86" w:name="_Toc173355616"/>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3</w:t>
      </w:r>
      <w:r w:rsidR="00AF6AA3">
        <w:fldChar w:fldCharType="end"/>
      </w:r>
      <w:r>
        <w:rPr>
          <w:noProof/>
        </w:rPr>
        <w:t xml:space="preserve"> Yêu cầu chức năng của quản lý đăng kiểm</w:t>
      </w:r>
      <w:bookmarkEnd w:id="86"/>
    </w:p>
    <w:tbl>
      <w:tblPr>
        <w:tblStyle w:val="TableGrid"/>
        <w:tblW w:w="0" w:type="auto"/>
        <w:tblLook w:val="04A0" w:firstRow="1" w:lastRow="0" w:firstColumn="1" w:lastColumn="0" w:noHBand="0" w:noVBand="1"/>
      </w:tblPr>
      <w:tblGrid>
        <w:gridCol w:w="704"/>
        <w:gridCol w:w="3260"/>
        <w:gridCol w:w="5381"/>
      </w:tblGrid>
      <w:tr w:rsidR="00575AB8" w14:paraId="3091146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74702E9"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3A47869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65029EC0" w14:textId="77777777" w:rsidR="00575AB8" w:rsidRDefault="00575AB8">
            <w:pPr>
              <w:jc w:val="center"/>
            </w:pPr>
            <w:r>
              <w:t>Ý Nghĩa</w:t>
            </w:r>
          </w:p>
        </w:tc>
      </w:tr>
      <w:tr w:rsidR="00104C17" w14:paraId="1F6F3DCA" w14:textId="77777777" w:rsidTr="00575AB8">
        <w:tc>
          <w:tcPr>
            <w:tcW w:w="704" w:type="dxa"/>
            <w:tcBorders>
              <w:top w:val="single" w:sz="4" w:space="0" w:color="auto"/>
              <w:left w:val="single" w:sz="4" w:space="0" w:color="auto"/>
              <w:bottom w:val="single" w:sz="4" w:space="0" w:color="auto"/>
              <w:right w:val="single" w:sz="4" w:space="0" w:color="auto"/>
            </w:tcBorders>
          </w:tcPr>
          <w:p w14:paraId="180F6570" w14:textId="11E7865F"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21B34691" w14:textId="7A1AA900"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75A6EA16" w14:textId="6BD25192" w:rsidR="00104C17" w:rsidRDefault="00104C17" w:rsidP="00104C17">
            <w:r>
              <w:t>Quản lý nếu muốn đăng bất kì lịch hẹn lên trang trình duyệt thì phải có một tài khoản và được duyệt.</w:t>
            </w:r>
          </w:p>
        </w:tc>
      </w:tr>
      <w:tr w:rsidR="00104C17" w14:paraId="765105B5" w14:textId="77777777" w:rsidTr="00575AB8">
        <w:tc>
          <w:tcPr>
            <w:tcW w:w="704" w:type="dxa"/>
            <w:tcBorders>
              <w:top w:val="single" w:sz="4" w:space="0" w:color="auto"/>
              <w:left w:val="single" w:sz="4" w:space="0" w:color="auto"/>
              <w:bottom w:val="single" w:sz="4" w:space="0" w:color="auto"/>
              <w:right w:val="single" w:sz="4" w:space="0" w:color="auto"/>
            </w:tcBorders>
          </w:tcPr>
          <w:p w14:paraId="09A22229" w14:textId="7E902F84"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2C054614" w14:textId="7C7BE74A"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15E362B" w14:textId="38650A54" w:rsidR="00104C17" w:rsidRDefault="00104C17" w:rsidP="00104C17">
            <w:r>
              <w:t>Quản lý muốn vào trang trình duyệt để tiến hành đăng lịch hẹn mới thì phải đăng nhập bằng tài khoản mà đã đăng ký trước đó</w:t>
            </w:r>
          </w:p>
        </w:tc>
      </w:tr>
      <w:tr w:rsidR="00FB40C6" w14:paraId="66C0332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8C969EC" w14:textId="60801AE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71F151C8" w14:textId="54B6B70D"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51DB57B2" w14:textId="15DF1405" w:rsidR="00FB40C6" w:rsidRDefault="00FB40C6" w:rsidP="00FB40C6">
            <w:r>
              <w:t>Thêm lịch hẹn mới.</w:t>
            </w:r>
          </w:p>
        </w:tc>
      </w:tr>
      <w:tr w:rsidR="00FB40C6" w14:paraId="7593FAF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6788503" w14:textId="521590AC"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0893B65C" w14:textId="2863FE9E"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25C79B0D" w14:textId="69E42314" w:rsidR="00FB40C6" w:rsidRDefault="00FB40C6" w:rsidP="00FB40C6">
            <w:r>
              <w:t>Xem, sửa, xóa thông tin lịch hẹn.</w:t>
            </w:r>
          </w:p>
        </w:tc>
      </w:tr>
      <w:tr w:rsidR="00FB40C6" w14:paraId="1A4E33CA"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90FCD3E" w14:textId="0410BB74"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7E419292" w14:textId="1EB62C5A"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34A0DD15" w14:textId="49E75B5E" w:rsidR="00FB40C6" w:rsidRDefault="00FB40C6" w:rsidP="00FB40C6">
            <w:r>
              <w:t>Duyệt lịch khách hàng đã đặt.</w:t>
            </w:r>
          </w:p>
        </w:tc>
      </w:tr>
      <w:tr w:rsidR="00FB40C6" w14:paraId="202072CF" w14:textId="77777777" w:rsidTr="00575AB8">
        <w:tc>
          <w:tcPr>
            <w:tcW w:w="704" w:type="dxa"/>
            <w:tcBorders>
              <w:top w:val="single" w:sz="4" w:space="0" w:color="auto"/>
              <w:left w:val="single" w:sz="4" w:space="0" w:color="auto"/>
              <w:bottom w:val="single" w:sz="4" w:space="0" w:color="auto"/>
              <w:right w:val="single" w:sz="4" w:space="0" w:color="auto"/>
            </w:tcBorders>
          </w:tcPr>
          <w:p w14:paraId="37AF763D" w14:textId="7EB4F84C"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157CFB6" w14:textId="2C7EEAC4"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00C852E3" w14:textId="1C012C49" w:rsidR="00FB40C6" w:rsidRDefault="00FB40C6" w:rsidP="00FB40C6">
            <w:r>
              <w:t>Xem thông tin lịch hẹn.</w:t>
            </w:r>
          </w:p>
        </w:tc>
      </w:tr>
    </w:tbl>
    <w:p w14:paraId="41577BF0" w14:textId="24E26488" w:rsidR="00575AB8" w:rsidRDefault="00575AB8">
      <w:pPr>
        <w:pStyle w:val="BodyText"/>
        <w:numPr>
          <w:ilvl w:val="0"/>
          <w:numId w:val="20"/>
        </w:numPr>
        <w:ind w:left="357" w:hanging="357"/>
        <w:rPr>
          <w:lang w:val="en-US"/>
        </w:rPr>
      </w:pPr>
      <w:r>
        <w:rPr>
          <w:lang w:val="en-US"/>
        </w:rPr>
        <w:t>Đối với người quản lý Y tế</w:t>
      </w:r>
    </w:p>
    <w:p w14:paraId="6346DF78" w14:textId="7D9B59C4" w:rsidR="00575AB8" w:rsidRDefault="00575AB8" w:rsidP="00575AB8">
      <w:pPr>
        <w:pStyle w:val="Caption"/>
        <w:keepNext/>
      </w:pPr>
      <w:bookmarkStart w:id="87" w:name="_Toc173355617"/>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4</w:t>
      </w:r>
      <w:r w:rsidR="00AF6AA3">
        <w:fldChar w:fldCharType="end"/>
      </w:r>
      <w:r>
        <w:rPr>
          <w:noProof/>
        </w:rPr>
        <w:t xml:space="preserve"> Yêu cầu chức năng của quản lý y tế</w:t>
      </w:r>
      <w:bookmarkEnd w:id="87"/>
    </w:p>
    <w:tbl>
      <w:tblPr>
        <w:tblStyle w:val="TableGrid"/>
        <w:tblW w:w="0" w:type="auto"/>
        <w:tblLook w:val="04A0" w:firstRow="1" w:lastRow="0" w:firstColumn="1" w:lastColumn="0" w:noHBand="0" w:noVBand="1"/>
      </w:tblPr>
      <w:tblGrid>
        <w:gridCol w:w="704"/>
        <w:gridCol w:w="3260"/>
        <w:gridCol w:w="5381"/>
      </w:tblGrid>
      <w:tr w:rsidR="00575AB8" w14:paraId="1C54E390"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EF0A5AC"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109466"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7419C985" w14:textId="77777777" w:rsidR="00575AB8" w:rsidRDefault="00575AB8">
            <w:pPr>
              <w:jc w:val="center"/>
            </w:pPr>
            <w:r>
              <w:t>Ý Nghĩa</w:t>
            </w:r>
          </w:p>
        </w:tc>
      </w:tr>
      <w:tr w:rsidR="00104C17" w14:paraId="4F3C04B0" w14:textId="77777777" w:rsidTr="00575AB8">
        <w:tc>
          <w:tcPr>
            <w:tcW w:w="704" w:type="dxa"/>
            <w:tcBorders>
              <w:top w:val="single" w:sz="4" w:space="0" w:color="auto"/>
              <w:left w:val="single" w:sz="4" w:space="0" w:color="auto"/>
              <w:bottom w:val="single" w:sz="4" w:space="0" w:color="auto"/>
              <w:right w:val="single" w:sz="4" w:space="0" w:color="auto"/>
            </w:tcBorders>
          </w:tcPr>
          <w:p w14:paraId="08CAB774" w14:textId="22D21CD4"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63ECA299" w14:textId="71A8C395"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0826B009" w14:textId="726431C6" w:rsidR="00104C17" w:rsidRDefault="00104C17" w:rsidP="00104C17">
            <w:r>
              <w:t>Quản lý nếu muốn đăng bất kì lịch hẹn lên trang trình duyệt thì phải có một tài khoản và được duyệt.</w:t>
            </w:r>
          </w:p>
        </w:tc>
      </w:tr>
      <w:tr w:rsidR="00104C17" w14:paraId="10F7ACC0" w14:textId="77777777" w:rsidTr="00575AB8">
        <w:tc>
          <w:tcPr>
            <w:tcW w:w="704" w:type="dxa"/>
            <w:tcBorders>
              <w:top w:val="single" w:sz="4" w:space="0" w:color="auto"/>
              <w:left w:val="single" w:sz="4" w:space="0" w:color="auto"/>
              <w:bottom w:val="single" w:sz="4" w:space="0" w:color="auto"/>
              <w:right w:val="single" w:sz="4" w:space="0" w:color="auto"/>
            </w:tcBorders>
          </w:tcPr>
          <w:p w14:paraId="4C8CAF59" w14:textId="08D66282"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4C2FDA40" w14:textId="238DC628"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2D498D2" w14:textId="10F7B776" w:rsidR="00104C17" w:rsidRDefault="00104C17" w:rsidP="00104C17">
            <w:r>
              <w:t>Quản lý muốn vào trang trình duyệt để tiến hành đăng lịch hẹn mới thì phải đăng nhập bằng tài khoản mà đã đăng ký trước đó</w:t>
            </w:r>
          </w:p>
        </w:tc>
      </w:tr>
      <w:tr w:rsidR="00FB40C6" w14:paraId="12E46EA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FAACE12" w14:textId="2F7B9CA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56B082AC" w14:textId="4E42F044"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4C91DD52" w14:textId="4B9839B8" w:rsidR="00FB40C6" w:rsidRDefault="00FB40C6" w:rsidP="00FB40C6">
            <w:r>
              <w:t>Thêm lịch hẹn mới.</w:t>
            </w:r>
          </w:p>
        </w:tc>
      </w:tr>
      <w:tr w:rsidR="00FB40C6" w14:paraId="241C7C1B"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075CAAB" w14:textId="0EBF3CC9"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21ECDF56" w14:textId="2C3FB938"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17409839" w14:textId="663E4A8B" w:rsidR="00FB40C6" w:rsidRDefault="00FB40C6" w:rsidP="00FB40C6">
            <w:r>
              <w:t>Xem, sửa, xóa thông tin lịch hẹn.</w:t>
            </w:r>
          </w:p>
        </w:tc>
      </w:tr>
      <w:tr w:rsidR="00FB40C6" w14:paraId="60202A38"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3D1D087" w14:textId="5D5A73A7"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5339B823" w14:textId="1A55B3A9"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685A0289" w14:textId="2071E639" w:rsidR="00FB40C6" w:rsidRDefault="00FB40C6" w:rsidP="00FB40C6">
            <w:r>
              <w:t>Duyệt lịch khách hàng đã đặt.</w:t>
            </w:r>
          </w:p>
        </w:tc>
      </w:tr>
      <w:tr w:rsidR="00FB40C6" w14:paraId="693F2C3C" w14:textId="77777777" w:rsidTr="00575AB8">
        <w:tc>
          <w:tcPr>
            <w:tcW w:w="704" w:type="dxa"/>
            <w:tcBorders>
              <w:top w:val="single" w:sz="4" w:space="0" w:color="auto"/>
              <w:left w:val="single" w:sz="4" w:space="0" w:color="auto"/>
              <w:bottom w:val="single" w:sz="4" w:space="0" w:color="auto"/>
              <w:right w:val="single" w:sz="4" w:space="0" w:color="auto"/>
            </w:tcBorders>
          </w:tcPr>
          <w:p w14:paraId="513133FC" w14:textId="766CFF23"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7A435C4" w14:textId="4679B35F"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21AF9DA3" w14:textId="45E31B2E" w:rsidR="00FB40C6" w:rsidRDefault="00FB40C6" w:rsidP="00FB40C6">
            <w:r>
              <w:t>Xem thông tin lịch hẹn.</w:t>
            </w:r>
          </w:p>
        </w:tc>
      </w:tr>
    </w:tbl>
    <w:p w14:paraId="175D39A5" w14:textId="54BD39C9" w:rsidR="00575AB8" w:rsidRDefault="00575AB8">
      <w:pPr>
        <w:pStyle w:val="BodyText"/>
        <w:numPr>
          <w:ilvl w:val="0"/>
          <w:numId w:val="20"/>
        </w:numPr>
        <w:ind w:left="357" w:hanging="357"/>
        <w:rPr>
          <w:lang w:val="en-US"/>
        </w:rPr>
      </w:pPr>
      <w:r>
        <w:rPr>
          <w:lang w:val="en-US"/>
        </w:rPr>
        <w:t>Đối với khách hàng</w:t>
      </w:r>
    </w:p>
    <w:p w14:paraId="78F3DB62" w14:textId="45B1D94E" w:rsidR="00BF5D6F" w:rsidRDefault="00BF5D6F" w:rsidP="00BF5D6F">
      <w:pPr>
        <w:pStyle w:val="Caption"/>
        <w:keepNext/>
      </w:pPr>
      <w:bookmarkStart w:id="88" w:name="_Toc173355618"/>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5</w:t>
      </w:r>
      <w:r w:rsidR="00AF6AA3">
        <w:fldChar w:fldCharType="end"/>
      </w:r>
      <w:r>
        <w:t xml:space="preserve"> </w:t>
      </w:r>
      <w:r w:rsidRPr="00C42284">
        <w:t xml:space="preserve">Yêu cầu </w:t>
      </w:r>
      <w:r>
        <w:t>chức năng của khách hàng</w:t>
      </w:r>
      <w:bookmarkEnd w:id="88"/>
    </w:p>
    <w:tbl>
      <w:tblPr>
        <w:tblStyle w:val="TableGrid"/>
        <w:tblW w:w="0" w:type="auto"/>
        <w:tblLook w:val="04A0" w:firstRow="1" w:lastRow="0" w:firstColumn="1" w:lastColumn="0" w:noHBand="0" w:noVBand="1"/>
      </w:tblPr>
      <w:tblGrid>
        <w:gridCol w:w="704"/>
        <w:gridCol w:w="3260"/>
        <w:gridCol w:w="5381"/>
      </w:tblGrid>
      <w:tr w:rsidR="00575AB8" w14:paraId="007D131E"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B85012E"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688B3B6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0726AEE" w14:textId="77777777" w:rsidR="00575AB8" w:rsidRDefault="00575AB8">
            <w:pPr>
              <w:jc w:val="center"/>
            </w:pPr>
            <w:r>
              <w:t>Ý Nghĩa</w:t>
            </w:r>
          </w:p>
        </w:tc>
      </w:tr>
      <w:tr w:rsidR="00575AB8" w14:paraId="6B3716D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9531387" w14:textId="77777777" w:rsidR="00575AB8" w:rsidRDefault="00575AB8">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632113A2" w14:textId="2F069222" w:rsidR="00575AB8" w:rsidRDefault="00575AB8">
            <w:r>
              <w:t>Đăng ký</w:t>
            </w:r>
          </w:p>
        </w:tc>
        <w:tc>
          <w:tcPr>
            <w:tcW w:w="5381" w:type="dxa"/>
            <w:tcBorders>
              <w:top w:val="single" w:sz="4" w:space="0" w:color="auto"/>
              <w:left w:val="single" w:sz="4" w:space="0" w:color="auto"/>
              <w:bottom w:val="single" w:sz="4" w:space="0" w:color="auto"/>
              <w:right w:val="single" w:sz="4" w:space="0" w:color="auto"/>
            </w:tcBorders>
            <w:hideMark/>
          </w:tcPr>
          <w:p w14:paraId="06FB213F" w14:textId="584EE573" w:rsidR="00575AB8" w:rsidRDefault="00BE5048">
            <w:r>
              <w:t>Khách hàng</w:t>
            </w:r>
            <w:r w:rsidR="00575AB8">
              <w:t xml:space="preserve"> chưa có tài khoản thì phải đăng ký tài khoản để sử dụng cho việc đặt lịch hẹn.</w:t>
            </w:r>
          </w:p>
        </w:tc>
      </w:tr>
      <w:tr w:rsidR="00575AB8" w14:paraId="257A02B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B755090" w14:textId="77777777" w:rsidR="00575AB8" w:rsidRDefault="00575AB8">
            <w:pPr>
              <w:jc w:val="center"/>
            </w:pPr>
            <w:r>
              <w:t>2</w:t>
            </w:r>
          </w:p>
        </w:tc>
        <w:tc>
          <w:tcPr>
            <w:tcW w:w="3260" w:type="dxa"/>
            <w:tcBorders>
              <w:top w:val="single" w:sz="4" w:space="0" w:color="auto"/>
              <w:left w:val="single" w:sz="4" w:space="0" w:color="auto"/>
              <w:bottom w:val="single" w:sz="4" w:space="0" w:color="auto"/>
              <w:right w:val="single" w:sz="4" w:space="0" w:color="auto"/>
            </w:tcBorders>
            <w:hideMark/>
          </w:tcPr>
          <w:p w14:paraId="1EA07F5A" w14:textId="240EBB39" w:rsidR="00575AB8" w:rsidRDefault="00575AB8">
            <w:r>
              <w:t>Đăng nhập</w:t>
            </w:r>
          </w:p>
        </w:tc>
        <w:tc>
          <w:tcPr>
            <w:tcW w:w="5381" w:type="dxa"/>
            <w:tcBorders>
              <w:top w:val="single" w:sz="4" w:space="0" w:color="auto"/>
              <w:left w:val="single" w:sz="4" w:space="0" w:color="auto"/>
              <w:bottom w:val="single" w:sz="4" w:space="0" w:color="auto"/>
              <w:right w:val="single" w:sz="4" w:space="0" w:color="auto"/>
            </w:tcBorders>
            <w:hideMark/>
          </w:tcPr>
          <w:p w14:paraId="0E426DC6" w14:textId="1E94AB6D" w:rsidR="00575AB8" w:rsidRDefault="00BE5048">
            <w:r>
              <w:t>Khách hàng</w:t>
            </w:r>
            <w:r w:rsidR="00575AB8">
              <w:t xml:space="preserve"> đã có tài khoản từ trước hoặc đã đăng ký thì sẽ tiến hành đăng nhập vào trình duyệt để bắt đầu đặt lịch hẹn.</w:t>
            </w:r>
          </w:p>
        </w:tc>
      </w:tr>
      <w:tr w:rsidR="00575AB8" w14:paraId="5F8E0C86"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4C82D9B" w14:textId="77777777" w:rsidR="00575AB8" w:rsidRDefault="00575AB8">
            <w:pPr>
              <w:jc w:val="center"/>
            </w:pPr>
            <w:r>
              <w:lastRenderedPageBreak/>
              <w:t>3</w:t>
            </w:r>
          </w:p>
        </w:tc>
        <w:tc>
          <w:tcPr>
            <w:tcW w:w="3260" w:type="dxa"/>
            <w:tcBorders>
              <w:top w:val="single" w:sz="4" w:space="0" w:color="auto"/>
              <w:left w:val="single" w:sz="4" w:space="0" w:color="auto"/>
              <w:bottom w:val="single" w:sz="4" w:space="0" w:color="auto"/>
              <w:right w:val="single" w:sz="4" w:space="0" w:color="auto"/>
            </w:tcBorders>
            <w:hideMark/>
          </w:tcPr>
          <w:p w14:paraId="1E8A7372" w14:textId="38DB6C3E" w:rsidR="00575AB8" w:rsidRDefault="005E46B0">
            <w:r>
              <w:t>Trang chủ</w:t>
            </w:r>
          </w:p>
        </w:tc>
        <w:tc>
          <w:tcPr>
            <w:tcW w:w="5381" w:type="dxa"/>
            <w:tcBorders>
              <w:top w:val="single" w:sz="4" w:space="0" w:color="auto"/>
              <w:left w:val="single" w:sz="4" w:space="0" w:color="auto"/>
              <w:bottom w:val="single" w:sz="4" w:space="0" w:color="auto"/>
              <w:right w:val="single" w:sz="4" w:space="0" w:color="auto"/>
            </w:tcBorders>
            <w:hideMark/>
          </w:tcPr>
          <w:p w14:paraId="407B919D" w14:textId="6FE13B1F" w:rsidR="00575AB8" w:rsidRDefault="00BE5048">
            <w:r>
              <w:t>Khách hàng</w:t>
            </w:r>
            <w:r w:rsidR="00575AB8">
              <w:t xml:space="preserve"> sau khi đăng nhập vào hệ thống </w:t>
            </w:r>
            <w:r w:rsidR="005E46B0">
              <w:t>màn hình sẽ hiển thị ra các banner cũng như là danh mục cho khách hàng lựa chọn</w:t>
            </w:r>
            <w:r w:rsidR="00575AB8">
              <w:t>.</w:t>
            </w:r>
          </w:p>
        </w:tc>
      </w:tr>
      <w:tr w:rsidR="00575AB8" w14:paraId="7F939DE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7835E5F" w14:textId="77777777" w:rsidR="00575AB8" w:rsidRDefault="00575AB8">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35C85FB8" w14:textId="18F0A434" w:rsidR="00575AB8" w:rsidRDefault="005E46B0">
            <w:r>
              <w:t>Danh mục</w:t>
            </w:r>
          </w:p>
        </w:tc>
        <w:tc>
          <w:tcPr>
            <w:tcW w:w="5381" w:type="dxa"/>
            <w:tcBorders>
              <w:top w:val="single" w:sz="4" w:space="0" w:color="auto"/>
              <w:left w:val="single" w:sz="4" w:space="0" w:color="auto"/>
              <w:bottom w:val="single" w:sz="4" w:space="0" w:color="auto"/>
              <w:right w:val="single" w:sz="4" w:space="0" w:color="auto"/>
            </w:tcBorders>
            <w:hideMark/>
          </w:tcPr>
          <w:p w14:paraId="630CDD53" w14:textId="1EFADAC6" w:rsidR="00575AB8" w:rsidRDefault="00BE5048">
            <w:r>
              <w:t xml:space="preserve">Tại đây </w:t>
            </w:r>
            <w:r w:rsidR="005E46B0">
              <w:t>khách hàng</w:t>
            </w:r>
            <w:r>
              <w:t xml:space="preserve"> có thể</w:t>
            </w:r>
            <w:r w:rsidR="005E46B0">
              <w:t xml:space="preserve"> lựa chọn 1 trong 3 danh mục như: Công chứng, Đăng kiểm và Y tế</w:t>
            </w:r>
            <w:r>
              <w:t>.</w:t>
            </w:r>
          </w:p>
        </w:tc>
      </w:tr>
      <w:tr w:rsidR="00BE5048" w14:paraId="1A2575ED" w14:textId="77777777" w:rsidTr="00575AB8">
        <w:tc>
          <w:tcPr>
            <w:tcW w:w="704" w:type="dxa"/>
            <w:tcBorders>
              <w:top w:val="single" w:sz="4" w:space="0" w:color="auto"/>
              <w:left w:val="single" w:sz="4" w:space="0" w:color="auto"/>
              <w:bottom w:val="single" w:sz="4" w:space="0" w:color="auto"/>
              <w:right w:val="single" w:sz="4" w:space="0" w:color="auto"/>
            </w:tcBorders>
          </w:tcPr>
          <w:p w14:paraId="507E4FEA" w14:textId="2A29BC79" w:rsidR="00BE5048" w:rsidRDefault="00BE5048">
            <w:pPr>
              <w:jc w:val="center"/>
            </w:pPr>
            <w:r>
              <w:t>5</w:t>
            </w:r>
          </w:p>
        </w:tc>
        <w:tc>
          <w:tcPr>
            <w:tcW w:w="3260" w:type="dxa"/>
            <w:tcBorders>
              <w:top w:val="single" w:sz="4" w:space="0" w:color="auto"/>
              <w:left w:val="single" w:sz="4" w:space="0" w:color="auto"/>
              <w:bottom w:val="single" w:sz="4" w:space="0" w:color="auto"/>
              <w:right w:val="single" w:sz="4" w:space="0" w:color="auto"/>
            </w:tcBorders>
          </w:tcPr>
          <w:p w14:paraId="18CC9947" w14:textId="396BDD42" w:rsidR="00BE5048" w:rsidRDefault="001F075F">
            <w:r>
              <w:t xml:space="preserve">Lịch </w:t>
            </w:r>
            <w:r w:rsidR="005E46B0">
              <w:t>đã hẹn</w:t>
            </w:r>
          </w:p>
        </w:tc>
        <w:tc>
          <w:tcPr>
            <w:tcW w:w="5381" w:type="dxa"/>
            <w:tcBorders>
              <w:top w:val="single" w:sz="4" w:space="0" w:color="auto"/>
              <w:left w:val="single" w:sz="4" w:space="0" w:color="auto"/>
              <w:bottom w:val="single" w:sz="4" w:space="0" w:color="auto"/>
              <w:right w:val="single" w:sz="4" w:space="0" w:color="auto"/>
            </w:tcBorders>
          </w:tcPr>
          <w:p w14:paraId="7C210764" w14:textId="116D713C" w:rsidR="00BE5048" w:rsidRDefault="00BE5048">
            <w:r>
              <w:t xml:space="preserve">Khi ấn vào </w:t>
            </w:r>
            <w:r w:rsidR="005E46B0">
              <w:t>lịch đã hẹn</w:t>
            </w:r>
            <w:r>
              <w:t xml:space="preserve"> khách hàng có thể xem được những </w:t>
            </w:r>
            <w:r w:rsidR="00D60BCA">
              <w:t>lịch hẹn</w:t>
            </w:r>
            <w:r>
              <w:t xml:space="preserve"> mà mình đã </w:t>
            </w:r>
            <w:r w:rsidR="009E69D1">
              <w:t>đặt</w:t>
            </w:r>
            <w:r>
              <w:t>.</w:t>
            </w:r>
          </w:p>
        </w:tc>
      </w:tr>
      <w:tr w:rsidR="00BE5048" w14:paraId="49F8A626" w14:textId="77777777" w:rsidTr="00575AB8">
        <w:tc>
          <w:tcPr>
            <w:tcW w:w="704" w:type="dxa"/>
            <w:tcBorders>
              <w:top w:val="single" w:sz="4" w:space="0" w:color="auto"/>
              <w:left w:val="single" w:sz="4" w:space="0" w:color="auto"/>
              <w:bottom w:val="single" w:sz="4" w:space="0" w:color="auto"/>
              <w:right w:val="single" w:sz="4" w:space="0" w:color="auto"/>
            </w:tcBorders>
          </w:tcPr>
          <w:p w14:paraId="32956B96" w14:textId="630ADF56" w:rsidR="00BE5048" w:rsidRDefault="00BE5048">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294D1FC7" w14:textId="7631E7AF" w:rsidR="00BE5048" w:rsidRDefault="00CC5C82">
            <w:r>
              <w:t>Lịch sử đặt lịch</w:t>
            </w:r>
          </w:p>
        </w:tc>
        <w:tc>
          <w:tcPr>
            <w:tcW w:w="5381" w:type="dxa"/>
            <w:tcBorders>
              <w:top w:val="single" w:sz="4" w:space="0" w:color="auto"/>
              <w:left w:val="single" w:sz="4" w:space="0" w:color="auto"/>
              <w:bottom w:val="single" w:sz="4" w:space="0" w:color="auto"/>
              <w:right w:val="single" w:sz="4" w:space="0" w:color="auto"/>
            </w:tcBorders>
          </w:tcPr>
          <w:p w14:paraId="0EC8D74F" w14:textId="051B2C67" w:rsidR="00BE5048" w:rsidRDefault="00BE5048">
            <w:r>
              <w:t xml:space="preserve">Phần </w:t>
            </w:r>
            <w:r w:rsidR="00CC5C82">
              <w:t>lịch sử đặt lịch</w:t>
            </w:r>
            <w:r>
              <w:t xml:space="preserve"> này giúp khách hàng có thể </w:t>
            </w:r>
            <w:r w:rsidR="00CC5C82">
              <w:t>xem lại những lịch sử lịch hẹn mình đã đặt</w:t>
            </w:r>
            <w:r>
              <w:t>.</w:t>
            </w:r>
          </w:p>
        </w:tc>
      </w:tr>
      <w:tr w:rsidR="00BE5048" w14:paraId="4DC9F71D" w14:textId="77777777" w:rsidTr="00575AB8">
        <w:tc>
          <w:tcPr>
            <w:tcW w:w="704" w:type="dxa"/>
            <w:tcBorders>
              <w:top w:val="single" w:sz="4" w:space="0" w:color="auto"/>
              <w:left w:val="single" w:sz="4" w:space="0" w:color="auto"/>
              <w:bottom w:val="single" w:sz="4" w:space="0" w:color="auto"/>
              <w:right w:val="single" w:sz="4" w:space="0" w:color="auto"/>
            </w:tcBorders>
          </w:tcPr>
          <w:p w14:paraId="289891E6" w14:textId="4C05E9B7" w:rsidR="00BE5048" w:rsidRDefault="006750CE">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0021FBB3" w14:textId="6235CCE4" w:rsidR="00BE5048" w:rsidRDefault="00BE5048">
            <w:r>
              <w:t>Đăng xuất</w:t>
            </w:r>
          </w:p>
        </w:tc>
        <w:tc>
          <w:tcPr>
            <w:tcW w:w="5381" w:type="dxa"/>
            <w:tcBorders>
              <w:top w:val="single" w:sz="4" w:space="0" w:color="auto"/>
              <w:left w:val="single" w:sz="4" w:space="0" w:color="auto"/>
              <w:bottom w:val="single" w:sz="4" w:space="0" w:color="auto"/>
              <w:right w:val="single" w:sz="4" w:space="0" w:color="auto"/>
            </w:tcBorders>
          </w:tcPr>
          <w:p w14:paraId="32C1BF05" w14:textId="2255E717" w:rsidR="00BE5048" w:rsidRDefault="00BE5048">
            <w:r>
              <w:t>Khách hàng sẽ ấn đăng xuất để thoát khỏi chế độ đặt lịch và về màn hình chính của trình duyệt.</w:t>
            </w:r>
          </w:p>
        </w:tc>
      </w:tr>
      <w:tr w:rsidR="007008AC" w14:paraId="67C58FDC" w14:textId="77777777" w:rsidTr="00575AB8">
        <w:tc>
          <w:tcPr>
            <w:tcW w:w="704" w:type="dxa"/>
            <w:tcBorders>
              <w:top w:val="single" w:sz="4" w:space="0" w:color="auto"/>
              <w:left w:val="single" w:sz="4" w:space="0" w:color="auto"/>
              <w:bottom w:val="single" w:sz="4" w:space="0" w:color="auto"/>
              <w:right w:val="single" w:sz="4" w:space="0" w:color="auto"/>
            </w:tcBorders>
          </w:tcPr>
          <w:p w14:paraId="1641837D" w14:textId="79259219" w:rsidR="007008AC" w:rsidRDefault="006750CE">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6A5E1312" w14:textId="36DE382F" w:rsidR="007008AC" w:rsidRDefault="007008AC">
            <w:r>
              <w:t>Tìm kiếm</w:t>
            </w:r>
          </w:p>
        </w:tc>
        <w:tc>
          <w:tcPr>
            <w:tcW w:w="5381" w:type="dxa"/>
            <w:tcBorders>
              <w:top w:val="single" w:sz="4" w:space="0" w:color="auto"/>
              <w:left w:val="single" w:sz="4" w:space="0" w:color="auto"/>
              <w:bottom w:val="single" w:sz="4" w:space="0" w:color="auto"/>
              <w:right w:val="single" w:sz="4" w:space="0" w:color="auto"/>
            </w:tcBorders>
          </w:tcPr>
          <w:p w14:paraId="360E9060" w14:textId="1EA760DE" w:rsidR="007008AC" w:rsidRDefault="007008AC">
            <w:r>
              <w:t>Khi khách hàng nhập một thông tin cụ thể nào đó thì trình duyệt sẽ tìm kiếm thông tin liên quan nhất sẽ xuất hiện ra màn hình chính để khách hàng có thể tham khảo và đặt lịch.</w:t>
            </w:r>
          </w:p>
        </w:tc>
      </w:tr>
    </w:tbl>
    <w:p w14:paraId="59AF86FB" w14:textId="77777777" w:rsidR="00575AB8" w:rsidRPr="00575AB8" w:rsidRDefault="00575AB8" w:rsidP="00575AB8">
      <w:pPr>
        <w:pStyle w:val="BodyText"/>
        <w:ind w:firstLine="0"/>
        <w:rPr>
          <w:lang w:val="en-US"/>
        </w:rPr>
      </w:pPr>
    </w:p>
    <w:p w14:paraId="3F8A5336" w14:textId="5892E40E" w:rsidR="00BF5D6F" w:rsidRPr="00BF5D6F" w:rsidRDefault="00BF5D6F">
      <w:pPr>
        <w:pStyle w:val="Heading3"/>
        <w:numPr>
          <w:ilvl w:val="2"/>
          <w:numId w:val="24"/>
        </w:numPr>
        <w:spacing w:before="120" w:after="120" w:line="360" w:lineRule="auto"/>
        <w:rPr>
          <w:iCs/>
        </w:rPr>
      </w:pPr>
      <w:bookmarkStart w:id="89" w:name="_Toc173355586"/>
      <w:r w:rsidRPr="00BF5D6F">
        <w:rPr>
          <w:iCs/>
        </w:rPr>
        <w:t>Yêu cầu phi chức năng</w:t>
      </w:r>
      <w:bookmarkEnd w:id="89"/>
    </w:p>
    <w:p w14:paraId="564CF4A4" w14:textId="0E99EDE1" w:rsidR="00AF4014" w:rsidRDefault="00BF5D6F" w:rsidP="00BF5D6F">
      <w:pPr>
        <w:pStyle w:val="BodyText"/>
        <w:ind w:firstLine="397"/>
        <w:rPr>
          <w:lang w:val="en-US"/>
        </w:rPr>
      </w:pPr>
      <w:r>
        <w:t>Yêu cầu phi chức năng là các yêu cầu không liên quan trực tiếp đến các chức năng của hệ thống nhưng lại ảnh hưởng đến cách thức hoạt động và hiệu quả của hệ thống:</w:t>
      </w:r>
    </w:p>
    <w:p w14:paraId="181DD3E9" w14:textId="41486306" w:rsidR="00BF5D6F" w:rsidRDefault="00BF5D6F">
      <w:pPr>
        <w:pStyle w:val="BodyText"/>
        <w:numPr>
          <w:ilvl w:val="0"/>
          <w:numId w:val="21"/>
        </w:numPr>
        <w:ind w:left="357" w:hanging="357"/>
        <w:rPr>
          <w:lang w:val="en-US"/>
        </w:rPr>
      </w:pPr>
      <w:r>
        <w:rPr>
          <w:lang w:val="en-US"/>
        </w:rPr>
        <w:t>Giao diện: gần gũi, hài hòa, trực quan dễ sử dụng.</w:t>
      </w:r>
    </w:p>
    <w:p w14:paraId="090331CB" w14:textId="282D00D3" w:rsidR="00BF5D6F" w:rsidRDefault="00BF5D6F">
      <w:pPr>
        <w:pStyle w:val="BodyText"/>
        <w:numPr>
          <w:ilvl w:val="0"/>
          <w:numId w:val="21"/>
        </w:numPr>
        <w:ind w:left="357" w:hanging="357"/>
        <w:rPr>
          <w:lang w:val="en-US"/>
        </w:rPr>
      </w:pPr>
      <w:r>
        <w:rPr>
          <w:lang w:val="en-US"/>
        </w:rPr>
        <w:t>Tính đúng đắn: Hệ thống phải hoạt động chính xác, nhanh chóng và dễ nâng cấp trong tương lai.</w:t>
      </w:r>
    </w:p>
    <w:p w14:paraId="558C6C8D" w14:textId="2DA04281" w:rsidR="00BF5D6F" w:rsidRDefault="00BF5D6F">
      <w:pPr>
        <w:pStyle w:val="BodyText"/>
        <w:numPr>
          <w:ilvl w:val="0"/>
          <w:numId w:val="21"/>
        </w:numPr>
        <w:ind w:left="357" w:hanging="357"/>
        <w:rPr>
          <w:lang w:val="en-US"/>
        </w:rPr>
      </w:pPr>
      <w:r>
        <w:rPr>
          <w:lang w:val="en-US"/>
        </w:rPr>
        <w:t>Tính bảo mật: Phải đảm bảo các yêu cầu về bảo mật, an toàn hệ thống, các chức năng trên hệ thống chỉ được truy xuất bởi những người dùng có quyền hạn tương ứng.</w:t>
      </w:r>
    </w:p>
    <w:p w14:paraId="2A5EE524" w14:textId="29FF5758" w:rsidR="00BF5D6F" w:rsidRDefault="00BF5D6F">
      <w:pPr>
        <w:pStyle w:val="BodyText"/>
        <w:numPr>
          <w:ilvl w:val="0"/>
          <w:numId w:val="21"/>
        </w:numPr>
        <w:ind w:left="357" w:hanging="357"/>
        <w:rPr>
          <w:lang w:val="en-US"/>
        </w:rPr>
      </w:pPr>
      <w:r>
        <w:rPr>
          <w:lang w:val="en-US"/>
        </w:rPr>
        <w:t>Tính ổn định: Hệ thống phải hoạt động nhanh và chính xác.</w:t>
      </w:r>
    </w:p>
    <w:p w14:paraId="337D0F9A" w14:textId="17F85978" w:rsidR="00BF5D6F" w:rsidRDefault="00BF5D6F">
      <w:pPr>
        <w:pStyle w:val="Heading3"/>
        <w:numPr>
          <w:ilvl w:val="2"/>
          <w:numId w:val="24"/>
        </w:numPr>
        <w:spacing w:before="120" w:after="120" w:line="360" w:lineRule="auto"/>
      </w:pPr>
      <w:bookmarkStart w:id="90" w:name="_Toc173355587"/>
      <w:r>
        <w:t>Yêu cầu hệ thống</w:t>
      </w:r>
      <w:bookmarkEnd w:id="90"/>
    </w:p>
    <w:p w14:paraId="4AA81189" w14:textId="0769C1D2" w:rsidR="000A0352" w:rsidRDefault="000A0352">
      <w:pPr>
        <w:pStyle w:val="ListParagraph"/>
        <w:numPr>
          <w:ilvl w:val="0"/>
          <w:numId w:val="22"/>
        </w:numPr>
        <w:spacing w:before="120" w:after="120" w:line="360" w:lineRule="auto"/>
        <w:ind w:left="357" w:hanging="357"/>
        <w:jc w:val="both"/>
      </w:pPr>
      <w:r>
        <w:t>Có thể sử dụng 24/24.</w:t>
      </w:r>
    </w:p>
    <w:p w14:paraId="6FCF39D6" w14:textId="407EA67D" w:rsidR="000A0352" w:rsidRDefault="000A0352">
      <w:pPr>
        <w:pStyle w:val="ListParagraph"/>
        <w:numPr>
          <w:ilvl w:val="0"/>
          <w:numId w:val="22"/>
        </w:numPr>
        <w:spacing w:before="120" w:after="120" w:line="360" w:lineRule="auto"/>
        <w:ind w:left="357" w:hanging="357"/>
        <w:jc w:val="both"/>
      </w:pPr>
      <w:r>
        <w:t>Chạy ổn định.</w:t>
      </w:r>
    </w:p>
    <w:p w14:paraId="09AD54BE" w14:textId="704FCD2A" w:rsidR="000A0352" w:rsidRDefault="000A0352">
      <w:pPr>
        <w:pStyle w:val="ListParagraph"/>
        <w:numPr>
          <w:ilvl w:val="0"/>
          <w:numId w:val="22"/>
        </w:numPr>
        <w:spacing w:before="120" w:after="120" w:line="360" w:lineRule="auto"/>
        <w:ind w:left="357" w:hanging="357"/>
        <w:jc w:val="both"/>
      </w:pPr>
      <w:r>
        <w:t>Đồng bộ CSDL.</w:t>
      </w:r>
    </w:p>
    <w:p w14:paraId="246F5721" w14:textId="4F035B75" w:rsidR="000A0352" w:rsidRPr="000A0352" w:rsidRDefault="000A0352">
      <w:pPr>
        <w:pStyle w:val="ListParagraph"/>
        <w:numPr>
          <w:ilvl w:val="0"/>
          <w:numId w:val="22"/>
        </w:numPr>
        <w:spacing w:before="120" w:after="120" w:line="360" w:lineRule="auto"/>
        <w:ind w:left="357" w:hanging="357"/>
        <w:jc w:val="both"/>
      </w:pPr>
      <w:r>
        <w:t>Hệ thống gồm các người dùng: admin, người quản lý, khách hàng.</w:t>
      </w:r>
    </w:p>
    <w:p w14:paraId="1138AB4F" w14:textId="6A44E49D" w:rsidR="00AF4014" w:rsidRDefault="000A0352">
      <w:pPr>
        <w:pStyle w:val="Heading2"/>
        <w:numPr>
          <w:ilvl w:val="1"/>
          <w:numId w:val="24"/>
        </w:numPr>
      </w:pPr>
      <w:bookmarkStart w:id="91" w:name="_Toc173355588"/>
      <w:bookmarkEnd w:id="81"/>
      <w:bookmarkEnd w:id="82"/>
      <w:bookmarkEnd w:id="83"/>
      <w:r>
        <w:lastRenderedPageBreak/>
        <w:t>Sơ đồ tổng quát chức năng</w:t>
      </w:r>
      <w:bookmarkEnd w:id="91"/>
    </w:p>
    <w:p w14:paraId="4C57C148" w14:textId="638A2D9D" w:rsidR="000230C3" w:rsidRDefault="00CF51F4" w:rsidP="000230C3">
      <w:pPr>
        <w:keepNext/>
      </w:pPr>
      <w:r>
        <w:rPr>
          <w:noProof/>
        </w:rPr>
        <mc:AlternateContent>
          <mc:Choice Requires="wps">
            <w:drawing>
              <wp:anchor distT="0" distB="0" distL="114300" distR="114300" simplePos="0" relativeHeight="251716608" behindDoc="0" locked="0" layoutInCell="1" allowOverlap="1" wp14:anchorId="6E224348" wp14:editId="57A89B5C">
                <wp:simplePos x="0" y="0"/>
                <wp:positionH relativeFrom="column">
                  <wp:posOffset>4654550</wp:posOffset>
                </wp:positionH>
                <wp:positionV relativeFrom="paragraph">
                  <wp:posOffset>3810</wp:posOffset>
                </wp:positionV>
                <wp:extent cx="1409700" cy="434340"/>
                <wp:effectExtent l="0" t="0" r="19050" b="22860"/>
                <wp:wrapNone/>
                <wp:docPr id="1545621273" name="Rectangle: Rounded Corners 19"/>
                <wp:cNvGraphicFramePr/>
                <a:graphic xmlns:a="http://schemas.openxmlformats.org/drawingml/2006/main">
                  <a:graphicData uri="http://schemas.microsoft.com/office/word/2010/wordprocessingShape">
                    <wps:wsp>
                      <wps:cNvSpPr/>
                      <wps:spPr>
                        <a:xfrm>
                          <a:off x="0" y="0"/>
                          <a:ext cx="1409700" cy="434340"/>
                        </a:xfrm>
                        <a:prstGeom prst="round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2289E" id="Rectangle: Rounded Corners 19" o:spid="_x0000_s1026" style="position:absolute;margin-left:366.5pt;margin-top:.3pt;width:111pt;height:3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" fillcolor="white [3212]" strokecolor="white [3212]" strokeweight="1pt">
                <v:stroke joinstyle="miter"/>
              </v:roundrect>
            </w:pict>
          </mc:Fallback>
        </mc:AlternateContent>
      </w:r>
      <w:r w:rsidR="000D468A" w:rsidRPr="000D468A">
        <w:rPr>
          <w:noProof/>
        </w:rPr>
        <w:drawing>
          <wp:inline distT="0" distB="0" distL="0" distR="0" wp14:anchorId="4704C0EB" wp14:editId="061BADD5">
            <wp:extent cx="5940425" cy="2012950"/>
            <wp:effectExtent l="0" t="0" r="3175" b="6350"/>
            <wp:docPr id="12860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4017" name=""/>
                    <pic:cNvPicPr/>
                  </pic:nvPicPr>
                  <pic:blipFill>
                    <a:blip r:embed="rId24"/>
                    <a:stretch>
                      <a:fillRect/>
                    </a:stretch>
                  </pic:blipFill>
                  <pic:spPr>
                    <a:xfrm>
                      <a:off x="0" y="0"/>
                      <a:ext cx="5940425" cy="2012950"/>
                    </a:xfrm>
                    <a:prstGeom prst="rect">
                      <a:avLst/>
                    </a:prstGeom>
                  </pic:spPr>
                </pic:pic>
              </a:graphicData>
            </a:graphic>
          </wp:inline>
        </w:drawing>
      </w:r>
    </w:p>
    <w:p w14:paraId="6FDF5EE6" w14:textId="5C203EA6" w:rsidR="00681F95" w:rsidRDefault="000230C3" w:rsidP="000230C3">
      <w:pPr>
        <w:pStyle w:val="Caption"/>
      </w:pPr>
      <w:bookmarkStart w:id="92" w:name="_Toc172040035"/>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w:t>
      </w:r>
      <w:r w:rsidR="00F752A9">
        <w:fldChar w:fldCharType="end"/>
      </w:r>
      <w:r>
        <w:t xml:space="preserve"> Sơ đồ tổng quát chức năng</w:t>
      </w:r>
      <w:bookmarkEnd w:id="92"/>
    </w:p>
    <w:p w14:paraId="61E82C5B" w14:textId="5AECA921" w:rsidR="00A07D62" w:rsidRDefault="00DA14BE">
      <w:pPr>
        <w:pStyle w:val="Heading2"/>
        <w:numPr>
          <w:ilvl w:val="1"/>
          <w:numId w:val="24"/>
        </w:numPr>
      </w:pPr>
      <w:bookmarkStart w:id="93" w:name="_Toc173355589"/>
      <w:r>
        <w:t>Sơ đồ usecase</w:t>
      </w:r>
      <w:bookmarkEnd w:id="93"/>
    </w:p>
    <w:p w14:paraId="316BD552" w14:textId="79B6EB01" w:rsidR="00A07D62" w:rsidRDefault="00A07D62" w:rsidP="00A07D62">
      <w:pPr>
        <w:pStyle w:val="Heading3"/>
        <w:numPr>
          <w:ilvl w:val="0"/>
          <w:numId w:val="0"/>
        </w:numPr>
        <w:spacing w:before="120" w:after="120" w:line="360" w:lineRule="auto"/>
        <w:ind w:left="284"/>
      </w:pPr>
      <w:bookmarkStart w:id="94" w:name="_Toc173355590"/>
      <w:r>
        <w:t>3.3.1 Actor hệ thống</w:t>
      </w:r>
      <w:bookmarkEnd w:id="94"/>
    </w:p>
    <w:p w14:paraId="511B7AE8" w14:textId="0156D050" w:rsidR="00A07D62" w:rsidRDefault="00A07D62" w:rsidP="00A07D62">
      <w:pPr>
        <w:spacing w:before="120" w:after="120" w:line="360" w:lineRule="auto"/>
        <w:ind w:firstLine="720"/>
        <w:jc w:val="both"/>
      </w:pPr>
      <w:r>
        <w:t xml:space="preserve">Admin: Là người quản lý hệ thống, bao gồm quản lý </w:t>
      </w:r>
      <w:r w:rsidR="000D468A">
        <w:t>banner</w:t>
      </w:r>
      <w:r>
        <w:t xml:space="preserve">, quản lý </w:t>
      </w:r>
      <w:r w:rsidR="000D468A">
        <w:t xml:space="preserve">tài khoản và </w:t>
      </w:r>
      <w:r>
        <w:t xml:space="preserve">quản lý </w:t>
      </w:r>
      <w:r w:rsidR="000D468A">
        <w:t>danh mục</w:t>
      </w:r>
      <w:r>
        <w:t>.</w:t>
      </w:r>
    </w:p>
    <w:p w14:paraId="2F46D13D" w14:textId="1CA2D3AC" w:rsidR="00A07D62" w:rsidRDefault="00A07D62" w:rsidP="00A07D62">
      <w:pPr>
        <w:spacing w:before="120" w:after="120" w:line="360" w:lineRule="auto"/>
        <w:ind w:firstLine="720"/>
        <w:jc w:val="both"/>
      </w:pPr>
      <w:r>
        <w:t>Người quản lý: Là người chịu trách nhiệm về việc</w:t>
      </w:r>
      <w:r w:rsidR="007C459D">
        <w:t xml:space="preserve"> quản lý nhân viên để </w:t>
      </w:r>
      <w:r>
        <w:t xml:space="preserve">đăng </w:t>
      </w:r>
      <w:r w:rsidR="00343309">
        <w:t>lịch hẹn</w:t>
      </w:r>
      <w:r>
        <w:t xml:space="preserve"> cũng như quảng bá những </w:t>
      </w:r>
      <w:r w:rsidR="00E3774E">
        <w:t>lịch hẹn</w:t>
      </w:r>
      <w:r>
        <w:t xml:space="preserve"> mới đến người dùng nhằm mục đích </w:t>
      </w:r>
      <w:r w:rsidR="00645C6D">
        <w:t>thúc đẩy doanh số.</w:t>
      </w:r>
    </w:p>
    <w:p w14:paraId="616FE2A1" w14:textId="02431F81" w:rsidR="0093312E" w:rsidRDefault="007C459D" w:rsidP="00A07D62">
      <w:pPr>
        <w:spacing w:before="120" w:after="120" w:line="360" w:lineRule="auto"/>
        <w:ind w:firstLine="720"/>
        <w:jc w:val="both"/>
      </w:pPr>
      <w:r>
        <w:t>Nhân viên: Là người trực tiếp tạo lịch hẹn mới để cho khách hàng đặt lịch.</w:t>
      </w:r>
    </w:p>
    <w:p w14:paraId="7B8BCDA8" w14:textId="26A57776" w:rsidR="00645C6D" w:rsidRPr="00A07D62" w:rsidRDefault="00645C6D" w:rsidP="00A07D62">
      <w:pPr>
        <w:spacing w:before="120" w:after="120" w:line="360" w:lineRule="auto"/>
        <w:ind w:firstLine="720"/>
        <w:jc w:val="both"/>
      </w:pPr>
      <w:r>
        <w:t>Khách hàng: Là nhóm người dùng trực tiếp vào trình duyệt để đặt lịch hẹn với mục đích cá nhân.</w:t>
      </w:r>
    </w:p>
    <w:p w14:paraId="76BB6F8A" w14:textId="5606AA25" w:rsidR="00C277C3" w:rsidRDefault="00645C6D" w:rsidP="00C277C3">
      <w:pPr>
        <w:pStyle w:val="Heading3"/>
        <w:numPr>
          <w:ilvl w:val="0"/>
          <w:numId w:val="0"/>
        </w:numPr>
        <w:ind w:left="340"/>
      </w:pPr>
      <w:bookmarkStart w:id="95" w:name="_Toc173355591"/>
      <w:r>
        <w:t>3.3.2 Usecase hệ thống</w:t>
      </w:r>
      <w:bookmarkEnd w:id="95"/>
    </w:p>
    <w:p w14:paraId="286456C9" w14:textId="5F367241" w:rsidR="00C277C3" w:rsidRDefault="00C277C3" w:rsidP="00C277C3">
      <w:pPr>
        <w:pStyle w:val="Caption"/>
        <w:keepNext/>
      </w:pPr>
      <w:bookmarkStart w:id="96" w:name="_Toc173355619"/>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6</w:t>
      </w:r>
      <w:r w:rsidR="00AF6AA3">
        <w:fldChar w:fldCharType="end"/>
      </w:r>
      <w:r>
        <w:t xml:space="preserve"> Usecase hệ thống</w:t>
      </w:r>
      <w:bookmarkEnd w:id="96"/>
    </w:p>
    <w:tbl>
      <w:tblPr>
        <w:tblStyle w:val="TableGrid"/>
        <w:tblW w:w="0" w:type="auto"/>
        <w:tblLook w:val="04A0" w:firstRow="1" w:lastRow="0" w:firstColumn="1" w:lastColumn="0" w:noHBand="0" w:noVBand="1"/>
      </w:tblPr>
      <w:tblGrid>
        <w:gridCol w:w="704"/>
        <w:gridCol w:w="3260"/>
        <w:gridCol w:w="5381"/>
      </w:tblGrid>
      <w:tr w:rsidR="00A66C4A" w14:paraId="1D2B8D59"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4F2C944" w14:textId="77777777" w:rsidR="00A66C4A" w:rsidRDefault="00A66C4A" w:rsidP="005F0CA1">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201DB5" w14:textId="77777777" w:rsidR="00A66C4A" w:rsidRDefault="00A66C4A" w:rsidP="005F0CA1">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82060BA" w14:textId="77777777" w:rsidR="00A66C4A" w:rsidRDefault="00A66C4A" w:rsidP="005F0CA1">
            <w:pPr>
              <w:jc w:val="center"/>
            </w:pPr>
            <w:r>
              <w:t>Ý Nghĩa</w:t>
            </w:r>
          </w:p>
        </w:tc>
      </w:tr>
      <w:tr w:rsidR="00A66C4A" w14:paraId="29CC238B"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3F90BABB" w14:textId="39E1F1CE" w:rsidR="00A66C4A" w:rsidRDefault="00427861" w:rsidP="005F0CA1">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2E587752" w14:textId="77777777" w:rsidR="00A66C4A" w:rsidRDefault="00A66C4A" w:rsidP="005F0CA1">
            <w:r>
              <w:t>Đăng nhập</w:t>
            </w:r>
          </w:p>
        </w:tc>
        <w:tc>
          <w:tcPr>
            <w:tcW w:w="5381" w:type="dxa"/>
            <w:tcBorders>
              <w:top w:val="single" w:sz="4" w:space="0" w:color="auto"/>
              <w:left w:val="single" w:sz="4" w:space="0" w:color="auto"/>
              <w:bottom w:val="single" w:sz="4" w:space="0" w:color="auto"/>
              <w:right w:val="single" w:sz="4" w:space="0" w:color="auto"/>
            </w:tcBorders>
            <w:hideMark/>
          </w:tcPr>
          <w:p w14:paraId="12E6580A" w14:textId="77777777" w:rsidR="00A66C4A" w:rsidRDefault="00A66C4A" w:rsidP="005F0CA1">
            <w:r>
              <w:t>Khách hàng đã có tài khoản từ trước hoặc đã đăng ký thì sẽ tiến hành đăng nhập vào trình duyệt để bắt đầu đặt lịch hẹn.</w:t>
            </w:r>
          </w:p>
        </w:tc>
      </w:tr>
      <w:tr w:rsidR="00F652B1" w14:paraId="0B732A99" w14:textId="77777777" w:rsidTr="005F0CA1">
        <w:tc>
          <w:tcPr>
            <w:tcW w:w="704" w:type="dxa"/>
            <w:tcBorders>
              <w:top w:val="single" w:sz="4" w:space="0" w:color="auto"/>
              <w:left w:val="single" w:sz="4" w:space="0" w:color="auto"/>
              <w:bottom w:val="single" w:sz="4" w:space="0" w:color="auto"/>
              <w:right w:val="single" w:sz="4" w:space="0" w:color="auto"/>
            </w:tcBorders>
          </w:tcPr>
          <w:p w14:paraId="0F9084E6" w14:textId="5C35D5F2" w:rsidR="00F652B1" w:rsidRDefault="00F652B1" w:rsidP="005F0CA1">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36471EBB" w14:textId="013F3868" w:rsidR="00F652B1" w:rsidRDefault="00F652B1" w:rsidP="005F0CA1">
            <w:r>
              <w:t>Quản lý banner</w:t>
            </w:r>
          </w:p>
        </w:tc>
        <w:tc>
          <w:tcPr>
            <w:tcW w:w="5381" w:type="dxa"/>
            <w:tcBorders>
              <w:top w:val="single" w:sz="4" w:space="0" w:color="auto"/>
              <w:left w:val="single" w:sz="4" w:space="0" w:color="auto"/>
              <w:bottom w:val="single" w:sz="4" w:space="0" w:color="auto"/>
              <w:right w:val="single" w:sz="4" w:space="0" w:color="auto"/>
            </w:tcBorders>
          </w:tcPr>
          <w:p w14:paraId="6172C818" w14:textId="7B709C94" w:rsidR="00F652B1" w:rsidRDefault="00F652B1" w:rsidP="005F0CA1">
            <w:r>
              <w:t>Admin có quyền thêm, sửa và xóa banner cho phù hợp với trình duyệt.</w:t>
            </w:r>
          </w:p>
        </w:tc>
      </w:tr>
      <w:tr w:rsidR="00F652B1" w14:paraId="390B7F0E" w14:textId="77777777" w:rsidTr="005F0CA1">
        <w:tc>
          <w:tcPr>
            <w:tcW w:w="704" w:type="dxa"/>
            <w:tcBorders>
              <w:top w:val="single" w:sz="4" w:space="0" w:color="auto"/>
              <w:left w:val="single" w:sz="4" w:space="0" w:color="auto"/>
              <w:bottom w:val="single" w:sz="4" w:space="0" w:color="auto"/>
              <w:right w:val="single" w:sz="4" w:space="0" w:color="auto"/>
            </w:tcBorders>
          </w:tcPr>
          <w:p w14:paraId="1A056B5B" w14:textId="09161F85" w:rsidR="00F652B1" w:rsidRDefault="00F652B1" w:rsidP="005F0CA1">
            <w:pPr>
              <w:jc w:val="center"/>
            </w:pPr>
            <w:r>
              <w:t>3</w:t>
            </w:r>
          </w:p>
        </w:tc>
        <w:tc>
          <w:tcPr>
            <w:tcW w:w="3260" w:type="dxa"/>
            <w:tcBorders>
              <w:top w:val="single" w:sz="4" w:space="0" w:color="auto"/>
              <w:left w:val="single" w:sz="4" w:space="0" w:color="auto"/>
              <w:bottom w:val="single" w:sz="4" w:space="0" w:color="auto"/>
              <w:right w:val="single" w:sz="4" w:space="0" w:color="auto"/>
            </w:tcBorders>
          </w:tcPr>
          <w:p w14:paraId="5CF44172" w14:textId="6A77C40F" w:rsidR="00F652B1" w:rsidRDefault="000D13D9" w:rsidP="005F0CA1">
            <w:r>
              <w:t xml:space="preserve">Quản lý duyệt </w:t>
            </w:r>
            <w:r w:rsidR="00F652B1">
              <w:t>tài khoản quản lý</w:t>
            </w:r>
          </w:p>
        </w:tc>
        <w:tc>
          <w:tcPr>
            <w:tcW w:w="5381" w:type="dxa"/>
            <w:tcBorders>
              <w:top w:val="single" w:sz="4" w:space="0" w:color="auto"/>
              <w:left w:val="single" w:sz="4" w:space="0" w:color="auto"/>
              <w:bottom w:val="single" w:sz="4" w:space="0" w:color="auto"/>
              <w:right w:val="single" w:sz="4" w:space="0" w:color="auto"/>
            </w:tcBorders>
          </w:tcPr>
          <w:p w14:paraId="217FA5E1" w14:textId="105F8FAD" w:rsidR="00F652B1" w:rsidRDefault="00F652B1" w:rsidP="005F0CA1">
            <w:r>
              <w:t>Tại đây admin có quyền duyệt chức năng quản lý và có thể tắt đi nếu quản lý không sử dụ</w:t>
            </w:r>
            <w:r w:rsidR="00465C25">
              <w:t>ng nữa.</w:t>
            </w:r>
          </w:p>
        </w:tc>
      </w:tr>
      <w:tr w:rsidR="00A66C4A" w14:paraId="5966CC4A"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177C4FE9" w14:textId="4D927C47" w:rsidR="00A66C4A" w:rsidRDefault="00465C25" w:rsidP="005F0CA1">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17124AE7" w14:textId="6E88A592" w:rsidR="00A66C4A" w:rsidRDefault="00E56FB4" w:rsidP="005F0CA1">
            <w:r>
              <w:t xml:space="preserve">Quản lý </w:t>
            </w:r>
            <w:r w:rsidR="002E3D5E">
              <w:t>tạo lịch</w:t>
            </w:r>
          </w:p>
        </w:tc>
        <w:tc>
          <w:tcPr>
            <w:tcW w:w="5381" w:type="dxa"/>
            <w:tcBorders>
              <w:top w:val="single" w:sz="4" w:space="0" w:color="auto"/>
              <w:left w:val="single" w:sz="4" w:space="0" w:color="auto"/>
              <w:bottom w:val="single" w:sz="4" w:space="0" w:color="auto"/>
              <w:right w:val="single" w:sz="4" w:space="0" w:color="auto"/>
            </w:tcBorders>
            <w:hideMark/>
          </w:tcPr>
          <w:p w14:paraId="33D04EAB" w14:textId="29C1536A" w:rsidR="00A66C4A" w:rsidRDefault="00E56FB4" w:rsidP="005F0CA1">
            <w:r>
              <w:t xml:space="preserve">Quản lý </w:t>
            </w:r>
            <w:r w:rsidR="002E3D5E">
              <w:t>tạo lịch</w:t>
            </w:r>
            <w:r>
              <w:t xml:space="preserve"> dành cho các </w:t>
            </w:r>
            <w:r w:rsidR="00465C25">
              <w:t>nhân viên</w:t>
            </w:r>
            <w:r>
              <w:t xml:space="preserve"> công chứng, quản lý đăng kiểm, quản lý y tế</w:t>
            </w:r>
            <w:r w:rsidR="002E3D5E">
              <w:t xml:space="preserve"> thêm</w:t>
            </w:r>
            <w:r w:rsidR="00465C25">
              <w:t>, sửa và xóa</w:t>
            </w:r>
            <w:r w:rsidR="002E3D5E">
              <w:t xml:space="preserve"> lịch hẹn</w:t>
            </w:r>
            <w:r>
              <w:t>.</w:t>
            </w:r>
          </w:p>
        </w:tc>
      </w:tr>
      <w:tr w:rsidR="00A66C4A" w14:paraId="3FE6D774"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7B80860" w14:textId="4C47271F" w:rsidR="00A66C4A" w:rsidRDefault="00465C25" w:rsidP="005F0CA1">
            <w:pPr>
              <w:jc w:val="center"/>
            </w:pPr>
            <w:r>
              <w:lastRenderedPageBreak/>
              <w:t>5</w:t>
            </w:r>
          </w:p>
        </w:tc>
        <w:tc>
          <w:tcPr>
            <w:tcW w:w="3260" w:type="dxa"/>
            <w:tcBorders>
              <w:top w:val="single" w:sz="4" w:space="0" w:color="auto"/>
              <w:left w:val="single" w:sz="4" w:space="0" w:color="auto"/>
              <w:bottom w:val="single" w:sz="4" w:space="0" w:color="auto"/>
              <w:right w:val="single" w:sz="4" w:space="0" w:color="auto"/>
            </w:tcBorders>
            <w:hideMark/>
          </w:tcPr>
          <w:p w14:paraId="4A262E61" w14:textId="0C5221D2" w:rsidR="00A66C4A" w:rsidRDefault="00E56FB4" w:rsidP="005F0CA1">
            <w:r>
              <w:t>Quản lý</w:t>
            </w:r>
            <w:r w:rsidR="000D13D9">
              <w:t xml:space="preserve"> duyệt</w:t>
            </w:r>
            <w:r>
              <w:t xml:space="preserve"> </w:t>
            </w:r>
            <w:r w:rsidR="002E3D5E">
              <w:t xml:space="preserve">tài khoản </w:t>
            </w:r>
            <w:r w:rsidR="007C459D">
              <w:t>nhân viên</w:t>
            </w:r>
          </w:p>
        </w:tc>
        <w:tc>
          <w:tcPr>
            <w:tcW w:w="5381" w:type="dxa"/>
            <w:tcBorders>
              <w:top w:val="single" w:sz="4" w:space="0" w:color="auto"/>
              <w:left w:val="single" w:sz="4" w:space="0" w:color="auto"/>
              <w:bottom w:val="single" w:sz="4" w:space="0" w:color="auto"/>
              <w:right w:val="single" w:sz="4" w:space="0" w:color="auto"/>
            </w:tcBorders>
            <w:hideMark/>
          </w:tcPr>
          <w:p w14:paraId="35CE2178" w14:textId="00A745AA" w:rsidR="00A66C4A" w:rsidRDefault="00A66C4A" w:rsidP="005F0CA1">
            <w:r>
              <w:t xml:space="preserve">Tại đây </w:t>
            </w:r>
            <w:r w:rsidR="00944A23">
              <w:t>quản lý</w:t>
            </w:r>
            <w:r w:rsidR="00E56FB4">
              <w:t xml:space="preserve"> có quyền xem và </w:t>
            </w:r>
            <w:r w:rsidR="006C0B01">
              <w:t>duyệt</w:t>
            </w:r>
            <w:r w:rsidR="00E56FB4">
              <w:t xml:space="preserve"> </w:t>
            </w:r>
            <w:r w:rsidR="006C0B01">
              <w:t xml:space="preserve">tài khoản </w:t>
            </w:r>
            <w:r w:rsidR="00465C25">
              <w:t>nhân viên để có thể tạo lịch hẹn mới cho khách hàng</w:t>
            </w:r>
            <w:r w:rsidR="00105E79">
              <w:t>.</w:t>
            </w:r>
          </w:p>
        </w:tc>
      </w:tr>
      <w:tr w:rsidR="00A66C4A" w14:paraId="53E9221E" w14:textId="77777777" w:rsidTr="005F0CA1">
        <w:tc>
          <w:tcPr>
            <w:tcW w:w="704" w:type="dxa"/>
            <w:tcBorders>
              <w:top w:val="single" w:sz="4" w:space="0" w:color="auto"/>
              <w:left w:val="single" w:sz="4" w:space="0" w:color="auto"/>
              <w:bottom w:val="single" w:sz="4" w:space="0" w:color="auto"/>
              <w:right w:val="single" w:sz="4" w:space="0" w:color="auto"/>
            </w:tcBorders>
          </w:tcPr>
          <w:p w14:paraId="15E45556" w14:textId="1CFFAB75" w:rsidR="00A66C4A" w:rsidRDefault="00465C25" w:rsidP="005F0CA1">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73AA6FB3" w14:textId="5F556731" w:rsidR="00A66C4A" w:rsidRDefault="00105E79" w:rsidP="005F0CA1">
            <w:r>
              <w:t xml:space="preserve">Quản lý danh mục </w:t>
            </w:r>
            <w:r w:rsidR="006C0B01">
              <w:t>dịch vụ</w:t>
            </w:r>
          </w:p>
        </w:tc>
        <w:tc>
          <w:tcPr>
            <w:tcW w:w="5381" w:type="dxa"/>
            <w:tcBorders>
              <w:top w:val="single" w:sz="4" w:space="0" w:color="auto"/>
              <w:left w:val="single" w:sz="4" w:space="0" w:color="auto"/>
              <w:bottom w:val="single" w:sz="4" w:space="0" w:color="auto"/>
              <w:right w:val="single" w:sz="4" w:space="0" w:color="auto"/>
            </w:tcBorders>
          </w:tcPr>
          <w:p w14:paraId="6C8C0D5A" w14:textId="5CE850A1" w:rsidR="00A66C4A" w:rsidRDefault="00105E79" w:rsidP="005F0CA1">
            <w:r>
              <w:t>Chức năng này chỉ có admin mới có quyền thêm, sửa, xóa danh mục</w:t>
            </w:r>
            <w:r w:rsidR="008518D3">
              <w:t xml:space="preserve"> dịch vụ</w:t>
            </w:r>
            <w:r>
              <w:t xml:space="preserve"> </w:t>
            </w:r>
            <w:r w:rsidR="00D151C5">
              <w:t>lịch hẹn</w:t>
            </w:r>
            <w:r>
              <w:t xml:space="preserve"> của trình duyệt. Còn </w:t>
            </w:r>
            <w:r w:rsidR="008518D3">
              <w:t>lại</w:t>
            </w:r>
            <w:r>
              <w:t xml:space="preserve"> </w:t>
            </w:r>
            <w:r w:rsidR="001575C2">
              <w:t xml:space="preserve">các user khác </w:t>
            </w:r>
            <w:r>
              <w:t>không có quyền</w:t>
            </w:r>
            <w:r w:rsidR="008F73FE">
              <w:t xml:space="preserve"> tác đồng</w:t>
            </w:r>
            <w:r>
              <w:t>.</w:t>
            </w:r>
          </w:p>
        </w:tc>
      </w:tr>
      <w:tr w:rsidR="00A66C4A" w14:paraId="63971042" w14:textId="77777777" w:rsidTr="005F0CA1">
        <w:tc>
          <w:tcPr>
            <w:tcW w:w="704" w:type="dxa"/>
            <w:tcBorders>
              <w:top w:val="single" w:sz="4" w:space="0" w:color="auto"/>
              <w:left w:val="single" w:sz="4" w:space="0" w:color="auto"/>
              <w:bottom w:val="single" w:sz="4" w:space="0" w:color="auto"/>
              <w:right w:val="single" w:sz="4" w:space="0" w:color="auto"/>
            </w:tcBorders>
          </w:tcPr>
          <w:p w14:paraId="31CEAC72" w14:textId="10154C74" w:rsidR="00A66C4A" w:rsidRDefault="00465C25" w:rsidP="005F0CA1">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60BA5932" w14:textId="1A82B8BD" w:rsidR="00A66C4A" w:rsidRDefault="00105E79" w:rsidP="005F0CA1">
            <w:r>
              <w:t xml:space="preserve">Quản lý </w:t>
            </w:r>
            <w:r w:rsidR="00F652B1">
              <w:t xml:space="preserve">duyệt </w:t>
            </w:r>
            <w:r>
              <w:t>lịch hẹn</w:t>
            </w:r>
          </w:p>
        </w:tc>
        <w:tc>
          <w:tcPr>
            <w:tcW w:w="5381" w:type="dxa"/>
            <w:tcBorders>
              <w:top w:val="single" w:sz="4" w:space="0" w:color="auto"/>
              <w:left w:val="single" w:sz="4" w:space="0" w:color="auto"/>
              <w:bottom w:val="single" w:sz="4" w:space="0" w:color="auto"/>
              <w:right w:val="single" w:sz="4" w:space="0" w:color="auto"/>
            </w:tcBorders>
          </w:tcPr>
          <w:p w14:paraId="67FCAD73" w14:textId="657ECA75" w:rsidR="00A66C4A" w:rsidRDefault="00105E79" w:rsidP="005F0CA1">
            <w:r>
              <w:t xml:space="preserve">Tại đây </w:t>
            </w:r>
            <w:r w:rsidR="00F652B1">
              <w:t>quản lý</w:t>
            </w:r>
            <w:r>
              <w:t xml:space="preserve"> có quyền </w:t>
            </w:r>
            <w:r w:rsidR="00F652B1">
              <w:t xml:space="preserve">duyệt </w:t>
            </w:r>
            <w:r>
              <w:t xml:space="preserve">thông tin </w:t>
            </w:r>
            <w:r w:rsidR="00CD5272">
              <w:t xml:space="preserve">lịch hẹn mà khách hàng đã đặt. </w:t>
            </w:r>
            <w:r w:rsidR="00F652B1">
              <w:t>Đồng thời gửi email xác nhận đặt lịch cho khách hàng</w:t>
            </w:r>
            <w:r w:rsidR="00CD5272">
              <w:t>.</w:t>
            </w:r>
          </w:p>
        </w:tc>
      </w:tr>
      <w:tr w:rsidR="00CD5272" w14:paraId="1FA96CB7" w14:textId="77777777" w:rsidTr="005F0CA1">
        <w:tc>
          <w:tcPr>
            <w:tcW w:w="704" w:type="dxa"/>
            <w:tcBorders>
              <w:top w:val="single" w:sz="4" w:space="0" w:color="auto"/>
              <w:left w:val="single" w:sz="4" w:space="0" w:color="auto"/>
              <w:bottom w:val="single" w:sz="4" w:space="0" w:color="auto"/>
              <w:right w:val="single" w:sz="4" w:space="0" w:color="auto"/>
            </w:tcBorders>
          </w:tcPr>
          <w:p w14:paraId="2E92A4EC" w14:textId="7B734B94" w:rsidR="00CD5272" w:rsidRDefault="00465C25" w:rsidP="005F0CA1">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4ACDAE80" w14:textId="0EF6AAE6" w:rsidR="00CD5272" w:rsidRDefault="00CD5272" w:rsidP="005F0CA1">
            <w:r>
              <w:t>Đặt lịch hẹn</w:t>
            </w:r>
          </w:p>
        </w:tc>
        <w:tc>
          <w:tcPr>
            <w:tcW w:w="5381" w:type="dxa"/>
            <w:tcBorders>
              <w:top w:val="single" w:sz="4" w:space="0" w:color="auto"/>
              <w:left w:val="single" w:sz="4" w:space="0" w:color="auto"/>
              <w:bottom w:val="single" w:sz="4" w:space="0" w:color="auto"/>
              <w:right w:val="single" w:sz="4" w:space="0" w:color="auto"/>
            </w:tcBorders>
          </w:tcPr>
          <w:p w14:paraId="4FAC4A41" w14:textId="631DDDC5" w:rsidR="00CD5272" w:rsidRDefault="00CD5272" w:rsidP="005F0CA1">
            <w:r>
              <w:t xml:space="preserve">Khách hàng có thể đặt lịch hẹn dựa trên những </w:t>
            </w:r>
            <w:r w:rsidR="007B54EA">
              <w:t>lịch hẹn</w:t>
            </w:r>
            <w:r>
              <w:t xml:space="preserve"> mà quản lý đăng trên trình duyệt</w:t>
            </w:r>
            <w:r w:rsidR="00F121D8">
              <w:t xml:space="preserve"> phù hợp cho bản thân để dễ </w:t>
            </w:r>
            <w:r w:rsidR="00F652B1">
              <w:t xml:space="preserve">dàng </w:t>
            </w:r>
            <w:r w:rsidR="00F121D8">
              <w:t>sắp xếp công việc.</w:t>
            </w:r>
          </w:p>
        </w:tc>
      </w:tr>
      <w:tr w:rsidR="00CD5272" w14:paraId="547826B8" w14:textId="77777777" w:rsidTr="005F0CA1">
        <w:tc>
          <w:tcPr>
            <w:tcW w:w="704" w:type="dxa"/>
            <w:tcBorders>
              <w:top w:val="single" w:sz="4" w:space="0" w:color="auto"/>
              <w:left w:val="single" w:sz="4" w:space="0" w:color="auto"/>
              <w:bottom w:val="single" w:sz="4" w:space="0" w:color="auto"/>
              <w:right w:val="single" w:sz="4" w:space="0" w:color="auto"/>
            </w:tcBorders>
          </w:tcPr>
          <w:p w14:paraId="454E2668" w14:textId="2F5A15A7" w:rsidR="00CD5272" w:rsidRDefault="00465C25" w:rsidP="005F0CA1">
            <w:pPr>
              <w:jc w:val="center"/>
            </w:pPr>
            <w:r>
              <w:t>9</w:t>
            </w:r>
          </w:p>
        </w:tc>
        <w:tc>
          <w:tcPr>
            <w:tcW w:w="3260" w:type="dxa"/>
            <w:tcBorders>
              <w:top w:val="single" w:sz="4" w:space="0" w:color="auto"/>
              <w:left w:val="single" w:sz="4" w:space="0" w:color="auto"/>
              <w:bottom w:val="single" w:sz="4" w:space="0" w:color="auto"/>
              <w:right w:val="single" w:sz="4" w:space="0" w:color="auto"/>
            </w:tcBorders>
          </w:tcPr>
          <w:p w14:paraId="62242B1C" w14:textId="4D5AEF69" w:rsidR="00CD5272" w:rsidRDefault="00CD5272" w:rsidP="005F0CA1">
            <w:r>
              <w:t>Tìm kiếm thông tin</w:t>
            </w:r>
          </w:p>
        </w:tc>
        <w:tc>
          <w:tcPr>
            <w:tcW w:w="5381" w:type="dxa"/>
            <w:tcBorders>
              <w:top w:val="single" w:sz="4" w:space="0" w:color="auto"/>
              <w:left w:val="single" w:sz="4" w:space="0" w:color="auto"/>
              <w:bottom w:val="single" w:sz="4" w:space="0" w:color="auto"/>
              <w:right w:val="single" w:sz="4" w:space="0" w:color="auto"/>
            </w:tcBorders>
          </w:tcPr>
          <w:p w14:paraId="2096CE61" w14:textId="141F08F5" w:rsidR="00CD5272" w:rsidRDefault="00CD5272" w:rsidP="005F0CA1">
            <w:r>
              <w:t>Khách hàng có thể tìm kiếm thông tin mà mình muốn bằng cách nhập thông tin để trình duyệt có thể hiển thị ra những thông tin chính xác theo yêu cầu.</w:t>
            </w:r>
          </w:p>
        </w:tc>
      </w:tr>
    </w:tbl>
    <w:p w14:paraId="773A3472" w14:textId="77777777" w:rsidR="00B57B38" w:rsidRPr="00B57B38" w:rsidRDefault="00B57B38" w:rsidP="00A66C4A"/>
    <w:p w14:paraId="0EFAE889" w14:textId="06DF3C0A" w:rsidR="00AF4014" w:rsidRDefault="00CD5272" w:rsidP="00CD5272">
      <w:pPr>
        <w:pStyle w:val="Heading3"/>
        <w:numPr>
          <w:ilvl w:val="0"/>
          <w:numId w:val="0"/>
        </w:numPr>
        <w:ind w:left="340"/>
      </w:pPr>
      <w:bookmarkStart w:id="97" w:name="_Toc173355592"/>
      <w:bookmarkStart w:id="98" w:name="_Toc123494304"/>
      <w:bookmarkStart w:id="99" w:name="_Toc123494470"/>
      <w:bookmarkStart w:id="100" w:name="_Toc126865586"/>
      <w:r>
        <w:t>3.3.3 Sơ đồ Usecase tổng quát</w:t>
      </w:r>
      <w:bookmarkEnd w:id="97"/>
    </w:p>
    <w:p w14:paraId="678DD4F7" w14:textId="77777777" w:rsidR="00F121D8" w:rsidRPr="00F121D8" w:rsidRDefault="00F121D8" w:rsidP="00F121D8"/>
    <w:p w14:paraId="6459A85B" w14:textId="414D2433" w:rsidR="00C32916" w:rsidRDefault="00770BB4" w:rsidP="00C32916">
      <w:pPr>
        <w:keepNext/>
      </w:pPr>
      <w:r w:rsidRPr="00770BB4">
        <w:rPr>
          <w:noProof/>
        </w:rPr>
        <w:t xml:space="preserve"> </w:t>
      </w:r>
      <w:r w:rsidR="000D7250" w:rsidRPr="000D7250">
        <w:rPr>
          <w:noProof/>
        </w:rPr>
        <w:drawing>
          <wp:inline distT="0" distB="0" distL="0" distR="0" wp14:anchorId="47729C1B" wp14:editId="362EFD69">
            <wp:extent cx="5940425" cy="3686175"/>
            <wp:effectExtent l="0" t="0" r="3175" b="9525"/>
            <wp:docPr id="44051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731" name=""/>
                    <pic:cNvPicPr/>
                  </pic:nvPicPr>
                  <pic:blipFill>
                    <a:blip r:embed="rId25"/>
                    <a:stretch>
                      <a:fillRect/>
                    </a:stretch>
                  </pic:blipFill>
                  <pic:spPr>
                    <a:xfrm>
                      <a:off x="0" y="0"/>
                      <a:ext cx="5940425" cy="3686175"/>
                    </a:xfrm>
                    <a:prstGeom prst="rect">
                      <a:avLst/>
                    </a:prstGeom>
                  </pic:spPr>
                </pic:pic>
              </a:graphicData>
            </a:graphic>
          </wp:inline>
        </w:drawing>
      </w:r>
    </w:p>
    <w:p w14:paraId="0C1D42CA" w14:textId="1B49F67C" w:rsidR="00F121D8" w:rsidRDefault="00C32916" w:rsidP="00C32916">
      <w:pPr>
        <w:pStyle w:val="Caption"/>
      </w:pPr>
      <w:bookmarkStart w:id="101" w:name="_Toc172040036"/>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2</w:t>
      </w:r>
      <w:r w:rsidR="00F752A9">
        <w:fldChar w:fldCharType="end"/>
      </w:r>
      <w:r>
        <w:t xml:space="preserve"> Sơ đồ Usecase tổng quát</w:t>
      </w:r>
      <w:bookmarkEnd w:id="101"/>
    </w:p>
    <w:p w14:paraId="23846C8A" w14:textId="76EB5D4F" w:rsidR="00F121D8" w:rsidRDefault="00F121D8" w:rsidP="00F121D8">
      <w:pPr>
        <w:pStyle w:val="Heading3"/>
        <w:numPr>
          <w:ilvl w:val="0"/>
          <w:numId w:val="0"/>
        </w:numPr>
        <w:ind w:left="340"/>
      </w:pPr>
      <w:bookmarkStart w:id="102" w:name="_Toc173355593"/>
      <w:r>
        <w:t>3.3.4 Sơ đồ phân rã Usecase</w:t>
      </w:r>
      <w:bookmarkEnd w:id="102"/>
    </w:p>
    <w:p w14:paraId="334F5509" w14:textId="77777777" w:rsidR="00C32916" w:rsidRPr="00C32916" w:rsidRDefault="00C32916" w:rsidP="00C32916"/>
    <w:p w14:paraId="517460BB" w14:textId="54F186B4" w:rsidR="00C32916" w:rsidRPr="00C32916" w:rsidRDefault="00F121D8" w:rsidP="00C32916">
      <w:pPr>
        <w:pStyle w:val="Heading4"/>
        <w:numPr>
          <w:ilvl w:val="0"/>
          <w:numId w:val="0"/>
        </w:numPr>
        <w:ind w:left="907"/>
        <w:jc w:val="both"/>
      </w:pPr>
      <w:r>
        <w:t>3.3.4.1</w:t>
      </w:r>
      <w:r w:rsidR="00432B75">
        <w:t xml:space="preserve"> </w:t>
      </w:r>
      <w:r>
        <w:t xml:space="preserve">Sơ đồ phân rã Usecase quản </w:t>
      </w:r>
      <w:r w:rsidR="00122F59">
        <w:t xml:space="preserve">lý </w:t>
      </w:r>
      <w:r w:rsidR="006460D0">
        <w:t>banner</w:t>
      </w:r>
    </w:p>
    <w:p w14:paraId="5422648B" w14:textId="77777777" w:rsidR="00C32916" w:rsidRPr="00C32916" w:rsidRDefault="00C32916" w:rsidP="00C32916"/>
    <w:p w14:paraId="7E68FA2C" w14:textId="77777777" w:rsidR="000B6668" w:rsidRDefault="000B6668" w:rsidP="00C32916">
      <w:pPr>
        <w:keepNext/>
        <w:rPr>
          <w:noProof/>
        </w:rPr>
      </w:pPr>
    </w:p>
    <w:p w14:paraId="0CE0E3DB" w14:textId="649FCEC6" w:rsidR="00C32916" w:rsidRDefault="00D616AB" w:rsidP="00D616AB">
      <w:pPr>
        <w:keepNext/>
        <w:jc w:val="center"/>
      </w:pPr>
      <w:r w:rsidRPr="00D616AB">
        <w:rPr>
          <w:noProof/>
        </w:rPr>
        <w:drawing>
          <wp:inline distT="0" distB="0" distL="0" distR="0" wp14:anchorId="61CC7132" wp14:editId="79970AD0">
            <wp:extent cx="4580467" cy="3606582"/>
            <wp:effectExtent l="0" t="0" r="0" b="0"/>
            <wp:docPr id="927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4826" name=""/>
                    <pic:cNvPicPr/>
                  </pic:nvPicPr>
                  <pic:blipFill>
                    <a:blip r:embed="rId26"/>
                    <a:stretch>
                      <a:fillRect/>
                    </a:stretch>
                  </pic:blipFill>
                  <pic:spPr>
                    <a:xfrm>
                      <a:off x="0" y="0"/>
                      <a:ext cx="4592859" cy="3616339"/>
                    </a:xfrm>
                    <a:prstGeom prst="rect">
                      <a:avLst/>
                    </a:prstGeom>
                  </pic:spPr>
                </pic:pic>
              </a:graphicData>
            </a:graphic>
          </wp:inline>
        </w:drawing>
      </w:r>
    </w:p>
    <w:p w14:paraId="30AA5485" w14:textId="1D91FE76" w:rsidR="00432B75" w:rsidRDefault="00C32916" w:rsidP="00C32916">
      <w:pPr>
        <w:pStyle w:val="Caption"/>
      </w:pPr>
      <w:bookmarkStart w:id="103" w:name="_Toc172040037"/>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3</w:t>
      </w:r>
      <w:r w:rsidR="00F752A9">
        <w:fldChar w:fldCharType="end"/>
      </w:r>
      <w:r>
        <w:t xml:space="preserve"> Sơ đồ phân rã Admin quản lý </w:t>
      </w:r>
      <w:r w:rsidR="00D616AB">
        <w:t>banner</w:t>
      </w:r>
      <w:bookmarkEnd w:id="103"/>
    </w:p>
    <w:p w14:paraId="33F52981" w14:textId="5F460E28" w:rsidR="00EF54A7" w:rsidRPr="00EF54A7" w:rsidRDefault="00A355A2" w:rsidP="00EF54A7">
      <w:pPr>
        <w:pStyle w:val="Heading4"/>
        <w:numPr>
          <w:ilvl w:val="0"/>
          <w:numId w:val="0"/>
        </w:numPr>
        <w:ind w:left="907"/>
        <w:rPr>
          <w:noProof/>
        </w:rPr>
      </w:pPr>
      <w:r>
        <w:rPr>
          <w:noProof/>
        </w:rPr>
        <w:t>3.3.4.2 Sơ đồ phân rã Usecase duyệt tài khoản quản lý</w:t>
      </w:r>
    </w:p>
    <w:p w14:paraId="189274EC" w14:textId="47170C94" w:rsidR="00C32916" w:rsidRDefault="00F97509" w:rsidP="000B6668">
      <w:pPr>
        <w:keepNext/>
        <w:jc w:val="center"/>
      </w:pPr>
      <w:r w:rsidRPr="00F97509">
        <w:rPr>
          <w:noProof/>
        </w:rPr>
        <w:drawing>
          <wp:inline distT="0" distB="0" distL="0" distR="0" wp14:anchorId="5A4A675A" wp14:editId="1ADB3453">
            <wp:extent cx="5334000" cy="2900284"/>
            <wp:effectExtent l="0" t="0" r="0" b="0"/>
            <wp:docPr id="11920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6472" name=""/>
                    <pic:cNvPicPr/>
                  </pic:nvPicPr>
                  <pic:blipFill>
                    <a:blip r:embed="rId27"/>
                    <a:stretch>
                      <a:fillRect/>
                    </a:stretch>
                  </pic:blipFill>
                  <pic:spPr>
                    <a:xfrm>
                      <a:off x="0" y="0"/>
                      <a:ext cx="5357199" cy="2912898"/>
                    </a:xfrm>
                    <a:prstGeom prst="rect">
                      <a:avLst/>
                    </a:prstGeom>
                  </pic:spPr>
                </pic:pic>
              </a:graphicData>
            </a:graphic>
          </wp:inline>
        </w:drawing>
      </w:r>
    </w:p>
    <w:p w14:paraId="3087B7FC" w14:textId="52615DF1" w:rsidR="00432B75" w:rsidRDefault="00C32916" w:rsidP="00C32916">
      <w:pPr>
        <w:pStyle w:val="Caption"/>
      </w:pPr>
      <w:bookmarkStart w:id="104" w:name="_Toc172040038"/>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4</w:t>
      </w:r>
      <w:r w:rsidR="00F752A9">
        <w:fldChar w:fldCharType="end"/>
      </w:r>
      <w:r>
        <w:t xml:space="preserve"> Sơ đồ phân rã</w:t>
      </w:r>
      <w:r w:rsidR="00F97509">
        <w:t xml:space="preserve"> Admin</w:t>
      </w:r>
      <w:r>
        <w:t xml:space="preserve"> </w:t>
      </w:r>
      <w:r w:rsidR="00F97509">
        <w:t>duyệt tài khoản quản lý</w:t>
      </w:r>
      <w:bookmarkEnd w:id="104"/>
    </w:p>
    <w:p w14:paraId="7D7373DF" w14:textId="09955764" w:rsidR="000B6668" w:rsidRDefault="00EF54A7" w:rsidP="00EF54A7">
      <w:pPr>
        <w:pStyle w:val="Heading4"/>
        <w:numPr>
          <w:ilvl w:val="0"/>
          <w:numId w:val="0"/>
        </w:numPr>
        <w:ind w:left="907"/>
        <w:rPr>
          <w:noProof/>
        </w:rPr>
      </w:pPr>
      <w:r>
        <w:rPr>
          <w:noProof/>
        </w:rPr>
        <w:lastRenderedPageBreak/>
        <w:t>3.3.4.3 Sơ đồ phân rã Usecase quản lý danh mục</w:t>
      </w:r>
    </w:p>
    <w:p w14:paraId="3E1F02FC" w14:textId="19EFB855" w:rsidR="00325222" w:rsidRDefault="00555B0E" w:rsidP="000B6668">
      <w:pPr>
        <w:keepNext/>
        <w:jc w:val="center"/>
      </w:pPr>
      <w:r w:rsidRPr="00555B0E">
        <w:rPr>
          <w:noProof/>
        </w:rPr>
        <w:drawing>
          <wp:inline distT="0" distB="0" distL="0" distR="0" wp14:anchorId="1C7F53BF" wp14:editId="5BBC8912">
            <wp:extent cx="3848637" cy="2514951"/>
            <wp:effectExtent l="0" t="0" r="0" b="0"/>
            <wp:docPr id="18653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357" name=""/>
                    <pic:cNvPicPr/>
                  </pic:nvPicPr>
                  <pic:blipFill>
                    <a:blip r:embed="rId28"/>
                    <a:stretch>
                      <a:fillRect/>
                    </a:stretch>
                  </pic:blipFill>
                  <pic:spPr>
                    <a:xfrm>
                      <a:off x="0" y="0"/>
                      <a:ext cx="3848637" cy="2514951"/>
                    </a:xfrm>
                    <a:prstGeom prst="rect">
                      <a:avLst/>
                    </a:prstGeom>
                  </pic:spPr>
                </pic:pic>
              </a:graphicData>
            </a:graphic>
          </wp:inline>
        </w:drawing>
      </w:r>
    </w:p>
    <w:p w14:paraId="77A1F5D0" w14:textId="24F17CA0" w:rsidR="00065114" w:rsidRPr="00065114" w:rsidRDefault="00325222" w:rsidP="00325222">
      <w:pPr>
        <w:pStyle w:val="Caption"/>
      </w:pPr>
      <w:bookmarkStart w:id="105" w:name="_Toc172040039"/>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5</w:t>
      </w:r>
      <w:r w:rsidR="00F752A9">
        <w:fldChar w:fldCharType="end"/>
      </w:r>
      <w:r>
        <w:t xml:space="preserve"> Sơ đồ phân rã Usecase quản lý </w:t>
      </w:r>
      <w:r w:rsidR="00EF54A7">
        <w:t>danh mục</w:t>
      </w:r>
      <w:bookmarkEnd w:id="105"/>
    </w:p>
    <w:p w14:paraId="616EFF66" w14:textId="77777777" w:rsidR="00432B75" w:rsidRPr="00432B75" w:rsidRDefault="00432B75" w:rsidP="00432B75"/>
    <w:p w14:paraId="2B25220B" w14:textId="282E0309" w:rsidR="000B6668" w:rsidRDefault="00555B0E" w:rsidP="00555B0E">
      <w:pPr>
        <w:pStyle w:val="Heading4"/>
        <w:numPr>
          <w:ilvl w:val="0"/>
          <w:numId w:val="0"/>
        </w:numPr>
        <w:ind w:left="907"/>
        <w:rPr>
          <w:noProof/>
        </w:rPr>
      </w:pPr>
      <w:r>
        <w:rPr>
          <w:noProof/>
        </w:rPr>
        <w:t>3.3.4.4 Sơ đồ phân rã Usecase quản lý nhân viên</w:t>
      </w:r>
    </w:p>
    <w:p w14:paraId="11F2A760" w14:textId="7211B505" w:rsidR="002140D6" w:rsidRDefault="00555B0E" w:rsidP="000B6668">
      <w:pPr>
        <w:keepNext/>
        <w:jc w:val="center"/>
      </w:pPr>
      <w:r w:rsidRPr="00555B0E">
        <w:rPr>
          <w:noProof/>
        </w:rPr>
        <w:drawing>
          <wp:inline distT="0" distB="0" distL="0" distR="0" wp14:anchorId="2C5A6FC9" wp14:editId="247F4C4F">
            <wp:extent cx="3753374" cy="2495898"/>
            <wp:effectExtent l="0" t="0" r="0" b="0"/>
            <wp:docPr id="90944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3669" name=""/>
                    <pic:cNvPicPr/>
                  </pic:nvPicPr>
                  <pic:blipFill>
                    <a:blip r:embed="rId29"/>
                    <a:stretch>
                      <a:fillRect/>
                    </a:stretch>
                  </pic:blipFill>
                  <pic:spPr>
                    <a:xfrm>
                      <a:off x="0" y="0"/>
                      <a:ext cx="3753374" cy="2495898"/>
                    </a:xfrm>
                    <a:prstGeom prst="rect">
                      <a:avLst/>
                    </a:prstGeom>
                  </pic:spPr>
                </pic:pic>
              </a:graphicData>
            </a:graphic>
          </wp:inline>
        </w:drawing>
      </w:r>
    </w:p>
    <w:p w14:paraId="6E167533" w14:textId="043076C8" w:rsidR="00432B75" w:rsidRDefault="002140D6" w:rsidP="00141CD3">
      <w:pPr>
        <w:pStyle w:val="Caption"/>
      </w:pPr>
      <w:bookmarkStart w:id="106" w:name="_Toc172040040"/>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6</w:t>
      </w:r>
      <w:r w:rsidR="00F752A9">
        <w:fldChar w:fldCharType="end"/>
      </w:r>
      <w:r>
        <w:t xml:space="preserve"> Sơ đồ phân rã Usecase quản lý </w:t>
      </w:r>
      <w:r w:rsidR="00555B0E">
        <w:t>nhân viên</w:t>
      </w:r>
      <w:bookmarkEnd w:id="106"/>
    </w:p>
    <w:p w14:paraId="2E6C173C" w14:textId="4AA5AED6" w:rsidR="000B6668" w:rsidRDefault="00642F86" w:rsidP="00642F86">
      <w:pPr>
        <w:pStyle w:val="Heading4"/>
        <w:numPr>
          <w:ilvl w:val="0"/>
          <w:numId w:val="0"/>
        </w:numPr>
        <w:ind w:left="907"/>
        <w:rPr>
          <w:noProof/>
        </w:rPr>
      </w:pPr>
      <w:r>
        <w:rPr>
          <w:noProof/>
        </w:rPr>
        <w:t xml:space="preserve">3.3.4.5 Sơ đồ phân rã Usecase </w:t>
      </w:r>
      <w:r w:rsidR="00141CD3">
        <w:rPr>
          <w:noProof/>
        </w:rPr>
        <w:t xml:space="preserve">nhân viên </w:t>
      </w:r>
      <w:r>
        <w:rPr>
          <w:noProof/>
        </w:rPr>
        <w:t>tạo lịch</w:t>
      </w:r>
    </w:p>
    <w:p w14:paraId="4039DF77" w14:textId="4A3ADFEA" w:rsidR="0044011F" w:rsidRDefault="000D7250" w:rsidP="000D7250">
      <w:pPr>
        <w:keepNext/>
        <w:jc w:val="center"/>
      </w:pPr>
      <w:r w:rsidRPr="000D7250">
        <w:rPr>
          <w:noProof/>
        </w:rPr>
        <w:drawing>
          <wp:inline distT="0" distB="0" distL="0" distR="0" wp14:anchorId="4FACE109" wp14:editId="3AAE4E68">
            <wp:extent cx="3223260" cy="2640839"/>
            <wp:effectExtent l="0" t="0" r="0" b="7620"/>
            <wp:docPr id="8870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212" name=""/>
                    <pic:cNvPicPr/>
                  </pic:nvPicPr>
                  <pic:blipFill>
                    <a:blip r:embed="rId30"/>
                    <a:stretch>
                      <a:fillRect/>
                    </a:stretch>
                  </pic:blipFill>
                  <pic:spPr>
                    <a:xfrm>
                      <a:off x="0" y="0"/>
                      <a:ext cx="3229099" cy="2645623"/>
                    </a:xfrm>
                    <a:prstGeom prst="rect">
                      <a:avLst/>
                    </a:prstGeom>
                  </pic:spPr>
                </pic:pic>
              </a:graphicData>
            </a:graphic>
          </wp:inline>
        </w:drawing>
      </w:r>
    </w:p>
    <w:p w14:paraId="6A755CF9" w14:textId="0F9DC8CA" w:rsidR="00432B75" w:rsidRDefault="0044011F" w:rsidP="00777793">
      <w:pPr>
        <w:pStyle w:val="Caption"/>
      </w:pPr>
      <w:bookmarkStart w:id="107" w:name="_Toc172040041"/>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7</w:t>
      </w:r>
      <w:r w:rsidR="00F752A9">
        <w:fldChar w:fldCharType="end"/>
      </w:r>
      <w:r>
        <w:t xml:space="preserve"> Sơ đồ phân rã Usecase </w:t>
      </w:r>
      <w:r w:rsidR="00141CD3">
        <w:t>nhân viên tạo lịch</w:t>
      </w:r>
      <w:bookmarkEnd w:id="107"/>
    </w:p>
    <w:p w14:paraId="66B4D074" w14:textId="2CEDA7DC" w:rsidR="002B173A" w:rsidRDefault="00887FA0" w:rsidP="00777793">
      <w:pPr>
        <w:pStyle w:val="Heading4"/>
        <w:numPr>
          <w:ilvl w:val="0"/>
          <w:numId w:val="0"/>
        </w:numPr>
        <w:ind w:left="907"/>
      </w:pPr>
      <w:r>
        <w:lastRenderedPageBreak/>
        <w:t>3.3.4.</w:t>
      </w:r>
      <w:r w:rsidR="00777793">
        <w:t>6 Sơ đồ phân rã Usecase quản lý lịch hẹn</w:t>
      </w:r>
    </w:p>
    <w:p w14:paraId="23DC8650" w14:textId="61709189" w:rsidR="00131771" w:rsidRDefault="000D7250" w:rsidP="000D7250">
      <w:pPr>
        <w:keepNext/>
        <w:jc w:val="center"/>
      </w:pPr>
      <w:r w:rsidRPr="000D7250">
        <w:rPr>
          <w:noProof/>
        </w:rPr>
        <w:drawing>
          <wp:inline distT="0" distB="0" distL="0" distR="0" wp14:anchorId="368C223E" wp14:editId="390A6676">
            <wp:extent cx="3477110" cy="3124636"/>
            <wp:effectExtent l="0" t="0" r="9525" b="0"/>
            <wp:docPr id="11312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87539" name=""/>
                    <pic:cNvPicPr/>
                  </pic:nvPicPr>
                  <pic:blipFill>
                    <a:blip r:embed="rId31"/>
                    <a:stretch>
                      <a:fillRect/>
                    </a:stretch>
                  </pic:blipFill>
                  <pic:spPr>
                    <a:xfrm>
                      <a:off x="0" y="0"/>
                      <a:ext cx="3477110" cy="3124636"/>
                    </a:xfrm>
                    <a:prstGeom prst="rect">
                      <a:avLst/>
                    </a:prstGeom>
                  </pic:spPr>
                </pic:pic>
              </a:graphicData>
            </a:graphic>
          </wp:inline>
        </w:drawing>
      </w:r>
    </w:p>
    <w:p w14:paraId="4175CF31" w14:textId="288E13AC" w:rsidR="00887FA0" w:rsidRDefault="00131771" w:rsidP="00131771">
      <w:pPr>
        <w:pStyle w:val="Caption"/>
      </w:pPr>
      <w:bookmarkStart w:id="108" w:name="_Toc172040042"/>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8</w:t>
      </w:r>
      <w:r w:rsidR="00F752A9">
        <w:fldChar w:fldCharType="end"/>
      </w:r>
      <w:r>
        <w:t xml:space="preserve"> Sơ đồ phân rã Usecase </w:t>
      </w:r>
      <w:r w:rsidR="00777793">
        <w:t>quản lý lịch hẹn</w:t>
      </w:r>
      <w:bookmarkEnd w:id="108"/>
    </w:p>
    <w:p w14:paraId="02221115" w14:textId="4CE8E79A" w:rsidR="002B173A" w:rsidRDefault="00777793" w:rsidP="00F5155F">
      <w:pPr>
        <w:pStyle w:val="Heading4"/>
        <w:numPr>
          <w:ilvl w:val="3"/>
          <w:numId w:val="41"/>
        </w:numPr>
        <w:rPr>
          <w:noProof/>
        </w:rPr>
      </w:pPr>
      <w:r>
        <w:rPr>
          <w:noProof/>
        </w:rPr>
        <w:t>Sơ đồ phân rã Usecase</w:t>
      </w:r>
      <w:r w:rsidR="00F5155F">
        <w:rPr>
          <w:noProof/>
        </w:rPr>
        <w:t xml:space="preserve"> đặt lịch hẹn</w:t>
      </w:r>
    </w:p>
    <w:p w14:paraId="2653A4C2" w14:textId="70C65CEF" w:rsidR="00AC39C0" w:rsidRDefault="00F5155F" w:rsidP="00F5155F">
      <w:pPr>
        <w:keepNext/>
        <w:jc w:val="center"/>
      </w:pPr>
      <w:r w:rsidRPr="00F5155F">
        <w:rPr>
          <w:noProof/>
        </w:rPr>
        <w:drawing>
          <wp:inline distT="0" distB="0" distL="0" distR="0" wp14:anchorId="04E830BE" wp14:editId="698C93B3">
            <wp:extent cx="3792855" cy="2410144"/>
            <wp:effectExtent l="0" t="0" r="0" b="9525"/>
            <wp:docPr id="2015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850" name=""/>
                    <pic:cNvPicPr/>
                  </pic:nvPicPr>
                  <pic:blipFill>
                    <a:blip r:embed="rId32"/>
                    <a:stretch>
                      <a:fillRect/>
                    </a:stretch>
                  </pic:blipFill>
                  <pic:spPr>
                    <a:xfrm>
                      <a:off x="0" y="0"/>
                      <a:ext cx="3826502" cy="2431525"/>
                    </a:xfrm>
                    <a:prstGeom prst="rect">
                      <a:avLst/>
                    </a:prstGeom>
                  </pic:spPr>
                </pic:pic>
              </a:graphicData>
            </a:graphic>
          </wp:inline>
        </w:drawing>
      </w:r>
    </w:p>
    <w:p w14:paraId="34A393AE" w14:textId="50167CFF" w:rsidR="00F5155F" w:rsidRDefault="00AC39C0" w:rsidP="00F5155F">
      <w:pPr>
        <w:pStyle w:val="Caption"/>
      </w:pPr>
      <w:bookmarkStart w:id="109" w:name="_Toc172040043"/>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9</w:t>
      </w:r>
      <w:r w:rsidR="00F752A9">
        <w:fldChar w:fldCharType="end"/>
      </w:r>
      <w:r>
        <w:t xml:space="preserve"> Sơ đồ phần rã Usecase đặt lịch hẹn</w:t>
      </w:r>
      <w:bookmarkEnd w:id="109"/>
    </w:p>
    <w:p w14:paraId="20AC3ECE" w14:textId="6D10EF44" w:rsidR="00F5155F" w:rsidRDefault="00F5155F" w:rsidP="00F5155F">
      <w:pPr>
        <w:pStyle w:val="Heading4"/>
        <w:numPr>
          <w:ilvl w:val="3"/>
          <w:numId w:val="41"/>
        </w:numPr>
      </w:pPr>
      <w:r>
        <w:lastRenderedPageBreak/>
        <w:t>Sơ đồ phân rã Usecase tìm kiếm thông tin</w:t>
      </w:r>
    </w:p>
    <w:p w14:paraId="58B64D72" w14:textId="77777777" w:rsidR="00F5155F" w:rsidRDefault="00F5155F" w:rsidP="00F5155F">
      <w:pPr>
        <w:keepNext/>
        <w:jc w:val="center"/>
      </w:pPr>
      <w:r w:rsidRPr="00F5155F">
        <w:rPr>
          <w:noProof/>
        </w:rPr>
        <w:drawing>
          <wp:inline distT="0" distB="0" distL="0" distR="0" wp14:anchorId="6B646F86" wp14:editId="071753BB">
            <wp:extent cx="3791479" cy="2505425"/>
            <wp:effectExtent l="0" t="0" r="0" b="9525"/>
            <wp:docPr id="105282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28910" name=""/>
                    <pic:cNvPicPr/>
                  </pic:nvPicPr>
                  <pic:blipFill>
                    <a:blip r:embed="rId33"/>
                    <a:stretch>
                      <a:fillRect/>
                    </a:stretch>
                  </pic:blipFill>
                  <pic:spPr>
                    <a:xfrm>
                      <a:off x="0" y="0"/>
                      <a:ext cx="3791479" cy="2505425"/>
                    </a:xfrm>
                    <a:prstGeom prst="rect">
                      <a:avLst/>
                    </a:prstGeom>
                  </pic:spPr>
                </pic:pic>
              </a:graphicData>
            </a:graphic>
          </wp:inline>
        </w:drawing>
      </w:r>
    </w:p>
    <w:p w14:paraId="1EEFB574" w14:textId="607B3BCC" w:rsidR="00F5155F" w:rsidRPr="00F5155F" w:rsidRDefault="00F5155F" w:rsidP="00F5155F">
      <w:pPr>
        <w:pStyle w:val="Caption"/>
      </w:pPr>
      <w:bookmarkStart w:id="110" w:name="_Toc172040044"/>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10</w:t>
      </w:r>
      <w:r w:rsidR="00F752A9">
        <w:fldChar w:fldCharType="end"/>
      </w:r>
      <w:r>
        <w:t xml:space="preserve"> Sơ đồ phân rã Usecase tìm kiếm thông tin</w:t>
      </w:r>
      <w:bookmarkEnd w:id="110"/>
    </w:p>
    <w:p w14:paraId="3F20B5A5" w14:textId="6905D557" w:rsidR="006337C1" w:rsidRPr="006337C1" w:rsidRDefault="006337C1" w:rsidP="006337C1">
      <w:pPr>
        <w:pStyle w:val="Heading3"/>
        <w:numPr>
          <w:ilvl w:val="2"/>
          <w:numId w:val="25"/>
        </w:numPr>
      </w:pPr>
      <w:bookmarkStart w:id="111" w:name="_Toc173355594"/>
      <w:r>
        <w:t>Sơ đồ tuần tự</w:t>
      </w:r>
      <w:bookmarkEnd w:id="111"/>
    </w:p>
    <w:p w14:paraId="386CF781" w14:textId="7B5BEC5D" w:rsidR="00887FA0" w:rsidRPr="00887FA0" w:rsidRDefault="00746252">
      <w:pPr>
        <w:pStyle w:val="Heading4"/>
        <w:numPr>
          <w:ilvl w:val="3"/>
          <w:numId w:val="25"/>
        </w:numPr>
      </w:pPr>
      <w:r>
        <w:t>Đăng nhập</w:t>
      </w:r>
      <w:r w:rsidR="00106E1E">
        <w:t xml:space="preserve"> Admin</w:t>
      </w:r>
    </w:p>
    <w:p w14:paraId="64EA40C2" w14:textId="77777777" w:rsidR="002B173A" w:rsidRDefault="002B173A" w:rsidP="00746252">
      <w:pPr>
        <w:keepNext/>
        <w:rPr>
          <w:noProof/>
        </w:rPr>
      </w:pPr>
    </w:p>
    <w:p w14:paraId="163B2B57" w14:textId="12B200D1" w:rsidR="00746252" w:rsidRDefault="006337C1" w:rsidP="00A46598">
      <w:pPr>
        <w:keepNext/>
        <w:jc w:val="center"/>
      </w:pPr>
      <w:r w:rsidRPr="006337C1">
        <w:rPr>
          <w:noProof/>
        </w:rPr>
        <w:drawing>
          <wp:inline distT="0" distB="0" distL="0" distR="0" wp14:anchorId="51D610A4" wp14:editId="6398CBE7">
            <wp:extent cx="5046133" cy="3924170"/>
            <wp:effectExtent l="0" t="0" r="2540" b="635"/>
            <wp:docPr id="15877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4247" name=""/>
                    <pic:cNvPicPr/>
                  </pic:nvPicPr>
                  <pic:blipFill>
                    <a:blip r:embed="rId34"/>
                    <a:stretch>
                      <a:fillRect/>
                    </a:stretch>
                  </pic:blipFill>
                  <pic:spPr>
                    <a:xfrm>
                      <a:off x="0" y="0"/>
                      <a:ext cx="5066462" cy="3939979"/>
                    </a:xfrm>
                    <a:prstGeom prst="rect">
                      <a:avLst/>
                    </a:prstGeom>
                  </pic:spPr>
                </pic:pic>
              </a:graphicData>
            </a:graphic>
          </wp:inline>
        </w:drawing>
      </w:r>
    </w:p>
    <w:p w14:paraId="7AFB5CE7" w14:textId="742E5C06" w:rsidR="000F6714" w:rsidRDefault="00746252" w:rsidP="00D27A13">
      <w:pPr>
        <w:pStyle w:val="Caption"/>
      </w:pPr>
      <w:bookmarkStart w:id="112" w:name="_Toc172040045"/>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11</w:t>
      </w:r>
      <w:r w:rsidR="00F752A9">
        <w:fldChar w:fldCharType="end"/>
      </w:r>
      <w:r>
        <w:t xml:space="preserve"> Sở đồ tuần tự đăng nhập</w:t>
      </w:r>
      <w:bookmarkEnd w:id="112"/>
    </w:p>
    <w:p w14:paraId="511F2FC5" w14:textId="57EEF4F4" w:rsidR="000F6714" w:rsidRDefault="00887FA0">
      <w:pPr>
        <w:pStyle w:val="Heading4"/>
        <w:numPr>
          <w:ilvl w:val="3"/>
          <w:numId w:val="25"/>
        </w:numPr>
      </w:pPr>
      <w:r>
        <w:lastRenderedPageBreak/>
        <w:t xml:space="preserve"> </w:t>
      </w:r>
      <w:r w:rsidR="006337C1">
        <w:t>Đăng ký tài khoản quản lý</w:t>
      </w:r>
    </w:p>
    <w:p w14:paraId="268C3246" w14:textId="70A88F30" w:rsidR="00D27A13" w:rsidRDefault="006337C1" w:rsidP="00EA4C21">
      <w:pPr>
        <w:keepNext/>
        <w:jc w:val="center"/>
      </w:pPr>
      <w:r w:rsidRPr="006337C1">
        <w:rPr>
          <w:noProof/>
        </w:rPr>
        <w:drawing>
          <wp:inline distT="0" distB="0" distL="0" distR="0" wp14:anchorId="0D8A1A27" wp14:editId="1748D6E5">
            <wp:extent cx="5071533" cy="3945550"/>
            <wp:effectExtent l="0" t="0" r="0" b="0"/>
            <wp:docPr id="213532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7980" name=""/>
                    <pic:cNvPicPr/>
                  </pic:nvPicPr>
                  <pic:blipFill>
                    <a:blip r:embed="rId35"/>
                    <a:stretch>
                      <a:fillRect/>
                    </a:stretch>
                  </pic:blipFill>
                  <pic:spPr>
                    <a:xfrm>
                      <a:off x="0" y="0"/>
                      <a:ext cx="5083685" cy="3955004"/>
                    </a:xfrm>
                    <a:prstGeom prst="rect">
                      <a:avLst/>
                    </a:prstGeom>
                  </pic:spPr>
                </pic:pic>
              </a:graphicData>
            </a:graphic>
          </wp:inline>
        </w:drawing>
      </w:r>
    </w:p>
    <w:p w14:paraId="078D7930" w14:textId="434CABDC" w:rsidR="000F6714" w:rsidRDefault="00D27A13" w:rsidP="00D27A13">
      <w:pPr>
        <w:pStyle w:val="Caption"/>
      </w:pPr>
      <w:bookmarkStart w:id="113" w:name="_Toc172040046"/>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12</w:t>
      </w:r>
      <w:r w:rsidR="00F752A9">
        <w:fldChar w:fldCharType="end"/>
      </w:r>
      <w:r>
        <w:t xml:space="preserve"> Sơ đồ tuần tự </w:t>
      </w:r>
      <w:r w:rsidR="006337C1">
        <w:t>đăng ký tài khoản quản lý</w:t>
      </w:r>
      <w:bookmarkEnd w:id="113"/>
    </w:p>
    <w:p w14:paraId="0D54500E" w14:textId="25359D52" w:rsidR="000F6714" w:rsidRDefault="00A46598">
      <w:pPr>
        <w:pStyle w:val="Heading4"/>
        <w:numPr>
          <w:ilvl w:val="3"/>
          <w:numId w:val="25"/>
        </w:numPr>
      </w:pPr>
      <w:r>
        <w:t>Đăng nhập quản lý</w:t>
      </w:r>
    </w:p>
    <w:p w14:paraId="0C48769D" w14:textId="4FD4601D" w:rsidR="0085131E" w:rsidRPr="0085131E" w:rsidRDefault="0085131E" w:rsidP="0085131E">
      <w:pPr>
        <w:jc w:val="center"/>
      </w:pPr>
      <w:r w:rsidRPr="0085131E">
        <w:rPr>
          <w:noProof/>
        </w:rPr>
        <w:drawing>
          <wp:inline distT="0" distB="0" distL="0" distR="0" wp14:anchorId="21780A36" wp14:editId="6C443BDA">
            <wp:extent cx="5940425" cy="4554220"/>
            <wp:effectExtent l="0" t="0" r="3175" b="0"/>
            <wp:docPr id="624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66" name=""/>
                    <pic:cNvPicPr/>
                  </pic:nvPicPr>
                  <pic:blipFill>
                    <a:blip r:embed="rId36"/>
                    <a:stretch>
                      <a:fillRect/>
                    </a:stretch>
                  </pic:blipFill>
                  <pic:spPr>
                    <a:xfrm>
                      <a:off x="0" y="0"/>
                      <a:ext cx="5940425" cy="4554220"/>
                    </a:xfrm>
                    <a:prstGeom prst="rect">
                      <a:avLst/>
                    </a:prstGeom>
                  </pic:spPr>
                </pic:pic>
              </a:graphicData>
            </a:graphic>
          </wp:inline>
        </w:drawing>
      </w:r>
    </w:p>
    <w:p w14:paraId="1C87BF0B" w14:textId="539FBAF6" w:rsidR="000C58B8" w:rsidRDefault="000C58B8" w:rsidP="0085131E">
      <w:pPr>
        <w:keepNext/>
      </w:pPr>
    </w:p>
    <w:p w14:paraId="1CBA69CF" w14:textId="1FFA547E" w:rsidR="00E224E3" w:rsidRDefault="000C58B8" w:rsidP="003600C5">
      <w:pPr>
        <w:pStyle w:val="Caption"/>
      </w:pPr>
      <w:bookmarkStart w:id="114" w:name="_Toc172040047"/>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13</w:t>
      </w:r>
      <w:r w:rsidR="00F752A9">
        <w:fldChar w:fldCharType="end"/>
      </w:r>
      <w:r>
        <w:t xml:space="preserve"> Sơ đồ tuần tự </w:t>
      </w:r>
      <w:r w:rsidR="0085131E">
        <w:t>đăng nhập quản lý</w:t>
      </w:r>
      <w:bookmarkEnd w:id="114"/>
    </w:p>
    <w:p w14:paraId="3F81C312" w14:textId="600DA78E" w:rsidR="0085131E" w:rsidRDefault="0085131E" w:rsidP="0085131E">
      <w:pPr>
        <w:pStyle w:val="Heading4"/>
        <w:numPr>
          <w:ilvl w:val="3"/>
          <w:numId w:val="25"/>
        </w:numPr>
      </w:pPr>
      <w:r>
        <w:t>Đăng ký khách hàng</w:t>
      </w:r>
    </w:p>
    <w:p w14:paraId="20BE2DF3" w14:textId="77777777" w:rsidR="0085131E" w:rsidRDefault="0085131E" w:rsidP="0085131E">
      <w:pPr>
        <w:keepNext/>
        <w:jc w:val="center"/>
      </w:pPr>
      <w:r w:rsidRPr="0085131E">
        <w:rPr>
          <w:noProof/>
        </w:rPr>
        <w:drawing>
          <wp:inline distT="0" distB="0" distL="0" distR="0" wp14:anchorId="20C19B3E" wp14:editId="2E1D09D2">
            <wp:extent cx="4690533" cy="3607524"/>
            <wp:effectExtent l="0" t="0" r="0" b="0"/>
            <wp:docPr id="11261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5092" name=""/>
                    <pic:cNvPicPr/>
                  </pic:nvPicPr>
                  <pic:blipFill>
                    <a:blip r:embed="rId37"/>
                    <a:stretch>
                      <a:fillRect/>
                    </a:stretch>
                  </pic:blipFill>
                  <pic:spPr>
                    <a:xfrm>
                      <a:off x="0" y="0"/>
                      <a:ext cx="4699501" cy="3614421"/>
                    </a:xfrm>
                    <a:prstGeom prst="rect">
                      <a:avLst/>
                    </a:prstGeom>
                  </pic:spPr>
                </pic:pic>
              </a:graphicData>
            </a:graphic>
          </wp:inline>
        </w:drawing>
      </w:r>
    </w:p>
    <w:p w14:paraId="6D060602" w14:textId="62A0EBC3" w:rsidR="0085131E" w:rsidRPr="0085131E" w:rsidRDefault="0085131E" w:rsidP="0085131E">
      <w:pPr>
        <w:pStyle w:val="Caption"/>
      </w:pPr>
      <w:bookmarkStart w:id="115" w:name="_Toc172040048"/>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14</w:t>
      </w:r>
      <w:r w:rsidR="00F752A9">
        <w:fldChar w:fldCharType="end"/>
      </w:r>
      <w:r>
        <w:t xml:space="preserve"> Sơ đồ tuần tự đăng ký khách hàng</w:t>
      </w:r>
      <w:bookmarkEnd w:id="115"/>
    </w:p>
    <w:p w14:paraId="7313F793" w14:textId="25521F2D" w:rsidR="0085131E" w:rsidRDefault="0085131E" w:rsidP="0085131E">
      <w:pPr>
        <w:pStyle w:val="Heading4"/>
        <w:numPr>
          <w:ilvl w:val="3"/>
          <w:numId w:val="25"/>
        </w:numPr>
      </w:pPr>
      <w:r>
        <w:t>Đăng nhập khách hàng</w:t>
      </w:r>
    </w:p>
    <w:p w14:paraId="392F0D2E" w14:textId="77777777" w:rsidR="0085131E" w:rsidRDefault="0085131E" w:rsidP="0085131E">
      <w:pPr>
        <w:keepNext/>
        <w:jc w:val="center"/>
      </w:pPr>
      <w:r w:rsidRPr="0085131E">
        <w:rPr>
          <w:noProof/>
        </w:rPr>
        <w:drawing>
          <wp:inline distT="0" distB="0" distL="0" distR="0" wp14:anchorId="114B7A4A" wp14:editId="1595E8AE">
            <wp:extent cx="4699000" cy="3659746"/>
            <wp:effectExtent l="0" t="0" r="6350" b="0"/>
            <wp:docPr id="130336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7774" name=""/>
                    <pic:cNvPicPr/>
                  </pic:nvPicPr>
                  <pic:blipFill>
                    <a:blip r:embed="rId38"/>
                    <a:stretch>
                      <a:fillRect/>
                    </a:stretch>
                  </pic:blipFill>
                  <pic:spPr>
                    <a:xfrm>
                      <a:off x="0" y="0"/>
                      <a:ext cx="4712322" cy="3670122"/>
                    </a:xfrm>
                    <a:prstGeom prst="rect">
                      <a:avLst/>
                    </a:prstGeom>
                  </pic:spPr>
                </pic:pic>
              </a:graphicData>
            </a:graphic>
          </wp:inline>
        </w:drawing>
      </w:r>
    </w:p>
    <w:p w14:paraId="1943D00B" w14:textId="23EC9CEC" w:rsidR="0085131E" w:rsidRPr="0085131E" w:rsidRDefault="0085131E" w:rsidP="0085131E">
      <w:pPr>
        <w:pStyle w:val="Caption"/>
      </w:pPr>
      <w:bookmarkStart w:id="116" w:name="_Toc172040049"/>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15</w:t>
      </w:r>
      <w:r w:rsidR="00F752A9">
        <w:fldChar w:fldCharType="end"/>
      </w:r>
      <w:r>
        <w:t xml:space="preserve"> Sơ đồ tuần tự đăng nhập khách hàng</w:t>
      </w:r>
      <w:bookmarkEnd w:id="116"/>
    </w:p>
    <w:p w14:paraId="16E68A3E" w14:textId="1B70CF45" w:rsidR="0085131E" w:rsidRDefault="00CB31A0" w:rsidP="00CB31A0">
      <w:pPr>
        <w:pStyle w:val="Heading4"/>
        <w:numPr>
          <w:ilvl w:val="3"/>
          <w:numId w:val="25"/>
        </w:numPr>
      </w:pPr>
      <w:r>
        <w:lastRenderedPageBreak/>
        <w:t>Đặt lịch hẹn</w:t>
      </w:r>
    </w:p>
    <w:p w14:paraId="0231C3F7" w14:textId="77777777" w:rsidR="00CB31A0" w:rsidRDefault="00CB31A0" w:rsidP="00CB31A0">
      <w:pPr>
        <w:keepNext/>
        <w:ind w:left="906"/>
      </w:pPr>
      <w:r w:rsidRPr="00CB31A0">
        <w:rPr>
          <w:noProof/>
        </w:rPr>
        <w:drawing>
          <wp:inline distT="0" distB="0" distL="0" distR="0" wp14:anchorId="1C33E13C" wp14:editId="427C579A">
            <wp:extent cx="5092974" cy="3911600"/>
            <wp:effectExtent l="0" t="0" r="0" b="0"/>
            <wp:docPr id="131793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2440" name=""/>
                    <pic:cNvPicPr/>
                  </pic:nvPicPr>
                  <pic:blipFill>
                    <a:blip r:embed="rId39"/>
                    <a:stretch>
                      <a:fillRect/>
                    </a:stretch>
                  </pic:blipFill>
                  <pic:spPr>
                    <a:xfrm>
                      <a:off x="0" y="0"/>
                      <a:ext cx="5098676" cy="3915980"/>
                    </a:xfrm>
                    <a:prstGeom prst="rect">
                      <a:avLst/>
                    </a:prstGeom>
                  </pic:spPr>
                </pic:pic>
              </a:graphicData>
            </a:graphic>
          </wp:inline>
        </w:drawing>
      </w:r>
    </w:p>
    <w:p w14:paraId="552F233B" w14:textId="616D6AC1" w:rsidR="00CB31A0" w:rsidRPr="00CB31A0" w:rsidRDefault="00CB31A0" w:rsidP="00CB31A0">
      <w:pPr>
        <w:pStyle w:val="Caption"/>
      </w:pPr>
      <w:bookmarkStart w:id="117" w:name="_Toc172040050"/>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16</w:t>
      </w:r>
      <w:r w:rsidR="00F752A9">
        <w:fldChar w:fldCharType="end"/>
      </w:r>
      <w:r>
        <w:t xml:space="preserve"> Sơ đồ tuần tự đặt lịch hẹn</w:t>
      </w:r>
      <w:bookmarkEnd w:id="117"/>
    </w:p>
    <w:p w14:paraId="638E324D" w14:textId="0EF3EBCE" w:rsidR="0085131E" w:rsidRDefault="00CB31A0" w:rsidP="00CB31A0">
      <w:pPr>
        <w:pStyle w:val="Heading4"/>
        <w:numPr>
          <w:ilvl w:val="3"/>
          <w:numId w:val="25"/>
        </w:numPr>
      </w:pPr>
      <w:r>
        <w:lastRenderedPageBreak/>
        <w:t>Duyệt lịch</w:t>
      </w:r>
    </w:p>
    <w:p w14:paraId="5FC6728A" w14:textId="520B87CD" w:rsidR="00CB31A0" w:rsidRDefault="006E0635" w:rsidP="00CB31A0">
      <w:pPr>
        <w:keepNext/>
        <w:ind w:left="906"/>
        <w:jc w:val="center"/>
      </w:pPr>
      <w:r w:rsidRPr="006E0635">
        <w:rPr>
          <w:noProof/>
        </w:rPr>
        <w:drawing>
          <wp:inline distT="0" distB="0" distL="0" distR="0" wp14:anchorId="1F6592E6" wp14:editId="5D3FFCB8">
            <wp:extent cx="5940425" cy="4483100"/>
            <wp:effectExtent l="0" t="0" r="3175" b="0"/>
            <wp:docPr id="39043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7748" name=""/>
                    <pic:cNvPicPr/>
                  </pic:nvPicPr>
                  <pic:blipFill>
                    <a:blip r:embed="rId40"/>
                    <a:stretch>
                      <a:fillRect/>
                    </a:stretch>
                  </pic:blipFill>
                  <pic:spPr>
                    <a:xfrm>
                      <a:off x="0" y="0"/>
                      <a:ext cx="5940425" cy="4483100"/>
                    </a:xfrm>
                    <a:prstGeom prst="rect">
                      <a:avLst/>
                    </a:prstGeom>
                  </pic:spPr>
                </pic:pic>
              </a:graphicData>
            </a:graphic>
          </wp:inline>
        </w:drawing>
      </w:r>
    </w:p>
    <w:p w14:paraId="1D6D8E2C" w14:textId="289A1DD0" w:rsidR="00CB31A0" w:rsidRDefault="00CB31A0" w:rsidP="00CB31A0">
      <w:pPr>
        <w:pStyle w:val="Caption"/>
      </w:pPr>
      <w:bookmarkStart w:id="118" w:name="_Toc172040051"/>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17</w:t>
      </w:r>
      <w:r w:rsidR="00F752A9">
        <w:fldChar w:fldCharType="end"/>
      </w:r>
      <w:r>
        <w:t xml:space="preserve"> Sơ đồ tuần tự duyệt lịch hẹn</w:t>
      </w:r>
      <w:bookmarkEnd w:id="118"/>
    </w:p>
    <w:p w14:paraId="772E4457" w14:textId="4524A460" w:rsidR="00CB31A0" w:rsidRDefault="00CB31A0" w:rsidP="00CB31A0">
      <w:pPr>
        <w:pStyle w:val="Heading4"/>
        <w:numPr>
          <w:ilvl w:val="3"/>
          <w:numId w:val="25"/>
        </w:numPr>
      </w:pPr>
      <w:r>
        <w:t>Hủy đặt lịch</w:t>
      </w:r>
    </w:p>
    <w:p w14:paraId="4253DCE9" w14:textId="77777777" w:rsidR="00CB31A0" w:rsidRDefault="00CB31A0" w:rsidP="00CB31A0">
      <w:pPr>
        <w:keepNext/>
        <w:ind w:left="906"/>
        <w:jc w:val="center"/>
      </w:pPr>
      <w:r w:rsidRPr="00CB31A0">
        <w:rPr>
          <w:noProof/>
        </w:rPr>
        <w:drawing>
          <wp:inline distT="0" distB="0" distL="0" distR="0" wp14:anchorId="2CDC052D" wp14:editId="72904550">
            <wp:extent cx="5381536" cy="2252134"/>
            <wp:effectExtent l="0" t="0" r="0" b="0"/>
            <wp:docPr id="17063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72285" name=""/>
                    <pic:cNvPicPr/>
                  </pic:nvPicPr>
                  <pic:blipFill>
                    <a:blip r:embed="rId41"/>
                    <a:stretch>
                      <a:fillRect/>
                    </a:stretch>
                  </pic:blipFill>
                  <pic:spPr>
                    <a:xfrm>
                      <a:off x="0" y="0"/>
                      <a:ext cx="5388292" cy="2254962"/>
                    </a:xfrm>
                    <a:prstGeom prst="rect">
                      <a:avLst/>
                    </a:prstGeom>
                  </pic:spPr>
                </pic:pic>
              </a:graphicData>
            </a:graphic>
          </wp:inline>
        </w:drawing>
      </w:r>
    </w:p>
    <w:p w14:paraId="0202EC01" w14:textId="4B76C3AC" w:rsidR="00CB31A0" w:rsidRDefault="00CB31A0" w:rsidP="00CB31A0">
      <w:pPr>
        <w:pStyle w:val="Caption"/>
      </w:pPr>
      <w:bookmarkStart w:id="119" w:name="_Toc172040052"/>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18</w:t>
      </w:r>
      <w:r w:rsidR="00F752A9">
        <w:fldChar w:fldCharType="end"/>
      </w:r>
      <w:r>
        <w:t xml:space="preserve"> Sơ đồ tuần tự hủy đặt lịch</w:t>
      </w:r>
      <w:bookmarkEnd w:id="119"/>
    </w:p>
    <w:p w14:paraId="7212973D" w14:textId="514F322E" w:rsidR="00023B98" w:rsidRDefault="00023B98" w:rsidP="00023B98">
      <w:pPr>
        <w:pStyle w:val="Heading4"/>
        <w:numPr>
          <w:ilvl w:val="3"/>
          <w:numId w:val="25"/>
        </w:numPr>
      </w:pPr>
      <w:r>
        <w:lastRenderedPageBreak/>
        <w:t>Tạo lịch</w:t>
      </w:r>
    </w:p>
    <w:p w14:paraId="74F649E1" w14:textId="611F7D18" w:rsidR="00023B98" w:rsidRDefault="000D7250" w:rsidP="00023B98">
      <w:pPr>
        <w:keepNext/>
        <w:ind w:left="906"/>
        <w:jc w:val="center"/>
      </w:pPr>
      <w:r w:rsidRPr="000D7250">
        <w:rPr>
          <w:noProof/>
        </w:rPr>
        <w:drawing>
          <wp:inline distT="0" distB="0" distL="0" distR="0" wp14:anchorId="100EF988" wp14:editId="337C9B0B">
            <wp:extent cx="5940425" cy="4338320"/>
            <wp:effectExtent l="0" t="0" r="3175" b="5080"/>
            <wp:docPr id="150350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5493" name=""/>
                    <pic:cNvPicPr/>
                  </pic:nvPicPr>
                  <pic:blipFill>
                    <a:blip r:embed="rId42"/>
                    <a:stretch>
                      <a:fillRect/>
                    </a:stretch>
                  </pic:blipFill>
                  <pic:spPr>
                    <a:xfrm>
                      <a:off x="0" y="0"/>
                      <a:ext cx="5940425" cy="4338320"/>
                    </a:xfrm>
                    <a:prstGeom prst="rect">
                      <a:avLst/>
                    </a:prstGeom>
                  </pic:spPr>
                </pic:pic>
              </a:graphicData>
            </a:graphic>
          </wp:inline>
        </w:drawing>
      </w:r>
    </w:p>
    <w:p w14:paraId="535DD207" w14:textId="4E8C410C" w:rsidR="00023B98" w:rsidRPr="00023B98" w:rsidRDefault="00023B98" w:rsidP="00023B98">
      <w:pPr>
        <w:pStyle w:val="Caption"/>
      </w:pPr>
      <w:bookmarkStart w:id="120" w:name="_Toc172040053"/>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19</w:t>
      </w:r>
      <w:r w:rsidR="00F752A9">
        <w:fldChar w:fldCharType="end"/>
      </w:r>
      <w:r>
        <w:t xml:space="preserve"> Sơ đồ tuần tự tạo lịch</w:t>
      </w:r>
      <w:bookmarkEnd w:id="120"/>
    </w:p>
    <w:p w14:paraId="1B525450" w14:textId="54AB7F2E" w:rsidR="00C277C3" w:rsidRDefault="00E224E3">
      <w:pPr>
        <w:pStyle w:val="Heading2"/>
        <w:numPr>
          <w:ilvl w:val="1"/>
          <w:numId w:val="25"/>
        </w:numPr>
      </w:pPr>
      <w:bookmarkStart w:id="121" w:name="_Toc173355595"/>
      <w:r>
        <w:t>Thiết kế cơ sở dữ liệu</w:t>
      </w:r>
      <w:bookmarkEnd w:id="121"/>
    </w:p>
    <w:p w14:paraId="7DA83D9E" w14:textId="22405891" w:rsidR="003B7BBB" w:rsidRDefault="003B7BBB" w:rsidP="003B7BBB">
      <w:pPr>
        <w:pStyle w:val="Caption"/>
        <w:keepNext/>
      </w:pPr>
      <w:bookmarkStart w:id="122" w:name="_Toc173355620"/>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7</w:t>
      </w:r>
      <w:r w:rsidR="00AF6AA3">
        <w:fldChar w:fldCharType="end"/>
      </w:r>
      <w:r>
        <w:t xml:space="preserve"> Bảng </w:t>
      </w:r>
      <w:r w:rsidR="00023B98">
        <w:t>Banner</w:t>
      </w:r>
      <w:bookmarkEnd w:id="122"/>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5E6893" w14:paraId="4E078746" w14:textId="77777777" w:rsidTr="00023B98">
        <w:tc>
          <w:tcPr>
            <w:tcW w:w="708" w:type="dxa"/>
          </w:tcPr>
          <w:p w14:paraId="0F8FA91C" w14:textId="6732F30F" w:rsidR="005E6893" w:rsidRPr="0038219D" w:rsidRDefault="005E6893" w:rsidP="006E12A4">
            <w:pPr>
              <w:jc w:val="center"/>
              <w:rPr>
                <w:b/>
                <w:bCs/>
              </w:rPr>
            </w:pPr>
            <w:r w:rsidRPr="0038219D">
              <w:rPr>
                <w:b/>
                <w:bCs/>
              </w:rPr>
              <w:t>STT</w:t>
            </w:r>
          </w:p>
        </w:tc>
        <w:tc>
          <w:tcPr>
            <w:tcW w:w="2117" w:type="dxa"/>
          </w:tcPr>
          <w:p w14:paraId="15574960" w14:textId="44289C8A" w:rsidR="005E6893" w:rsidRPr="0038219D" w:rsidRDefault="005E6893" w:rsidP="006E12A4">
            <w:pPr>
              <w:jc w:val="center"/>
              <w:rPr>
                <w:b/>
                <w:bCs/>
              </w:rPr>
            </w:pPr>
            <w:r w:rsidRPr="0038219D">
              <w:rPr>
                <w:b/>
                <w:bCs/>
              </w:rPr>
              <w:t>Tên cột</w:t>
            </w:r>
          </w:p>
        </w:tc>
        <w:tc>
          <w:tcPr>
            <w:tcW w:w="1693" w:type="dxa"/>
          </w:tcPr>
          <w:p w14:paraId="50A6B62D" w14:textId="580EFABB" w:rsidR="005E6893" w:rsidRPr="0038219D" w:rsidRDefault="005E6893" w:rsidP="005E6893">
            <w:pPr>
              <w:rPr>
                <w:b/>
                <w:bCs/>
              </w:rPr>
            </w:pPr>
            <w:r w:rsidRPr="0038219D">
              <w:rPr>
                <w:b/>
                <w:bCs/>
              </w:rPr>
              <w:t>Kiểu dữ liệu</w:t>
            </w:r>
          </w:p>
        </w:tc>
        <w:tc>
          <w:tcPr>
            <w:tcW w:w="863" w:type="dxa"/>
          </w:tcPr>
          <w:p w14:paraId="26A7AF12" w14:textId="694A0A76" w:rsidR="005E6893" w:rsidRPr="0038219D" w:rsidRDefault="005E6893" w:rsidP="005E6893">
            <w:pPr>
              <w:rPr>
                <w:b/>
                <w:bCs/>
              </w:rPr>
            </w:pPr>
            <w:r w:rsidRPr="0038219D">
              <w:rPr>
                <w:b/>
                <w:bCs/>
              </w:rPr>
              <w:t>Kích thước</w:t>
            </w:r>
          </w:p>
        </w:tc>
        <w:tc>
          <w:tcPr>
            <w:tcW w:w="1553" w:type="dxa"/>
          </w:tcPr>
          <w:p w14:paraId="09F40D66" w14:textId="6637419D" w:rsidR="005E6893" w:rsidRPr="0038219D" w:rsidRDefault="005E6893" w:rsidP="005E6893">
            <w:pPr>
              <w:rPr>
                <w:b/>
                <w:bCs/>
              </w:rPr>
            </w:pPr>
            <w:r w:rsidRPr="0038219D">
              <w:rPr>
                <w:b/>
                <w:bCs/>
              </w:rPr>
              <w:t>Khóa</w:t>
            </w:r>
          </w:p>
        </w:tc>
        <w:tc>
          <w:tcPr>
            <w:tcW w:w="2109" w:type="dxa"/>
          </w:tcPr>
          <w:p w14:paraId="72B2BCF2" w14:textId="62C16CD0" w:rsidR="005E6893" w:rsidRPr="0038219D" w:rsidRDefault="005E6893" w:rsidP="005E6893">
            <w:pPr>
              <w:rPr>
                <w:b/>
                <w:bCs/>
              </w:rPr>
            </w:pPr>
            <w:r w:rsidRPr="0038219D">
              <w:rPr>
                <w:b/>
                <w:bCs/>
              </w:rPr>
              <w:t>Diễn giải</w:t>
            </w:r>
          </w:p>
        </w:tc>
      </w:tr>
      <w:tr w:rsidR="005E6893" w14:paraId="582F9D4C" w14:textId="77777777" w:rsidTr="00023B98">
        <w:trPr>
          <w:trHeight w:val="427"/>
        </w:trPr>
        <w:tc>
          <w:tcPr>
            <w:tcW w:w="708" w:type="dxa"/>
          </w:tcPr>
          <w:p w14:paraId="11DD6FE9" w14:textId="4BBBE331" w:rsidR="005E6893" w:rsidRDefault="005E6893" w:rsidP="006E12A4">
            <w:pPr>
              <w:jc w:val="center"/>
            </w:pPr>
            <w:r>
              <w:t>1</w:t>
            </w:r>
          </w:p>
        </w:tc>
        <w:tc>
          <w:tcPr>
            <w:tcW w:w="2117" w:type="dxa"/>
          </w:tcPr>
          <w:p w14:paraId="771AEB33" w14:textId="73C560D1" w:rsidR="005E6893" w:rsidRDefault="00C277C3" w:rsidP="006E12A4">
            <w:pPr>
              <w:jc w:val="center"/>
            </w:pPr>
            <w:r>
              <w:t>id_</w:t>
            </w:r>
            <w:r w:rsidR="00023B98">
              <w:t>banner</w:t>
            </w:r>
          </w:p>
        </w:tc>
        <w:tc>
          <w:tcPr>
            <w:tcW w:w="1693" w:type="dxa"/>
          </w:tcPr>
          <w:p w14:paraId="5EBDEE26" w14:textId="065EE889" w:rsidR="005E6893" w:rsidRDefault="00C277C3" w:rsidP="006E12A4">
            <w:pPr>
              <w:jc w:val="center"/>
            </w:pPr>
            <w:r>
              <w:t>int</w:t>
            </w:r>
          </w:p>
        </w:tc>
        <w:tc>
          <w:tcPr>
            <w:tcW w:w="863" w:type="dxa"/>
          </w:tcPr>
          <w:p w14:paraId="376613ED" w14:textId="3175F57D" w:rsidR="005E6893" w:rsidRDefault="00C277C3" w:rsidP="006E12A4">
            <w:pPr>
              <w:jc w:val="center"/>
            </w:pPr>
            <w:r>
              <w:t>11</w:t>
            </w:r>
          </w:p>
        </w:tc>
        <w:tc>
          <w:tcPr>
            <w:tcW w:w="1553" w:type="dxa"/>
          </w:tcPr>
          <w:p w14:paraId="6217490E" w14:textId="526F0656" w:rsidR="005E6893" w:rsidRDefault="005E6893" w:rsidP="005E6893">
            <w:r>
              <w:t>Khóa chính</w:t>
            </w:r>
          </w:p>
        </w:tc>
        <w:tc>
          <w:tcPr>
            <w:tcW w:w="2109" w:type="dxa"/>
          </w:tcPr>
          <w:p w14:paraId="325A95BF" w14:textId="6B24605B" w:rsidR="005E6893" w:rsidRDefault="00C277C3" w:rsidP="005E6893">
            <w:r>
              <w:t xml:space="preserve">Số thứ tự </w:t>
            </w:r>
            <w:r w:rsidR="00023B98">
              <w:t>banner</w:t>
            </w:r>
          </w:p>
        </w:tc>
      </w:tr>
      <w:tr w:rsidR="005E6893" w14:paraId="32F26C03" w14:textId="77777777" w:rsidTr="00023B98">
        <w:tc>
          <w:tcPr>
            <w:tcW w:w="708" w:type="dxa"/>
          </w:tcPr>
          <w:p w14:paraId="35B24F71" w14:textId="1557798E" w:rsidR="005E6893" w:rsidRDefault="00C277C3" w:rsidP="006E12A4">
            <w:pPr>
              <w:jc w:val="center"/>
            </w:pPr>
            <w:r>
              <w:t>2</w:t>
            </w:r>
          </w:p>
        </w:tc>
        <w:tc>
          <w:tcPr>
            <w:tcW w:w="2117" w:type="dxa"/>
          </w:tcPr>
          <w:p w14:paraId="149E6BEF" w14:textId="663FD4A7" w:rsidR="005E6893" w:rsidRDefault="00023B98" w:rsidP="006E12A4">
            <w:pPr>
              <w:jc w:val="center"/>
            </w:pPr>
            <w:r>
              <w:t>banner</w:t>
            </w:r>
          </w:p>
        </w:tc>
        <w:tc>
          <w:tcPr>
            <w:tcW w:w="1693" w:type="dxa"/>
          </w:tcPr>
          <w:p w14:paraId="1C9F670D" w14:textId="7BF0FF34" w:rsidR="005E6893" w:rsidRDefault="00C277C3" w:rsidP="006E12A4">
            <w:pPr>
              <w:jc w:val="center"/>
            </w:pPr>
            <w:r>
              <w:t>varchar</w:t>
            </w:r>
          </w:p>
        </w:tc>
        <w:tc>
          <w:tcPr>
            <w:tcW w:w="863" w:type="dxa"/>
          </w:tcPr>
          <w:p w14:paraId="2A410C2E" w14:textId="663AEB85" w:rsidR="005E6893" w:rsidRDefault="00023B98" w:rsidP="006E12A4">
            <w:pPr>
              <w:jc w:val="center"/>
            </w:pPr>
            <w:r>
              <w:t>255</w:t>
            </w:r>
          </w:p>
        </w:tc>
        <w:tc>
          <w:tcPr>
            <w:tcW w:w="1553" w:type="dxa"/>
          </w:tcPr>
          <w:p w14:paraId="1C7D0BDE" w14:textId="77777777" w:rsidR="005E6893" w:rsidRDefault="005E6893" w:rsidP="005E6893"/>
        </w:tc>
        <w:tc>
          <w:tcPr>
            <w:tcW w:w="2109" w:type="dxa"/>
          </w:tcPr>
          <w:p w14:paraId="043CFE3F" w14:textId="61C2CDFB" w:rsidR="005E6893" w:rsidRDefault="00C277C3" w:rsidP="005E6893">
            <w:r>
              <w:t xml:space="preserve">Tên </w:t>
            </w:r>
            <w:r w:rsidR="00023B98">
              <w:t>banner</w:t>
            </w:r>
          </w:p>
        </w:tc>
      </w:tr>
    </w:tbl>
    <w:p w14:paraId="32D99644" w14:textId="77777777" w:rsidR="00AF6AA3" w:rsidRPr="00AF6AA3" w:rsidRDefault="00AF6AA3" w:rsidP="00AF6AA3">
      <w:bookmarkStart w:id="123" w:name="_Toc126865588"/>
      <w:bookmarkStart w:id="124" w:name="_Toc127730518"/>
      <w:bookmarkEnd w:id="98"/>
      <w:bookmarkEnd w:id="99"/>
      <w:bookmarkEnd w:id="100"/>
    </w:p>
    <w:p w14:paraId="7B34E385" w14:textId="2FD93BBC" w:rsidR="003B7BBB" w:rsidRDefault="003B7BBB" w:rsidP="003B7BBB">
      <w:pPr>
        <w:pStyle w:val="Caption"/>
        <w:keepNext/>
      </w:pPr>
      <w:bookmarkStart w:id="125" w:name="_Toc173355621"/>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8</w:t>
      </w:r>
      <w:r w:rsidR="00AF6AA3">
        <w:fldChar w:fldCharType="end"/>
      </w:r>
      <w:r>
        <w:t xml:space="preserve"> Bảng </w:t>
      </w:r>
      <w:r w:rsidR="00250182">
        <w:t>Admintong</w:t>
      </w:r>
      <w:bookmarkEnd w:id="125"/>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C277C3" w14:paraId="01B18BF9" w14:textId="77777777" w:rsidTr="005F0CA1">
        <w:tc>
          <w:tcPr>
            <w:tcW w:w="686" w:type="dxa"/>
          </w:tcPr>
          <w:p w14:paraId="67400E64" w14:textId="77777777" w:rsidR="00C277C3" w:rsidRPr="0038219D" w:rsidRDefault="00C277C3" w:rsidP="006E12A4">
            <w:pPr>
              <w:jc w:val="center"/>
              <w:rPr>
                <w:b/>
                <w:bCs/>
              </w:rPr>
            </w:pPr>
            <w:r w:rsidRPr="0038219D">
              <w:rPr>
                <w:b/>
                <w:bCs/>
              </w:rPr>
              <w:t>STT</w:t>
            </w:r>
          </w:p>
        </w:tc>
        <w:tc>
          <w:tcPr>
            <w:tcW w:w="2126" w:type="dxa"/>
          </w:tcPr>
          <w:p w14:paraId="1F750412" w14:textId="77777777" w:rsidR="00C277C3" w:rsidRPr="0038219D" w:rsidRDefault="00C277C3" w:rsidP="006E12A4">
            <w:pPr>
              <w:jc w:val="center"/>
              <w:rPr>
                <w:b/>
                <w:bCs/>
              </w:rPr>
            </w:pPr>
            <w:r w:rsidRPr="0038219D">
              <w:rPr>
                <w:b/>
                <w:bCs/>
              </w:rPr>
              <w:t>Tên cột</w:t>
            </w:r>
          </w:p>
        </w:tc>
        <w:tc>
          <w:tcPr>
            <w:tcW w:w="1699" w:type="dxa"/>
          </w:tcPr>
          <w:p w14:paraId="6729F609" w14:textId="77777777" w:rsidR="00C277C3" w:rsidRPr="0038219D" w:rsidRDefault="00C277C3" w:rsidP="005F0CA1">
            <w:pPr>
              <w:rPr>
                <w:b/>
                <w:bCs/>
              </w:rPr>
            </w:pPr>
            <w:r w:rsidRPr="0038219D">
              <w:rPr>
                <w:b/>
                <w:bCs/>
              </w:rPr>
              <w:t>Kiểu dữ liệu</w:t>
            </w:r>
          </w:p>
        </w:tc>
        <w:tc>
          <w:tcPr>
            <w:tcW w:w="852" w:type="dxa"/>
          </w:tcPr>
          <w:p w14:paraId="4FD0ACC2" w14:textId="77777777" w:rsidR="00C277C3" w:rsidRPr="0038219D" w:rsidRDefault="00C277C3" w:rsidP="005F0CA1">
            <w:pPr>
              <w:rPr>
                <w:b/>
                <w:bCs/>
              </w:rPr>
            </w:pPr>
            <w:r w:rsidRPr="0038219D">
              <w:rPr>
                <w:b/>
                <w:bCs/>
              </w:rPr>
              <w:t>Kích thước</w:t>
            </w:r>
          </w:p>
        </w:tc>
        <w:tc>
          <w:tcPr>
            <w:tcW w:w="1560" w:type="dxa"/>
          </w:tcPr>
          <w:p w14:paraId="13806120" w14:textId="77777777" w:rsidR="00C277C3" w:rsidRPr="0038219D" w:rsidRDefault="00C277C3" w:rsidP="005F0CA1">
            <w:pPr>
              <w:rPr>
                <w:b/>
                <w:bCs/>
              </w:rPr>
            </w:pPr>
            <w:r w:rsidRPr="0038219D">
              <w:rPr>
                <w:b/>
                <w:bCs/>
              </w:rPr>
              <w:t>Khóa</w:t>
            </w:r>
          </w:p>
        </w:tc>
        <w:tc>
          <w:tcPr>
            <w:tcW w:w="2120" w:type="dxa"/>
          </w:tcPr>
          <w:p w14:paraId="3F1AC983" w14:textId="77777777" w:rsidR="00C277C3" w:rsidRPr="0038219D" w:rsidRDefault="00C277C3" w:rsidP="005F0CA1">
            <w:pPr>
              <w:rPr>
                <w:b/>
                <w:bCs/>
              </w:rPr>
            </w:pPr>
            <w:r w:rsidRPr="0038219D">
              <w:rPr>
                <w:b/>
                <w:bCs/>
              </w:rPr>
              <w:t>Diễn giải</w:t>
            </w:r>
          </w:p>
        </w:tc>
      </w:tr>
      <w:tr w:rsidR="00C277C3" w14:paraId="33720BDF" w14:textId="77777777" w:rsidTr="005F0CA1">
        <w:trPr>
          <w:trHeight w:val="427"/>
        </w:trPr>
        <w:tc>
          <w:tcPr>
            <w:tcW w:w="686" w:type="dxa"/>
          </w:tcPr>
          <w:p w14:paraId="135379B8" w14:textId="77777777" w:rsidR="00C277C3" w:rsidRDefault="00C277C3" w:rsidP="006E12A4">
            <w:pPr>
              <w:jc w:val="center"/>
            </w:pPr>
            <w:r>
              <w:t>1</w:t>
            </w:r>
          </w:p>
        </w:tc>
        <w:tc>
          <w:tcPr>
            <w:tcW w:w="2126" w:type="dxa"/>
          </w:tcPr>
          <w:p w14:paraId="04714C69" w14:textId="75DE2840" w:rsidR="00C277C3" w:rsidRDefault="00C277C3" w:rsidP="006E12A4">
            <w:pPr>
              <w:jc w:val="center"/>
            </w:pPr>
            <w:r>
              <w:t>id_</w:t>
            </w:r>
            <w:r w:rsidR="00250182">
              <w:t>admintong</w:t>
            </w:r>
          </w:p>
        </w:tc>
        <w:tc>
          <w:tcPr>
            <w:tcW w:w="1699" w:type="dxa"/>
          </w:tcPr>
          <w:p w14:paraId="098D03FB" w14:textId="77777777" w:rsidR="00C277C3" w:rsidRDefault="00C277C3" w:rsidP="006E12A4">
            <w:pPr>
              <w:jc w:val="center"/>
            </w:pPr>
            <w:r>
              <w:t>int</w:t>
            </w:r>
          </w:p>
        </w:tc>
        <w:tc>
          <w:tcPr>
            <w:tcW w:w="852" w:type="dxa"/>
          </w:tcPr>
          <w:p w14:paraId="01DE71A1" w14:textId="77777777" w:rsidR="00C277C3" w:rsidRDefault="00C277C3" w:rsidP="006E12A4">
            <w:pPr>
              <w:jc w:val="center"/>
            </w:pPr>
            <w:r>
              <w:t>11</w:t>
            </w:r>
          </w:p>
        </w:tc>
        <w:tc>
          <w:tcPr>
            <w:tcW w:w="1560" w:type="dxa"/>
          </w:tcPr>
          <w:p w14:paraId="4DB9DEDE" w14:textId="77777777" w:rsidR="00C277C3" w:rsidRDefault="00C277C3" w:rsidP="005F0CA1">
            <w:r>
              <w:t>Khóa chính</w:t>
            </w:r>
          </w:p>
        </w:tc>
        <w:tc>
          <w:tcPr>
            <w:tcW w:w="2120" w:type="dxa"/>
          </w:tcPr>
          <w:p w14:paraId="6EA7B906" w14:textId="1DC4F4AD" w:rsidR="00C277C3" w:rsidRDefault="00C277C3" w:rsidP="005F0CA1">
            <w:r>
              <w:t>Số thứ</w:t>
            </w:r>
            <w:r w:rsidR="003B7BBB">
              <w:t xml:space="preserve"> tự</w:t>
            </w:r>
            <w:r>
              <w:t xml:space="preserve"> </w:t>
            </w:r>
            <w:r w:rsidR="00250182">
              <w:t>admin</w:t>
            </w:r>
          </w:p>
        </w:tc>
      </w:tr>
      <w:tr w:rsidR="00C277C3" w14:paraId="7A15B73B" w14:textId="77777777" w:rsidTr="003B7BBB">
        <w:trPr>
          <w:trHeight w:val="363"/>
        </w:trPr>
        <w:tc>
          <w:tcPr>
            <w:tcW w:w="686" w:type="dxa"/>
          </w:tcPr>
          <w:p w14:paraId="393E4B0B" w14:textId="77777777" w:rsidR="00C277C3" w:rsidRDefault="00C277C3" w:rsidP="006E12A4">
            <w:pPr>
              <w:jc w:val="center"/>
            </w:pPr>
            <w:r>
              <w:t>2</w:t>
            </w:r>
          </w:p>
        </w:tc>
        <w:tc>
          <w:tcPr>
            <w:tcW w:w="2126" w:type="dxa"/>
          </w:tcPr>
          <w:p w14:paraId="25D1C774" w14:textId="43F5A7BE" w:rsidR="00C277C3" w:rsidRDefault="00250182" w:rsidP="006E12A4">
            <w:pPr>
              <w:jc w:val="center"/>
            </w:pPr>
            <w:r>
              <w:t>username</w:t>
            </w:r>
          </w:p>
        </w:tc>
        <w:tc>
          <w:tcPr>
            <w:tcW w:w="1699" w:type="dxa"/>
          </w:tcPr>
          <w:p w14:paraId="7BDD7A8A" w14:textId="77777777" w:rsidR="00C277C3" w:rsidRDefault="00C277C3" w:rsidP="006E12A4">
            <w:pPr>
              <w:jc w:val="center"/>
            </w:pPr>
            <w:r>
              <w:t>varchar</w:t>
            </w:r>
          </w:p>
        </w:tc>
        <w:tc>
          <w:tcPr>
            <w:tcW w:w="852" w:type="dxa"/>
          </w:tcPr>
          <w:p w14:paraId="7AB2F252" w14:textId="6C37CF09" w:rsidR="00C277C3" w:rsidRDefault="00250182" w:rsidP="006E12A4">
            <w:pPr>
              <w:jc w:val="center"/>
            </w:pPr>
            <w:r>
              <w:t>255</w:t>
            </w:r>
          </w:p>
        </w:tc>
        <w:tc>
          <w:tcPr>
            <w:tcW w:w="1560" w:type="dxa"/>
          </w:tcPr>
          <w:p w14:paraId="3E072D19" w14:textId="77777777" w:rsidR="00C277C3" w:rsidRDefault="00C277C3" w:rsidP="005F0CA1"/>
        </w:tc>
        <w:tc>
          <w:tcPr>
            <w:tcW w:w="2120" w:type="dxa"/>
          </w:tcPr>
          <w:p w14:paraId="3459F4EB" w14:textId="0DC2D638" w:rsidR="00C277C3" w:rsidRDefault="00250182" w:rsidP="005F0CA1">
            <w:r>
              <w:t>Tên tài khoản</w:t>
            </w:r>
          </w:p>
        </w:tc>
      </w:tr>
      <w:tr w:rsidR="00C277C3" w14:paraId="04B6F469" w14:textId="77777777" w:rsidTr="003B7BBB">
        <w:trPr>
          <w:trHeight w:val="412"/>
        </w:trPr>
        <w:tc>
          <w:tcPr>
            <w:tcW w:w="686" w:type="dxa"/>
          </w:tcPr>
          <w:p w14:paraId="2E2346CC" w14:textId="77777777" w:rsidR="00C277C3" w:rsidRDefault="00C277C3" w:rsidP="006E12A4">
            <w:pPr>
              <w:jc w:val="center"/>
            </w:pPr>
            <w:r>
              <w:t>3</w:t>
            </w:r>
          </w:p>
        </w:tc>
        <w:tc>
          <w:tcPr>
            <w:tcW w:w="2126" w:type="dxa"/>
          </w:tcPr>
          <w:p w14:paraId="1A5FDD66" w14:textId="3EDC772E" w:rsidR="00C277C3" w:rsidRDefault="00250182" w:rsidP="006E12A4">
            <w:pPr>
              <w:jc w:val="center"/>
            </w:pPr>
            <w:r>
              <w:t>password</w:t>
            </w:r>
          </w:p>
        </w:tc>
        <w:tc>
          <w:tcPr>
            <w:tcW w:w="1699" w:type="dxa"/>
          </w:tcPr>
          <w:p w14:paraId="6ABD4AFF" w14:textId="3DFC9F5E" w:rsidR="00C277C3" w:rsidRDefault="00250182" w:rsidP="006E12A4">
            <w:pPr>
              <w:jc w:val="center"/>
            </w:pPr>
            <w:r>
              <w:t>varchar</w:t>
            </w:r>
          </w:p>
        </w:tc>
        <w:tc>
          <w:tcPr>
            <w:tcW w:w="852" w:type="dxa"/>
          </w:tcPr>
          <w:p w14:paraId="7AF31AA2" w14:textId="75501D2A" w:rsidR="00C277C3" w:rsidRDefault="00250182" w:rsidP="006E12A4">
            <w:pPr>
              <w:jc w:val="center"/>
            </w:pPr>
            <w:r>
              <w:t>255</w:t>
            </w:r>
          </w:p>
        </w:tc>
        <w:tc>
          <w:tcPr>
            <w:tcW w:w="1560" w:type="dxa"/>
          </w:tcPr>
          <w:p w14:paraId="5B51BEAC" w14:textId="77777777" w:rsidR="00C277C3" w:rsidRDefault="00C277C3" w:rsidP="005F0CA1"/>
        </w:tc>
        <w:tc>
          <w:tcPr>
            <w:tcW w:w="2120" w:type="dxa"/>
          </w:tcPr>
          <w:p w14:paraId="6A0CB635" w14:textId="1807A236" w:rsidR="00C277C3" w:rsidRDefault="00250182" w:rsidP="005F0CA1">
            <w:r>
              <w:t>Mật khẩu</w:t>
            </w:r>
          </w:p>
        </w:tc>
      </w:tr>
    </w:tbl>
    <w:p w14:paraId="0FF876C2" w14:textId="77777777" w:rsidR="00AF6AA3" w:rsidRDefault="00AF6AA3" w:rsidP="00AF6AA3">
      <w:pPr>
        <w:pStyle w:val="Caption"/>
        <w:keepNext/>
      </w:pPr>
    </w:p>
    <w:p w14:paraId="785E5B93" w14:textId="61B8499C" w:rsidR="00AF6AA3" w:rsidRDefault="0055200C" w:rsidP="00AF6AA3">
      <w:pPr>
        <w:pStyle w:val="Caption"/>
        <w:keepNext/>
      </w:pPr>
      <w:bookmarkStart w:id="126" w:name="_Toc173355622"/>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9</w:t>
      </w:r>
      <w:r w:rsidR="00AF6AA3">
        <w:fldChar w:fldCharType="end"/>
      </w:r>
      <w:r>
        <w:t xml:space="preserve"> Bảng </w:t>
      </w:r>
      <w:r w:rsidR="006E12A4">
        <w:t>Khách hàng</w:t>
      </w:r>
      <w:bookmarkEnd w:id="126"/>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55200C" w14:paraId="022E96FC"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46B89DE5" w14:textId="77777777" w:rsidR="0055200C" w:rsidRPr="0038219D" w:rsidRDefault="0055200C" w:rsidP="006E12A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338E3767" w14:textId="77777777" w:rsidR="0055200C" w:rsidRPr="0038219D" w:rsidRDefault="0055200C" w:rsidP="006E12A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71F042C1"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293DEC3D" w14:textId="77777777" w:rsidR="0055200C" w:rsidRPr="0038219D" w:rsidRDefault="0055200C">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479C9908" w14:textId="77777777" w:rsidR="0055200C" w:rsidRPr="0038219D" w:rsidRDefault="0055200C">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5DA79C93" w14:textId="77777777" w:rsidR="0055200C" w:rsidRPr="0038219D" w:rsidRDefault="0055200C">
            <w:pPr>
              <w:rPr>
                <w:b/>
                <w:bCs/>
              </w:rPr>
            </w:pPr>
            <w:r w:rsidRPr="0038219D">
              <w:rPr>
                <w:b/>
                <w:bCs/>
              </w:rPr>
              <w:t>Diễn giải</w:t>
            </w:r>
          </w:p>
        </w:tc>
      </w:tr>
      <w:tr w:rsidR="0055200C" w14:paraId="41A0F836"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0630462" w14:textId="77777777" w:rsidR="0055200C" w:rsidRDefault="0055200C" w:rsidP="006E12A4">
            <w:pPr>
              <w:jc w:val="center"/>
            </w:pPr>
            <w:r>
              <w:lastRenderedPageBreak/>
              <w:t>1</w:t>
            </w:r>
          </w:p>
        </w:tc>
        <w:tc>
          <w:tcPr>
            <w:tcW w:w="2121" w:type="dxa"/>
            <w:tcBorders>
              <w:top w:val="single" w:sz="4" w:space="0" w:color="auto"/>
              <w:left w:val="single" w:sz="4" w:space="0" w:color="auto"/>
              <w:bottom w:val="single" w:sz="4" w:space="0" w:color="auto"/>
              <w:right w:val="single" w:sz="4" w:space="0" w:color="auto"/>
            </w:tcBorders>
            <w:hideMark/>
          </w:tcPr>
          <w:p w14:paraId="01ABFE59" w14:textId="304F1CBA" w:rsidR="0055200C" w:rsidRDefault="0055200C" w:rsidP="006E12A4">
            <w:pPr>
              <w:jc w:val="center"/>
            </w:pPr>
            <w:r>
              <w:t>id_</w:t>
            </w:r>
            <w:r w:rsidR="006E12A4">
              <w:t>khachhang</w:t>
            </w:r>
          </w:p>
        </w:tc>
        <w:tc>
          <w:tcPr>
            <w:tcW w:w="1692" w:type="dxa"/>
            <w:tcBorders>
              <w:top w:val="single" w:sz="4" w:space="0" w:color="auto"/>
              <w:left w:val="single" w:sz="4" w:space="0" w:color="auto"/>
              <w:bottom w:val="single" w:sz="4" w:space="0" w:color="auto"/>
              <w:right w:val="single" w:sz="4" w:space="0" w:color="auto"/>
            </w:tcBorders>
            <w:hideMark/>
          </w:tcPr>
          <w:p w14:paraId="3E493F2D" w14:textId="77777777" w:rsidR="0055200C" w:rsidRDefault="0055200C"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B096696" w14:textId="77777777" w:rsidR="0055200C" w:rsidRDefault="0055200C"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52B14CAD" w14:textId="77777777" w:rsidR="0055200C" w:rsidRDefault="0055200C">
            <w:r>
              <w:t>Khóa chính</w:t>
            </w:r>
          </w:p>
        </w:tc>
        <w:tc>
          <w:tcPr>
            <w:tcW w:w="2107" w:type="dxa"/>
            <w:tcBorders>
              <w:top w:val="single" w:sz="4" w:space="0" w:color="auto"/>
              <w:left w:val="single" w:sz="4" w:space="0" w:color="auto"/>
              <w:bottom w:val="single" w:sz="4" w:space="0" w:color="auto"/>
              <w:right w:val="single" w:sz="4" w:space="0" w:color="auto"/>
            </w:tcBorders>
            <w:hideMark/>
          </w:tcPr>
          <w:p w14:paraId="76D76DEC" w14:textId="209B48C8" w:rsidR="0055200C" w:rsidRDefault="0055200C">
            <w:r>
              <w:t>Số thứ tự danh mục</w:t>
            </w:r>
          </w:p>
        </w:tc>
      </w:tr>
      <w:tr w:rsidR="0055200C" w14:paraId="4FAF4AFD"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575F04A9" w14:textId="77777777" w:rsidR="0055200C" w:rsidRDefault="0055200C" w:rsidP="006E12A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7342A773" w14:textId="3AE76254" w:rsidR="0055200C" w:rsidRDefault="006E12A4" w:rsidP="006E12A4">
            <w:pPr>
              <w:jc w:val="center"/>
            </w:pPr>
            <w:r>
              <w:t>hovaten</w:t>
            </w:r>
          </w:p>
        </w:tc>
        <w:tc>
          <w:tcPr>
            <w:tcW w:w="1692" w:type="dxa"/>
            <w:tcBorders>
              <w:top w:val="single" w:sz="4" w:space="0" w:color="auto"/>
              <w:left w:val="single" w:sz="4" w:space="0" w:color="auto"/>
              <w:bottom w:val="single" w:sz="4" w:space="0" w:color="auto"/>
              <w:right w:val="single" w:sz="4" w:space="0" w:color="auto"/>
            </w:tcBorders>
            <w:hideMark/>
          </w:tcPr>
          <w:p w14:paraId="5F1EE1BC" w14:textId="77777777" w:rsidR="0055200C" w:rsidRDefault="0055200C"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EC6C5FC" w14:textId="1A523C07" w:rsidR="0055200C" w:rsidRDefault="006E12A4" w:rsidP="006E12A4">
            <w:pPr>
              <w:jc w:val="center"/>
            </w:pPr>
            <w:r>
              <w:t>250</w:t>
            </w:r>
          </w:p>
        </w:tc>
        <w:tc>
          <w:tcPr>
            <w:tcW w:w="1552" w:type="dxa"/>
            <w:tcBorders>
              <w:top w:val="single" w:sz="4" w:space="0" w:color="auto"/>
              <w:left w:val="single" w:sz="4" w:space="0" w:color="auto"/>
              <w:bottom w:val="single" w:sz="4" w:space="0" w:color="auto"/>
              <w:right w:val="single" w:sz="4" w:space="0" w:color="auto"/>
            </w:tcBorders>
          </w:tcPr>
          <w:p w14:paraId="6AA62278"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02855234" w14:textId="51ADA39D" w:rsidR="0055200C" w:rsidRDefault="006E12A4">
            <w:r>
              <w:t>Họ và tên</w:t>
            </w:r>
          </w:p>
        </w:tc>
      </w:tr>
      <w:tr w:rsidR="0055200C" w14:paraId="4D6CFFB4"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12DCAB4D" w14:textId="77777777" w:rsidR="0055200C" w:rsidRDefault="0055200C" w:rsidP="006E12A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36A455DB" w14:textId="6A511C3B" w:rsidR="0055200C" w:rsidRDefault="006E12A4" w:rsidP="006E12A4">
            <w:pPr>
              <w:jc w:val="center"/>
            </w:pPr>
            <w:r>
              <w:t>taikhoan</w:t>
            </w:r>
          </w:p>
        </w:tc>
        <w:tc>
          <w:tcPr>
            <w:tcW w:w="1692" w:type="dxa"/>
            <w:tcBorders>
              <w:top w:val="single" w:sz="4" w:space="0" w:color="auto"/>
              <w:left w:val="single" w:sz="4" w:space="0" w:color="auto"/>
              <w:bottom w:val="single" w:sz="4" w:space="0" w:color="auto"/>
              <w:right w:val="single" w:sz="4" w:space="0" w:color="auto"/>
            </w:tcBorders>
            <w:hideMark/>
          </w:tcPr>
          <w:p w14:paraId="597E84D4" w14:textId="0585C240" w:rsidR="0055200C"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5BAA3C9" w14:textId="424F4F97" w:rsidR="0055200C"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442A5001"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264C051D" w14:textId="4C57DBE6" w:rsidR="0055200C" w:rsidRDefault="006E12A4">
            <w:r>
              <w:t>Tên tài khoản</w:t>
            </w:r>
          </w:p>
        </w:tc>
      </w:tr>
      <w:tr w:rsidR="006E12A4" w14:paraId="217D383F" w14:textId="77777777" w:rsidTr="00AF6AA3">
        <w:tc>
          <w:tcPr>
            <w:tcW w:w="708" w:type="dxa"/>
            <w:tcBorders>
              <w:top w:val="single" w:sz="4" w:space="0" w:color="auto"/>
              <w:left w:val="single" w:sz="4" w:space="0" w:color="auto"/>
              <w:bottom w:val="single" w:sz="4" w:space="0" w:color="auto"/>
              <w:right w:val="single" w:sz="4" w:space="0" w:color="auto"/>
            </w:tcBorders>
          </w:tcPr>
          <w:p w14:paraId="175A55F3" w14:textId="03B24E8C" w:rsidR="006E12A4" w:rsidRDefault="006E12A4" w:rsidP="006E12A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7F9FFE97" w14:textId="5E75504C" w:rsidR="006E12A4" w:rsidRDefault="006E12A4" w:rsidP="006E12A4">
            <w:pPr>
              <w:jc w:val="center"/>
            </w:pPr>
            <w:r>
              <w:t>matkhau</w:t>
            </w:r>
          </w:p>
        </w:tc>
        <w:tc>
          <w:tcPr>
            <w:tcW w:w="1692" w:type="dxa"/>
            <w:tcBorders>
              <w:top w:val="single" w:sz="4" w:space="0" w:color="auto"/>
              <w:left w:val="single" w:sz="4" w:space="0" w:color="auto"/>
              <w:bottom w:val="single" w:sz="4" w:space="0" w:color="auto"/>
              <w:right w:val="single" w:sz="4" w:space="0" w:color="auto"/>
            </w:tcBorders>
          </w:tcPr>
          <w:p w14:paraId="37F6D111" w14:textId="6DD82AB5"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2BF521E" w14:textId="334FF034"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50BE13AD"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2705B854" w14:textId="60BC302D" w:rsidR="006E12A4" w:rsidRDefault="006E12A4">
            <w:r>
              <w:t>Mật khẩu</w:t>
            </w:r>
          </w:p>
        </w:tc>
      </w:tr>
      <w:tr w:rsidR="006E12A4" w14:paraId="7AECD7D0" w14:textId="77777777" w:rsidTr="00AF6AA3">
        <w:tc>
          <w:tcPr>
            <w:tcW w:w="708" w:type="dxa"/>
            <w:tcBorders>
              <w:top w:val="single" w:sz="4" w:space="0" w:color="auto"/>
              <w:left w:val="single" w:sz="4" w:space="0" w:color="auto"/>
              <w:bottom w:val="single" w:sz="4" w:space="0" w:color="auto"/>
              <w:right w:val="single" w:sz="4" w:space="0" w:color="auto"/>
            </w:tcBorders>
          </w:tcPr>
          <w:p w14:paraId="5BE39889" w14:textId="6A7BFAF8" w:rsidR="006E12A4" w:rsidRDefault="006E12A4" w:rsidP="006E12A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455F9CD5" w14:textId="03C63D79" w:rsidR="006E12A4" w:rsidRDefault="006E12A4" w:rsidP="006E12A4">
            <w:pPr>
              <w:jc w:val="center"/>
            </w:pPr>
            <w:r>
              <w:t>sodienthoai</w:t>
            </w:r>
          </w:p>
        </w:tc>
        <w:tc>
          <w:tcPr>
            <w:tcW w:w="1692" w:type="dxa"/>
            <w:tcBorders>
              <w:top w:val="single" w:sz="4" w:space="0" w:color="auto"/>
              <w:left w:val="single" w:sz="4" w:space="0" w:color="auto"/>
              <w:bottom w:val="single" w:sz="4" w:space="0" w:color="auto"/>
              <w:right w:val="single" w:sz="4" w:space="0" w:color="auto"/>
            </w:tcBorders>
          </w:tcPr>
          <w:p w14:paraId="001061C9" w14:textId="5CCC37A0" w:rsidR="006E12A4" w:rsidRDefault="006E12A4"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0F841DA9" w14:textId="46AB3AC5" w:rsidR="006E12A4" w:rsidRDefault="006E12A4"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5A72945E"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78B2B594" w14:textId="29531CAD" w:rsidR="006E12A4" w:rsidRDefault="006E12A4">
            <w:r>
              <w:t>Số điện thoại</w:t>
            </w:r>
          </w:p>
        </w:tc>
      </w:tr>
      <w:tr w:rsidR="006E12A4" w14:paraId="6C633118" w14:textId="77777777" w:rsidTr="00AF6AA3">
        <w:tc>
          <w:tcPr>
            <w:tcW w:w="708" w:type="dxa"/>
            <w:tcBorders>
              <w:top w:val="single" w:sz="4" w:space="0" w:color="auto"/>
              <w:left w:val="single" w:sz="4" w:space="0" w:color="auto"/>
              <w:bottom w:val="single" w:sz="4" w:space="0" w:color="auto"/>
              <w:right w:val="single" w:sz="4" w:space="0" w:color="auto"/>
            </w:tcBorders>
          </w:tcPr>
          <w:p w14:paraId="6B2039E0" w14:textId="3157D915" w:rsidR="006E12A4" w:rsidRDefault="006E12A4" w:rsidP="006E12A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593532" w14:textId="411573AC" w:rsidR="006E12A4" w:rsidRDefault="006E12A4" w:rsidP="006E12A4">
            <w:pPr>
              <w:jc w:val="center"/>
            </w:pPr>
            <w:r>
              <w:t>email</w:t>
            </w:r>
          </w:p>
        </w:tc>
        <w:tc>
          <w:tcPr>
            <w:tcW w:w="1692" w:type="dxa"/>
            <w:tcBorders>
              <w:top w:val="single" w:sz="4" w:space="0" w:color="auto"/>
              <w:left w:val="single" w:sz="4" w:space="0" w:color="auto"/>
              <w:bottom w:val="single" w:sz="4" w:space="0" w:color="auto"/>
              <w:right w:val="single" w:sz="4" w:space="0" w:color="auto"/>
            </w:tcBorders>
          </w:tcPr>
          <w:p w14:paraId="4F5A8B84" w14:textId="217EEE83"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5FA72450" w14:textId="2932B7EA"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A28F757"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00A59C20" w14:textId="11F3B6BE" w:rsidR="006E12A4" w:rsidRDefault="006E12A4">
            <w:r>
              <w:t>Email</w:t>
            </w:r>
          </w:p>
        </w:tc>
      </w:tr>
      <w:tr w:rsidR="006E12A4" w14:paraId="37AD0555" w14:textId="77777777" w:rsidTr="00AF6AA3">
        <w:tc>
          <w:tcPr>
            <w:tcW w:w="708" w:type="dxa"/>
            <w:tcBorders>
              <w:top w:val="single" w:sz="4" w:space="0" w:color="auto"/>
              <w:left w:val="single" w:sz="4" w:space="0" w:color="auto"/>
              <w:bottom w:val="single" w:sz="4" w:space="0" w:color="auto"/>
              <w:right w:val="single" w:sz="4" w:space="0" w:color="auto"/>
            </w:tcBorders>
          </w:tcPr>
          <w:p w14:paraId="11CA05FB" w14:textId="122FBE11" w:rsidR="006E12A4" w:rsidRDefault="006E12A4" w:rsidP="006E12A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E543764" w14:textId="0385364E" w:rsidR="006E12A4" w:rsidRDefault="006E12A4" w:rsidP="006E12A4">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4FDDBC90" w14:textId="70A0F474" w:rsidR="006E12A4" w:rsidRDefault="006E12A4" w:rsidP="006E12A4">
            <w:pPr>
              <w:jc w:val="center"/>
            </w:pPr>
            <w:r>
              <w:t>text</w:t>
            </w:r>
          </w:p>
        </w:tc>
        <w:tc>
          <w:tcPr>
            <w:tcW w:w="863" w:type="dxa"/>
            <w:tcBorders>
              <w:top w:val="single" w:sz="4" w:space="0" w:color="auto"/>
              <w:left w:val="single" w:sz="4" w:space="0" w:color="auto"/>
              <w:bottom w:val="single" w:sz="4" w:space="0" w:color="auto"/>
              <w:right w:val="single" w:sz="4" w:space="0" w:color="auto"/>
            </w:tcBorders>
          </w:tcPr>
          <w:p w14:paraId="0897B3DC" w14:textId="77777777" w:rsidR="006E12A4" w:rsidRDefault="006E12A4" w:rsidP="006E12A4">
            <w:pPr>
              <w:jc w:val="center"/>
            </w:pPr>
          </w:p>
        </w:tc>
        <w:tc>
          <w:tcPr>
            <w:tcW w:w="1552" w:type="dxa"/>
            <w:tcBorders>
              <w:top w:val="single" w:sz="4" w:space="0" w:color="auto"/>
              <w:left w:val="single" w:sz="4" w:space="0" w:color="auto"/>
              <w:bottom w:val="single" w:sz="4" w:space="0" w:color="auto"/>
              <w:right w:val="single" w:sz="4" w:space="0" w:color="auto"/>
            </w:tcBorders>
          </w:tcPr>
          <w:p w14:paraId="3EDBC6B4"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1062C1AF" w14:textId="209C3F3B" w:rsidR="006E12A4" w:rsidRDefault="006E12A4">
            <w:r>
              <w:t>Địa chỉ</w:t>
            </w:r>
          </w:p>
        </w:tc>
      </w:tr>
    </w:tbl>
    <w:p w14:paraId="6B623D3B" w14:textId="77777777" w:rsidR="0055200C" w:rsidRDefault="0055200C">
      <w:pPr>
        <w:spacing w:after="160" w:line="259" w:lineRule="auto"/>
      </w:pPr>
      <w:r>
        <w:t xml:space="preserve"> </w:t>
      </w:r>
    </w:p>
    <w:p w14:paraId="0F08ABD1" w14:textId="2ACA89F2" w:rsidR="00AF6AA3" w:rsidRDefault="0055200C" w:rsidP="00AF6AA3">
      <w:pPr>
        <w:pStyle w:val="Caption"/>
        <w:keepNext/>
      </w:pPr>
      <w:bookmarkStart w:id="127" w:name="_Toc173355623"/>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10</w:t>
      </w:r>
      <w:r w:rsidR="00AF6AA3">
        <w:fldChar w:fldCharType="end"/>
      </w:r>
      <w:r>
        <w:t xml:space="preserve"> Bảng </w:t>
      </w:r>
      <w:r w:rsidR="00AF6AA3">
        <w:t>Booking</w:t>
      </w:r>
      <w:bookmarkEnd w:id="127"/>
    </w:p>
    <w:tbl>
      <w:tblPr>
        <w:tblStyle w:val="TableGrid"/>
        <w:tblW w:w="0" w:type="auto"/>
        <w:tblInd w:w="302" w:type="dxa"/>
        <w:tblLook w:val="04A0" w:firstRow="1" w:lastRow="0" w:firstColumn="1" w:lastColumn="0" w:noHBand="0" w:noVBand="1"/>
      </w:tblPr>
      <w:tblGrid>
        <w:gridCol w:w="708"/>
        <w:gridCol w:w="2121"/>
        <w:gridCol w:w="1690"/>
        <w:gridCol w:w="863"/>
        <w:gridCol w:w="1553"/>
        <w:gridCol w:w="2108"/>
      </w:tblGrid>
      <w:tr w:rsidR="0055200C" w14:paraId="0E653BFA"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26043AA7" w14:textId="77777777" w:rsidR="0055200C" w:rsidRPr="0038219D" w:rsidRDefault="0055200C">
            <w:pP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0B4AD6C9" w14:textId="77777777" w:rsidR="0055200C" w:rsidRPr="0038219D" w:rsidRDefault="0055200C">
            <w:pPr>
              <w:rPr>
                <w:b/>
                <w:bCs/>
              </w:rPr>
            </w:pPr>
            <w:r w:rsidRPr="0038219D">
              <w:rPr>
                <w:b/>
                <w:bCs/>
              </w:rPr>
              <w:t>Tên cột</w:t>
            </w:r>
          </w:p>
        </w:tc>
        <w:tc>
          <w:tcPr>
            <w:tcW w:w="1690" w:type="dxa"/>
            <w:tcBorders>
              <w:top w:val="single" w:sz="4" w:space="0" w:color="auto"/>
              <w:left w:val="single" w:sz="4" w:space="0" w:color="auto"/>
              <w:bottom w:val="single" w:sz="4" w:space="0" w:color="auto"/>
              <w:right w:val="single" w:sz="4" w:space="0" w:color="auto"/>
            </w:tcBorders>
            <w:hideMark/>
          </w:tcPr>
          <w:p w14:paraId="511EA6C0"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1FEFE367" w14:textId="77777777" w:rsidR="0055200C" w:rsidRPr="0038219D" w:rsidRDefault="0055200C">
            <w:pPr>
              <w:rPr>
                <w:b/>
                <w:bCs/>
              </w:rPr>
            </w:pPr>
            <w:r w:rsidRPr="0038219D">
              <w:rPr>
                <w:b/>
                <w:bCs/>
              </w:rPr>
              <w:t>Kích thước</w:t>
            </w:r>
          </w:p>
        </w:tc>
        <w:tc>
          <w:tcPr>
            <w:tcW w:w="1553" w:type="dxa"/>
            <w:tcBorders>
              <w:top w:val="single" w:sz="4" w:space="0" w:color="auto"/>
              <w:left w:val="single" w:sz="4" w:space="0" w:color="auto"/>
              <w:bottom w:val="single" w:sz="4" w:space="0" w:color="auto"/>
              <w:right w:val="single" w:sz="4" w:space="0" w:color="auto"/>
            </w:tcBorders>
            <w:hideMark/>
          </w:tcPr>
          <w:p w14:paraId="50F39D1D" w14:textId="77777777" w:rsidR="0055200C" w:rsidRPr="0038219D" w:rsidRDefault="0055200C">
            <w:pPr>
              <w:rPr>
                <w:b/>
                <w:bCs/>
              </w:rPr>
            </w:pPr>
            <w:r w:rsidRPr="0038219D">
              <w:rPr>
                <w:b/>
                <w:bCs/>
              </w:rPr>
              <w:t>Khóa</w:t>
            </w:r>
          </w:p>
        </w:tc>
        <w:tc>
          <w:tcPr>
            <w:tcW w:w="2108" w:type="dxa"/>
            <w:tcBorders>
              <w:top w:val="single" w:sz="4" w:space="0" w:color="auto"/>
              <w:left w:val="single" w:sz="4" w:space="0" w:color="auto"/>
              <w:bottom w:val="single" w:sz="4" w:space="0" w:color="auto"/>
              <w:right w:val="single" w:sz="4" w:space="0" w:color="auto"/>
            </w:tcBorders>
            <w:hideMark/>
          </w:tcPr>
          <w:p w14:paraId="2CDF524E" w14:textId="77777777" w:rsidR="0055200C" w:rsidRPr="0038219D" w:rsidRDefault="0055200C">
            <w:pPr>
              <w:rPr>
                <w:b/>
                <w:bCs/>
              </w:rPr>
            </w:pPr>
            <w:r w:rsidRPr="0038219D">
              <w:rPr>
                <w:b/>
                <w:bCs/>
              </w:rPr>
              <w:t>Diễn giải</w:t>
            </w:r>
          </w:p>
        </w:tc>
      </w:tr>
      <w:tr w:rsidR="0055200C" w14:paraId="673F1A23"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CBA9DCA" w14:textId="77777777" w:rsidR="0055200C" w:rsidRDefault="0055200C" w:rsidP="004542FE">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7E444285" w14:textId="35754C0F" w:rsidR="0055200C" w:rsidRDefault="0055200C" w:rsidP="004542FE">
            <w:pPr>
              <w:jc w:val="center"/>
            </w:pPr>
            <w:r>
              <w:t>id_</w:t>
            </w:r>
            <w:r w:rsidR="00AF6AA3">
              <w:t>booking</w:t>
            </w:r>
          </w:p>
        </w:tc>
        <w:tc>
          <w:tcPr>
            <w:tcW w:w="1690" w:type="dxa"/>
            <w:tcBorders>
              <w:top w:val="single" w:sz="4" w:space="0" w:color="auto"/>
              <w:left w:val="single" w:sz="4" w:space="0" w:color="auto"/>
              <w:bottom w:val="single" w:sz="4" w:space="0" w:color="auto"/>
              <w:right w:val="single" w:sz="4" w:space="0" w:color="auto"/>
            </w:tcBorders>
            <w:hideMark/>
          </w:tcPr>
          <w:p w14:paraId="1BB8D6FD" w14:textId="77777777"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D1C6654" w14:textId="7777777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hideMark/>
          </w:tcPr>
          <w:p w14:paraId="658E63C1" w14:textId="77777777" w:rsidR="0055200C" w:rsidRDefault="0055200C">
            <w:r>
              <w:t>Khóa chính</w:t>
            </w:r>
          </w:p>
        </w:tc>
        <w:tc>
          <w:tcPr>
            <w:tcW w:w="2108" w:type="dxa"/>
            <w:tcBorders>
              <w:top w:val="single" w:sz="4" w:space="0" w:color="auto"/>
              <w:left w:val="single" w:sz="4" w:space="0" w:color="auto"/>
              <w:bottom w:val="single" w:sz="4" w:space="0" w:color="auto"/>
              <w:right w:val="single" w:sz="4" w:space="0" w:color="auto"/>
            </w:tcBorders>
            <w:hideMark/>
          </w:tcPr>
          <w:p w14:paraId="2295C8A5" w14:textId="0ACB84A7" w:rsidR="0055200C" w:rsidRDefault="0055200C">
            <w:r>
              <w:t xml:space="preserve">Số thứ tự </w:t>
            </w:r>
            <w:r w:rsidR="004542FE">
              <w:t>chi tiết đặt lịch</w:t>
            </w:r>
          </w:p>
        </w:tc>
      </w:tr>
      <w:tr w:rsidR="0055200C" w14:paraId="1B148257" w14:textId="77777777" w:rsidTr="00AF6AA3">
        <w:trPr>
          <w:trHeight w:val="455"/>
        </w:trPr>
        <w:tc>
          <w:tcPr>
            <w:tcW w:w="708" w:type="dxa"/>
            <w:tcBorders>
              <w:top w:val="single" w:sz="4" w:space="0" w:color="auto"/>
              <w:left w:val="single" w:sz="4" w:space="0" w:color="auto"/>
              <w:bottom w:val="single" w:sz="4" w:space="0" w:color="auto"/>
              <w:right w:val="single" w:sz="4" w:space="0" w:color="auto"/>
            </w:tcBorders>
            <w:hideMark/>
          </w:tcPr>
          <w:p w14:paraId="7ADA9364" w14:textId="77777777" w:rsidR="0055200C" w:rsidRDefault="0055200C" w:rsidP="004542FE">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2E556C00" w14:textId="40E18D84" w:rsidR="0055200C" w:rsidRDefault="0055200C" w:rsidP="004542FE">
            <w:pPr>
              <w:jc w:val="center"/>
            </w:pPr>
            <w:r>
              <w:t>id_</w:t>
            </w:r>
            <w:r w:rsidR="006E12A4">
              <w:t>lichhen</w:t>
            </w:r>
          </w:p>
        </w:tc>
        <w:tc>
          <w:tcPr>
            <w:tcW w:w="1690" w:type="dxa"/>
            <w:tcBorders>
              <w:top w:val="single" w:sz="4" w:space="0" w:color="auto"/>
              <w:left w:val="single" w:sz="4" w:space="0" w:color="auto"/>
              <w:bottom w:val="single" w:sz="4" w:space="0" w:color="auto"/>
              <w:right w:val="single" w:sz="4" w:space="0" w:color="auto"/>
            </w:tcBorders>
            <w:hideMark/>
          </w:tcPr>
          <w:p w14:paraId="1E1CFB77" w14:textId="0F4AAE92"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8E7D84C" w14:textId="3949A12D"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161D42B" w14:textId="60D62D05"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115596D" w14:textId="65E4CA9D" w:rsidR="0055200C" w:rsidRDefault="0055200C">
            <w:r>
              <w:t xml:space="preserve">Số thứ tự </w:t>
            </w:r>
            <w:r w:rsidR="004542FE">
              <w:t>lịch hẹn</w:t>
            </w:r>
          </w:p>
        </w:tc>
      </w:tr>
      <w:tr w:rsidR="0055200C" w14:paraId="60678843" w14:textId="77777777" w:rsidTr="00AF6AA3">
        <w:trPr>
          <w:trHeight w:val="431"/>
        </w:trPr>
        <w:tc>
          <w:tcPr>
            <w:tcW w:w="708" w:type="dxa"/>
            <w:tcBorders>
              <w:top w:val="single" w:sz="4" w:space="0" w:color="auto"/>
              <w:left w:val="single" w:sz="4" w:space="0" w:color="auto"/>
              <w:bottom w:val="single" w:sz="4" w:space="0" w:color="auto"/>
              <w:right w:val="single" w:sz="4" w:space="0" w:color="auto"/>
            </w:tcBorders>
            <w:hideMark/>
          </w:tcPr>
          <w:p w14:paraId="7CD911FA" w14:textId="77777777" w:rsidR="0055200C" w:rsidRDefault="0055200C" w:rsidP="004542FE">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2E93A3E0" w14:textId="4881796E" w:rsidR="0055200C" w:rsidRDefault="004542FE" w:rsidP="004542FE">
            <w:pPr>
              <w:jc w:val="center"/>
            </w:pPr>
            <w:r>
              <w:t>i</w:t>
            </w:r>
            <w:r w:rsidR="006E12A4">
              <w:t>d_khachhang</w:t>
            </w:r>
          </w:p>
        </w:tc>
        <w:tc>
          <w:tcPr>
            <w:tcW w:w="1690" w:type="dxa"/>
            <w:tcBorders>
              <w:top w:val="single" w:sz="4" w:space="0" w:color="auto"/>
              <w:left w:val="single" w:sz="4" w:space="0" w:color="auto"/>
              <w:bottom w:val="single" w:sz="4" w:space="0" w:color="auto"/>
              <w:right w:val="single" w:sz="4" w:space="0" w:color="auto"/>
            </w:tcBorders>
            <w:hideMark/>
          </w:tcPr>
          <w:p w14:paraId="71028C2F" w14:textId="7A851FC6" w:rsidR="0055200C"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09C8CFAE" w14:textId="33BDB781"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77D3E933" w14:textId="640B18D3"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17A64310" w14:textId="22B5A1AE" w:rsidR="0055200C" w:rsidRDefault="004542FE">
            <w:r>
              <w:t>Số thứ tự khách hàng</w:t>
            </w:r>
          </w:p>
        </w:tc>
      </w:tr>
      <w:tr w:rsidR="0055200C" w14:paraId="0A988872"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hideMark/>
          </w:tcPr>
          <w:p w14:paraId="7EE36F2B" w14:textId="77777777" w:rsidR="0055200C" w:rsidRDefault="0055200C" w:rsidP="004542FE">
            <w:pPr>
              <w:jc w:val="center"/>
            </w:pPr>
            <w:r>
              <w:t>4</w:t>
            </w:r>
          </w:p>
        </w:tc>
        <w:tc>
          <w:tcPr>
            <w:tcW w:w="2121" w:type="dxa"/>
            <w:tcBorders>
              <w:top w:val="single" w:sz="4" w:space="0" w:color="auto"/>
              <w:left w:val="single" w:sz="4" w:space="0" w:color="auto"/>
              <w:bottom w:val="single" w:sz="4" w:space="0" w:color="auto"/>
              <w:right w:val="single" w:sz="4" w:space="0" w:color="auto"/>
            </w:tcBorders>
            <w:hideMark/>
          </w:tcPr>
          <w:p w14:paraId="762CB5FC" w14:textId="18CABF07" w:rsidR="0055200C" w:rsidRDefault="004542FE" w:rsidP="004542FE">
            <w:pPr>
              <w:jc w:val="center"/>
            </w:pPr>
            <w:r>
              <w:t>id_quanly</w:t>
            </w:r>
          </w:p>
        </w:tc>
        <w:tc>
          <w:tcPr>
            <w:tcW w:w="1690" w:type="dxa"/>
            <w:tcBorders>
              <w:top w:val="single" w:sz="4" w:space="0" w:color="auto"/>
              <w:left w:val="single" w:sz="4" w:space="0" w:color="auto"/>
              <w:bottom w:val="single" w:sz="4" w:space="0" w:color="auto"/>
              <w:right w:val="single" w:sz="4" w:space="0" w:color="auto"/>
            </w:tcBorders>
            <w:hideMark/>
          </w:tcPr>
          <w:p w14:paraId="2C4E7E02" w14:textId="11177C28"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A44D723" w14:textId="418581B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1DFE2D56" w14:textId="43A47D34"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B1E0AFE" w14:textId="1D524DFA" w:rsidR="0055200C" w:rsidRDefault="004542FE">
            <w:r>
              <w:t>Số thứ thự quản lý</w:t>
            </w:r>
          </w:p>
        </w:tc>
      </w:tr>
      <w:tr w:rsidR="004542FE" w14:paraId="200BD9FB"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12263ED4" w14:textId="30F5F3D9" w:rsidR="004542FE" w:rsidRDefault="004542FE" w:rsidP="004542FE">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60450F0D" w14:textId="5CD177E4" w:rsidR="004542FE" w:rsidRDefault="004542FE" w:rsidP="004542FE">
            <w:pPr>
              <w:jc w:val="center"/>
            </w:pPr>
            <w:r>
              <w:t>tinhtrang</w:t>
            </w:r>
          </w:p>
        </w:tc>
        <w:tc>
          <w:tcPr>
            <w:tcW w:w="1690" w:type="dxa"/>
            <w:tcBorders>
              <w:top w:val="single" w:sz="4" w:space="0" w:color="auto"/>
              <w:left w:val="single" w:sz="4" w:space="0" w:color="auto"/>
              <w:bottom w:val="single" w:sz="4" w:space="0" w:color="auto"/>
              <w:right w:val="single" w:sz="4" w:space="0" w:color="auto"/>
            </w:tcBorders>
          </w:tcPr>
          <w:p w14:paraId="545F3CDD" w14:textId="7FCDDD6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4AECDA3" w14:textId="1C0EA865"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2113E0E0"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12A6B21E" w14:textId="719D2D24" w:rsidR="004542FE" w:rsidRDefault="004542FE">
            <w:r>
              <w:t>Tình trạng</w:t>
            </w:r>
          </w:p>
        </w:tc>
      </w:tr>
      <w:tr w:rsidR="004542FE" w14:paraId="230925A5"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01B624B0" w14:textId="66989B8E" w:rsidR="004542FE" w:rsidRDefault="004542FE" w:rsidP="004542FE">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3AA37BF" w14:textId="4537CD38" w:rsidR="004542FE" w:rsidRDefault="004542FE" w:rsidP="004542FE">
            <w:pPr>
              <w:jc w:val="center"/>
            </w:pPr>
            <w:r>
              <w:t>duocduyet</w:t>
            </w:r>
          </w:p>
        </w:tc>
        <w:tc>
          <w:tcPr>
            <w:tcW w:w="1690" w:type="dxa"/>
            <w:tcBorders>
              <w:top w:val="single" w:sz="4" w:space="0" w:color="auto"/>
              <w:left w:val="single" w:sz="4" w:space="0" w:color="auto"/>
              <w:bottom w:val="single" w:sz="4" w:space="0" w:color="auto"/>
              <w:right w:val="single" w:sz="4" w:space="0" w:color="auto"/>
            </w:tcBorders>
          </w:tcPr>
          <w:p w14:paraId="742982FC" w14:textId="7083D8A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7930444" w14:textId="48557F98"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E179552"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49C844ED" w14:textId="4A48276E" w:rsidR="004542FE" w:rsidRDefault="004542FE">
            <w:r>
              <w:t>Được duyệt</w:t>
            </w:r>
          </w:p>
        </w:tc>
      </w:tr>
    </w:tbl>
    <w:p w14:paraId="11229448" w14:textId="77777777" w:rsidR="0055200C" w:rsidRDefault="0055200C">
      <w:pPr>
        <w:spacing w:after="160" w:line="259" w:lineRule="auto"/>
      </w:pPr>
      <w:r>
        <w:t xml:space="preserve"> </w:t>
      </w:r>
    </w:p>
    <w:p w14:paraId="060F2F37" w14:textId="765D57EC" w:rsidR="00AF6AA3" w:rsidRDefault="002D733D" w:rsidP="00AF6AA3">
      <w:pPr>
        <w:pStyle w:val="Caption"/>
        <w:keepNext/>
      </w:pPr>
      <w:bookmarkStart w:id="128" w:name="_Toc173355624"/>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11</w:t>
      </w:r>
      <w:r w:rsidR="00AF6AA3">
        <w:fldChar w:fldCharType="end"/>
      </w:r>
      <w:r>
        <w:t xml:space="preserve"> Bảng Lịch Hẹn</w:t>
      </w:r>
      <w:bookmarkEnd w:id="128"/>
    </w:p>
    <w:tbl>
      <w:tblPr>
        <w:tblStyle w:val="TableGrid"/>
        <w:tblW w:w="0" w:type="auto"/>
        <w:tblInd w:w="302" w:type="dxa"/>
        <w:tblLook w:val="04A0" w:firstRow="1" w:lastRow="0" w:firstColumn="1" w:lastColumn="0" w:noHBand="0" w:noVBand="1"/>
      </w:tblPr>
      <w:tblGrid>
        <w:gridCol w:w="708"/>
        <w:gridCol w:w="2123"/>
        <w:gridCol w:w="1692"/>
        <w:gridCol w:w="863"/>
        <w:gridCol w:w="1552"/>
        <w:gridCol w:w="2105"/>
      </w:tblGrid>
      <w:tr w:rsidR="002D733D" w14:paraId="33B87F52"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3B46AB55" w14:textId="77777777" w:rsidR="002D733D" w:rsidRPr="0038219D" w:rsidRDefault="002D733D">
            <w:pPr>
              <w:rPr>
                <w:b/>
                <w:bCs/>
              </w:rPr>
            </w:pPr>
            <w:r w:rsidRPr="0038219D">
              <w:rPr>
                <w:b/>
                <w:bCs/>
              </w:rPr>
              <w:t>STT</w:t>
            </w:r>
          </w:p>
        </w:tc>
        <w:tc>
          <w:tcPr>
            <w:tcW w:w="2123" w:type="dxa"/>
            <w:tcBorders>
              <w:top w:val="single" w:sz="4" w:space="0" w:color="auto"/>
              <w:left w:val="single" w:sz="4" w:space="0" w:color="auto"/>
              <w:bottom w:val="single" w:sz="4" w:space="0" w:color="auto"/>
              <w:right w:val="single" w:sz="4" w:space="0" w:color="auto"/>
            </w:tcBorders>
            <w:hideMark/>
          </w:tcPr>
          <w:p w14:paraId="2127A9BB" w14:textId="77777777" w:rsidR="002D733D" w:rsidRPr="0038219D" w:rsidRDefault="002D733D">
            <w:pP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09A73A36" w14:textId="77777777" w:rsidR="002D733D" w:rsidRPr="0038219D" w:rsidRDefault="002D733D">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6F70E3D5" w14:textId="77777777" w:rsidR="002D733D" w:rsidRPr="0038219D" w:rsidRDefault="002D733D">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58E167C0" w14:textId="77777777" w:rsidR="002D733D" w:rsidRPr="0038219D" w:rsidRDefault="002D733D">
            <w:pPr>
              <w:rPr>
                <w:b/>
                <w:bCs/>
              </w:rPr>
            </w:pPr>
            <w:r w:rsidRPr="0038219D">
              <w:rPr>
                <w:b/>
                <w:bCs/>
              </w:rPr>
              <w:t>Khóa</w:t>
            </w:r>
          </w:p>
        </w:tc>
        <w:tc>
          <w:tcPr>
            <w:tcW w:w="2105" w:type="dxa"/>
            <w:tcBorders>
              <w:top w:val="single" w:sz="4" w:space="0" w:color="auto"/>
              <w:left w:val="single" w:sz="4" w:space="0" w:color="auto"/>
              <w:bottom w:val="single" w:sz="4" w:space="0" w:color="auto"/>
              <w:right w:val="single" w:sz="4" w:space="0" w:color="auto"/>
            </w:tcBorders>
            <w:hideMark/>
          </w:tcPr>
          <w:p w14:paraId="5A5616E0" w14:textId="77777777" w:rsidR="002D733D" w:rsidRPr="0038219D" w:rsidRDefault="002D733D">
            <w:pPr>
              <w:rPr>
                <w:b/>
                <w:bCs/>
              </w:rPr>
            </w:pPr>
            <w:r w:rsidRPr="0038219D">
              <w:rPr>
                <w:b/>
                <w:bCs/>
              </w:rPr>
              <w:t>Diễn giải</w:t>
            </w:r>
          </w:p>
        </w:tc>
      </w:tr>
      <w:tr w:rsidR="002D733D" w14:paraId="6A190C3B"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47F92E80" w14:textId="77777777" w:rsidR="002D733D" w:rsidRDefault="002D733D" w:rsidP="00DF31CC">
            <w:pPr>
              <w:jc w:val="center"/>
            </w:pPr>
            <w:r>
              <w:t>1</w:t>
            </w:r>
          </w:p>
        </w:tc>
        <w:tc>
          <w:tcPr>
            <w:tcW w:w="2123" w:type="dxa"/>
            <w:tcBorders>
              <w:top w:val="single" w:sz="4" w:space="0" w:color="auto"/>
              <w:left w:val="single" w:sz="4" w:space="0" w:color="auto"/>
              <w:bottom w:val="single" w:sz="4" w:space="0" w:color="auto"/>
              <w:right w:val="single" w:sz="4" w:space="0" w:color="auto"/>
            </w:tcBorders>
            <w:hideMark/>
          </w:tcPr>
          <w:p w14:paraId="3D79C9CE" w14:textId="4FE045FF" w:rsidR="002D733D" w:rsidRDefault="002D733D" w:rsidP="00DF31CC">
            <w:pPr>
              <w:jc w:val="center"/>
            </w:pPr>
            <w:r>
              <w:t>id_</w:t>
            </w:r>
            <w:r w:rsidR="004542FE">
              <w:t>lichhen</w:t>
            </w:r>
          </w:p>
        </w:tc>
        <w:tc>
          <w:tcPr>
            <w:tcW w:w="1692" w:type="dxa"/>
            <w:tcBorders>
              <w:top w:val="single" w:sz="4" w:space="0" w:color="auto"/>
              <w:left w:val="single" w:sz="4" w:space="0" w:color="auto"/>
              <w:bottom w:val="single" w:sz="4" w:space="0" w:color="auto"/>
              <w:right w:val="single" w:sz="4" w:space="0" w:color="auto"/>
            </w:tcBorders>
            <w:hideMark/>
          </w:tcPr>
          <w:p w14:paraId="043FAD7F" w14:textId="77777777"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9EF8375" w14:textId="7777777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1492DA53" w14:textId="77777777" w:rsidR="002D733D" w:rsidRDefault="002D733D">
            <w:r>
              <w:t>Khóa chính</w:t>
            </w:r>
          </w:p>
        </w:tc>
        <w:tc>
          <w:tcPr>
            <w:tcW w:w="2105" w:type="dxa"/>
            <w:tcBorders>
              <w:top w:val="single" w:sz="4" w:space="0" w:color="auto"/>
              <w:left w:val="single" w:sz="4" w:space="0" w:color="auto"/>
              <w:bottom w:val="single" w:sz="4" w:space="0" w:color="auto"/>
              <w:right w:val="single" w:sz="4" w:space="0" w:color="auto"/>
            </w:tcBorders>
            <w:hideMark/>
          </w:tcPr>
          <w:p w14:paraId="60CE6C2E" w14:textId="5D9A4A9A" w:rsidR="002D733D" w:rsidRDefault="002D733D">
            <w:r>
              <w:t xml:space="preserve">Số thứ tự </w:t>
            </w:r>
            <w:r w:rsidR="007F0402">
              <w:t>lịch hẹn</w:t>
            </w:r>
          </w:p>
        </w:tc>
      </w:tr>
      <w:tr w:rsidR="002D733D" w14:paraId="5141A7D3" w14:textId="77777777" w:rsidTr="00AF6AA3">
        <w:trPr>
          <w:trHeight w:val="372"/>
        </w:trPr>
        <w:tc>
          <w:tcPr>
            <w:tcW w:w="708" w:type="dxa"/>
            <w:tcBorders>
              <w:top w:val="single" w:sz="4" w:space="0" w:color="auto"/>
              <w:left w:val="single" w:sz="4" w:space="0" w:color="auto"/>
              <w:bottom w:val="single" w:sz="4" w:space="0" w:color="auto"/>
              <w:right w:val="single" w:sz="4" w:space="0" w:color="auto"/>
            </w:tcBorders>
            <w:hideMark/>
          </w:tcPr>
          <w:p w14:paraId="5DF7265F" w14:textId="77777777" w:rsidR="002D733D" w:rsidRDefault="002D733D" w:rsidP="00DF31CC">
            <w:pPr>
              <w:jc w:val="center"/>
            </w:pPr>
            <w:r>
              <w:t>2</w:t>
            </w:r>
          </w:p>
        </w:tc>
        <w:tc>
          <w:tcPr>
            <w:tcW w:w="2123" w:type="dxa"/>
            <w:tcBorders>
              <w:top w:val="single" w:sz="4" w:space="0" w:color="auto"/>
              <w:left w:val="single" w:sz="4" w:space="0" w:color="auto"/>
              <w:bottom w:val="single" w:sz="4" w:space="0" w:color="auto"/>
              <w:right w:val="single" w:sz="4" w:space="0" w:color="auto"/>
            </w:tcBorders>
            <w:hideMark/>
          </w:tcPr>
          <w:p w14:paraId="6D87FCC6" w14:textId="64A592A7" w:rsidR="002D733D" w:rsidRDefault="004542FE" w:rsidP="00DF31CC">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14F93836" w14:textId="43E5B311"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7EE21E5" w14:textId="359FA82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5972376" w14:textId="481DF473" w:rsidR="002D733D" w:rsidRDefault="002D733D">
            <w:r>
              <w:t>Khóa ngoại</w:t>
            </w:r>
          </w:p>
        </w:tc>
        <w:tc>
          <w:tcPr>
            <w:tcW w:w="2105" w:type="dxa"/>
            <w:tcBorders>
              <w:top w:val="single" w:sz="4" w:space="0" w:color="auto"/>
              <w:left w:val="single" w:sz="4" w:space="0" w:color="auto"/>
              <w:bottom w:val="single" w:sz="4" w:space="0" w:color="auto"/>
              <w:right w:val="single" w:sz="4" w:space="0" w:color="auto"/>
            </w:tcBorders>
            <w:hideMark/>
          </w:tcPr>
          <w:p w14:paraId="52383477" w14:textId="167B10E0" w:rsidR="002D733D" w:rsidRDefault="00DF31CC">
            <w:r>
              <w:t>Số thứ tự vai trò</w:t>
            </w:r>
          </w:p>
        </w:tc>
      </w:tr>
      <w:tr w:rsidR="002D733D" w14:paraId="66F637C8" w14:textId="77777777" w:rsidTr="00AF6AA3">
        <w:trPr>
          <w:trHeight w:val="394"/>
        </w:trPr>
        <w:tc>
          <w:tcPr>
            <w:tcW w:w="708" w:type="dxa"/>
            <w:tcBorders>
              <w:top w:val="single" w:sz="4" w:space="0" w:color="auto"/>
              <w:left w:val="single" w:sz="4" w:space="0" w:color="auto"/>
              <w:bottom w:val="single" w:sz="4" w:space="0" w:color="auto"/>
              <w:right w:val="single" w:sz="4" w:space="0" w:color="auto"/>
            </w:tcBorders>
            <w:hideMark/>
          </w:tcPr>
          <w:p w14:paraId="5ED02763" w14:textId="77777777" w:rsidR="002D733D" w:rsidRDefault="002D733D" w:rsidP="00DF31CC">
            <w:pPr>
              <w:jc w:val="center"/>
            </w:pPr>
            <w:r>
              <w:t>3</w:t>
            </w:r>
          </w:p>
        </w:tc>
        <w:tc>
          <w:tcPr>
            <w:tcW w:w="2123" w:type="dxa"/>
            <w:tcBorders>
              <w:top w:val="single" w:sz="4" w:space="0" w:color="auto"/>
              <w:left w:val="single" w:sz="4" w:space="0" w:color="auto"/>
              <w:bottom w:val="single" w:sz="4" w:space="0" w:color="auto"/>
              <w:right w:val="single" w:sz="4" w:space="0" w:color="auto"/>
            </w:tcBorders>
            <w:hideMark/>
          </w:tcPr>
          <w:p w14:paraId="7283E3B8" w14:textId="4B9564BD" w:rsidR="002D733D" w:rsidRDefault="004542FE" w:rsidP="00DF31CC">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8C3F31E" w14:textId="2B6B84A4" w:rsidR="002D733D" w:rsidRDefault="00DF31CC"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2052A7AF" w14:textId="301BDF0C" w:rsidR="002D733D" w:rsidRDefault="00CC06B3"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1DF799A0" w14:textId="7098CDC3" w:rsidR="002D733D" w:rsidRDefault="00CC06B3">
            <w:r>
              <w:t>Khóa ngoại</w:t>
            </w:r>
          </w:p>
        </w:tc>
        <w:tc>
          <w:tcPr>
            <w:tcW w:w="2105" w:type="dxa"/>
            <w:tcBorders>
              <w:top w:val="single" w:sz="4" w:space="0" w:color="auto"/>
              <w:left w:val="single" w:sz="4" w:space="0" w:color="auto"/>
              <w:bottom w:val="single" w:sz="4" w:space="0" w:color="auto"/>
              <w:right w:val="single" w:sz="4" w:space="0" w:color="auto"/>
            </w:tcBorders>
            <w:hideMark/>
          </w:tcPr>
          <w:p w14:paraId="3ECD59AE" w14:textId="629C9A0A" w:rsidR="002D733D" w:rsidRDefault="00DF31CC">
            <w:r>
              <w:t>Số thứ tự quản lý</w:t>
            </w:r>
          </w:p>
        </w:tc>
      </w:tr>
      <w:tr w:rsidR="002D733D" w14:paraId="52F70EB7"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0EC6F01E" w14:textId="77777777" w:rsidR="002D733D" w:rsidRDefault="002D733D" w:rsidP="00DF31CC">
            <w:pPr>
              <w:jc w:val="center"/>
            </w:pPr>
            <w:r>
              <w:t>4</w:t>
            </w:r>
          </w:p>
        </w:tc>
        <w:tc>
          <w:tcPr>
            <w:tcW w:w="2123" w:type="dxa"/>
            <w:tcBorders>
              <w:top w:val="single" w:sz="4" w:space="0" w:color="auto"/>
              <w:left w:val="single" w:sz="4" w:space="0" w:color="auto"/>
              <w:bottom w:val="single" w:sz="4" w:space="0" w:color="auto"/>
              <w:right w:val="single" w:sz="4" w:space="0" w:color="auto"/>
            </w:tcBorders>
            <w:hideMark/>
          </w:tcPr>
          <w:p w14:paraId="00F65710" w14:textId="104929DC" w:rsidR="002D733D" w:rsidRDefault="002D733D" w:rsidP="00DF31CC">
            <w:pPr>
              <w:jc w:val="center"/>
            </w:pPr>
            <w:r>
              <w:t>tenlichhen</w:t>
            </w:r>
          </w:p>
        </w:tc>
        <w:tc>
          <w:tcPr>
            <w:tcW w:w="1692" w:type="dxa"/>
            <w:tcBorders>
              <w:top w:val="single" w:sz="4" w:space="0" w:color="auto"/>
              <w:left w:val="single" w:sz="4" w:space="0" w:color="auto"/>
              <w:bottom w:val="single" w:sz="4" w:space="0" w:color="auto"/>
              <w:right w:val="single" w:sz="4" w:space="0" w:color="auto"/>
            </w:tcBorders>
            <w:hideMark/>
          </w:tcPr>
          <w:p w14:paraId="0576C214" w14:textId="77777777"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80034C3" w14:textId="1500E32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AF4E45A"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hideMark/>
          </w:tcPr>
          <w:p w14:paraId="1FE94489" w14:textId="4CFE8A7E" w:rsidR="002D733D" w:rsidRDefault="002D733D">
            <w:r>
              <w:t>Tên lịch hẹn</w:t>
            </w:r>
          </w:p>
        </w:tc>
      </w:tr>
      <w:tr w:rsidR="002D733D" w14:paraId="45F27FD6" w14:textId="77777777" w:rsidTr="00AF6AA3">
        <w:tc>
          <w:tcPr>
            <w:tcW w:w="708" w:type="dxa"/>
            <w:tcBorders>
              <w:top w:val="single" w:sz="4" w:space="0" w:color="auto"/>
              <w:left w:val="single" w:sz="4" w:space="0" w:color="auto"/>
              <w:bottom w:val="single" w:sz="4" w:space="0" w:color="auto"/>
              <w:right w:val="single" w:sz="4" w:space="0" w:color="auto"/>
            </w:tcBorders>
          </w:tcPr>
          <w:p w14:paraId="032291C8" w14:textId="25BE3B6B" w:rsidR="002D733D" w:rsidRDefault="002D733D" w:rsidP="00DF31CC">
            <w:pPr>
              <w:jc w:val="center"/>
            </w:pPr>
            <w:r>
              <w:t>5</w:t>
            </w:r>
          </w:p>
        </w:tc>
        <w:tc>
          <w:tcPr>
            <w:tcW w:w="2123" w:type="dxa"/>
            <w:tcBorders>
              <w:top w:val="single" w:sz="4" w:space="0" w:color="auto"/>
              <w:left w:val="single" w:sz="4" w:space="0" w:color="auto"/>
              <w:bottom w:val="single" w:sz="4" w:space="0" w:color="auto"/>
              <w:right w:val="single" w:sz="4" w:space="0" w:color="auto"/>
            </w:tcBorders>
          </w:tcPr>
          <w:p w14:paraId="603F5289" w14:textId="1D9A5713" w:rsidR="002D733D" w:rsidRDefault="004542FE" w:rsidP="00DF31CC">
            <w:pPr>
              <w:jc w:val="center"/>
            </w:pPr>
            <w:r>
              <w:t>malichhen</w:t>
            </w:r>
          </w:p>
        </w:tc>
        <w:tc>
          <w:tcPr>
            <w:tcW w:w="1692" w:type="dxa"/>
            <w:tcBorders>
              <w:top w:val="single" w:sz="4" w:space="0" w:color="auto"/>
              <w:left w:val="single" w:sz="4" w:space="0" w:color="auto"/>
              <w:bottom w:val="single" w:sz="4" w:space="0" w:color="auto"/>
              <w:right w:val="single" w:sz="4" w:space="0" w:color="auto"/>
            </w:tcBorders>
          </w:tcPr>
          <w:p w14:paraId="784E4A67" w14:textId="62C3F8ED"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6E895331" w14:textId="3610E6E4" w:rsidR="002D733D" w:rsidRDefault="002D733D"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5496FB8"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0D4FB57F" w14:textId="628AF2AA" w:rsidR="002D733D" w:rsidRDefault="00DF31CC">
            <w:r>
              <w:t>Mã lịch hẹn</w:t>
            </w:r>
          </w:p>
        </w:tc>
      </w:tr>
      <w:tr w:rsidR="002D733D" w14:paraId="6EEF2A3A" w14:textId="77777777" w:rsidTr="00AF6AA3">
        <w:tc>
          <w:tcPr>
            <w:tcW w:w="708" w:type="dxa"/>
            <w:tcBorders>
              <w:top w:val="single" w:sz="4" w:space="0" w:color="auto"/>
              <w:left w:val="single" w:sz="4" w:space="0" w:color="auto"/>
              <w:bottom w:val="single" w:sz="4" w:space="0" w:color="auto"/>
              <w:right w:val="single" w:sz="4" w:space="0" w:color="auto"/>
            </w:tcBorders>
          </w:tcPr>
          <w:p w14:paraId="031EFF26" w14:textId="0DFA2D26" w:rsidR="002D733D" w:rsidRDefault="002D733D" w:rsidP="00DF31CC">
            <w:pPr>
              <w:jc w:val="center"/>
            </w:pPr>
            <w:r>
              <w:t>6</w:t>
            </w:r>
          </w:p>
        </w:tc>
        <w:tc>
          <w:tcPr>
            <w:tcW w:w="2123" w:type="dxa"/>
            <w:tcBorders>
              <w:top w:val="single" w:sz="4" w:space="0" w:color="auto"/>
              <w:left w:val="single" w:sz="4" w:space="0" w:color="auto"/>
              <w:bottom w:val="single" w:sz="4" w:space="0" w:color="auto"/>
              <w:right w:val="single" w:sz="4" w:space="0" w:color="auto"/>
            </w:tcBorders>
          </w:tcPr>
          <w:p w14:paraId="572F1671" w14:textId="6F72F929" w:rsidR="002D733D" w:rsidRDefault="004542FE" w:rsidP="00DF31CC">
            <w:pPr>
              <w:jc w:val="center"/>
            </w:pPr>
            <w:r>
              <w:t>thoigianlamviec</w:t>
            </w:r>
          </w:p>
        </w:tc>
        <w:tc>
          <w:tcPr>
            <w:tcW w:w="1692" w:type="dxa"/>
            <w:tcBorders>
              <w:top w:val="single" w:sz="4" w:space="0" w:color="auto"/>
              <w:left w:val="single" w:sz="4" w:space="0" w:color="auto"/>
              <w:bottom w:val="single" w:sz="4" w:space="0" w:color="auto"/>
              <w:right w:val="single" w:sz="4" w:space="0" w:color="auto"/>
            </w:tcBorders>
          </w:tcPr>
          <w:p w14:paraId="447CCB63" w14:textId="6C46E131"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29379BF" w14:textId="59C0BF4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EB253A0"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A3F06A8" w14:textId="7D9D86EB" w:rsidR="002D733D" w:rsidRDefault="00DF31CC">
            <w:r>
              <w:t>Thời gian làm việc</w:t>
            </w:r>
          </w:p>
        </w:tc>
      </w:tr>
      <w:tr w:rsidR="002D733D" w14:paraId="48AE699E" w14:textId="77777777" w:rsidTr="00AF6AA3">
        <w:tc>
          <w:tcPr>
            <w:tcW w:w="708" w:type="dxa"/>
            <w:tcBorders>
              <w:top w:val="single" w:sz="4" w:space="0" w:color="auto"/>
              <w:left w:val="single" w:sz="4" w:space="0" w:color="auto"/>
              <w:bottom w:val="single" w:sz="4" w:space="0" w:color="auto"/>
              <w:right w:val="single" w:sz="4" w:space="0" w:color="auto"/>
            </w:tcBorders>
          </w:tcPr>
          <w:p w14:paraId="6833F30C" w14:textId="51A2C3E6" w:rsidR="002D733D" w:rsidRDefault="002D733D" w:rsidP="00DF31CC">
            <w:pPr>
              <w:jc w:val="center"/>
            </w:pPr>
            <w:r>
              <w:t>7</w:t>
            </w:r>
          </w:p>
        </w:tc>
        <w:tc>
          <w:tcPr>
            <w:tcW w:w="2123" w:type="dxa"/>
            <w:tcBorders>
              <w:top w:val="single" w:sz="4" w:space="0" w:color="auto"/>
              <w:left w:val="single" w:sz="4" w:space="0" w:color="auto"/>
              <w:bottom w:val="single" w:sz="4" w:space="0" w:color="auto"/>
              <w:right w:val="single" w:sz="4" w:space="0" w:color="auto"/>
            </w:tcBorders>
          </w:tcPr>
          <w:p w14:paraId="2BFFF67E" w14:textId="72672754" w:rsidR="002D733D" w:rsidRDefault="004542FE" w:rsidP="00DF31CC">
            <w:pPr>
              <w:jc w:val="center"/>
            </w:pPr>
            <w:r>
              <w:t>hinhanh</w:t>
            </w:r>
          </w:p>
        </w:tc>
        <w:tc>
          <w:tcPr>
            <w:tcW w:w="1692" w:type="dxa"/>
            <w:tcBorders>
              <w:top w:val="single" w:sz="4" w:space="0" w:color="auto"/>
              <w:left w:val="single" w:sz="4" w:space="0" w:color="auto"/>
              <w:bottom w:val="single" w:sz="4" w:space="0" w:color="auto"/>
              <w:right w:val="single" w:sz="4" w:space="0" w:color="auto"/>
            </w:tcBorders>
          </w:tcPr>
          <w:p w14:paraId="159FFF2A" w14:textId="2C1106E0"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60CBB5C" w14:textId="38DA0B01"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217C8EBE"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27CCC17" w14:textId="3CA2BEBE" w:rsidR="002D733D" w:rsidRDefault="00DF31CC">
            <w:r>
              <w:t>Hình ảnh</w:t>
            </w:r>
          </w:p>
        </w:tc>
      </w:tr>
      <w:tr w:rsidR="002D733D" w14:paraId="2C1FB0B3" w14:textId="77777777" w:rsidTr="00AF6AA3">
        <w:tc>
          <w:tcPr>
            <w:tcW w:w="708" w:type="dxa"/>
            <w:tcBorders>
              <w:top w:val="single" w:sz="4" w:space="0" w:color="auto"/>
              <w:left w:val="single" w:sz="4" w:space="0" w:color="auto"/>
              <w:bottom w:val="single" w:sz="4" w:space="0" w:color="auto"/>
              <w:right w:val="single" w:sz="4" w:space="0" w:color="auto"/>
            </w:tcBorders>
          </w:tcPr>
          <w:p w14:paraId="6616B560" w14:textId="6C423820" w:rsidR="002D733D" w:rsidRDefault="002D733D" w:rsidP="00DF31CC">
            <w:pPr>
              <w:jc w:val="center"/>
            </w:pPr>
            <w:r>
              <w:t>8</w:t>
            </w:r>
          </w:p>
        </w:tc>
        <w:tc>
          <w:tcPr>
            <w:tcW w:w="2123" w:type="dxa"/>
            <w:tcBorders>
              <w:top w:val="single" w:sz="4" w:space="0" w:color="auto"/>
              <w:left w:val="single" w:sz="4" w:space="0" w:color="auto"/>
              <w:bottom w:val="single" w:sz="4" w:space="0" w:color="auto"/>
              <w:right w:val="single" w:sz="4" w:space="0" w:color="auto"/>
            </w:tcBorders>
          </w:tcPr>
          <w:p w14:paraId="1039220F" w14:textId="5DBE6AE4" w:rsidR="002D733D" w:rsidRDefault="004542FE" w:rsidP="00DF31CC">
            <w:pPr>
              <w:jc w:val="center"/>
            </w:pPr>
            <w:r>
              <w:t>tomtat</w:t>
            </w:r>
          </w:p>
        </w:tc>
        <w:tc>
          <w:tcPr>
            <w:tcW w:w="1692" w:type="dxa"/>
            <w:tcBorders>
              <w:top w:val="single" w:sz="4" w:space="0" w:color="auto"/>
              <w:left w:val="single" w:sz="4" w:space="0" w:color="auto"/>
              <w:bottom w:val="single" w:sz="4" w:space="0" w:color="auto"/>
              <w:right w:val="single" w:sz="4" w:space="0" w:color="auto"/>
            </w:tcBorders>
          </w:tcPr>
          <w:p w14:paraId="7ADC486D" w14:textId="1733DD3B" w:rsidR="002D733D" w:rsidRDefault="00DF31CC" w:rsidP="00DF31CC">
            <w:pPr>
              <w:jc w:val="center"/>
            </w:pPr>
            <w:r>
              <w:t>tinytext</w:t>
            </w:r>
          </w:p>
        </w:tc>
        <w:tc>
          <w:tcPr>
            <w:tcW w:w="863" w:type="dxa"/>
            <w:tcBorders>
              <w:top w:val="single" w:sz="4" w:space="0" w:color="auto"/>
              <w:left w:val="single" w:sz="4" w:space="0" w:color="auto"/>
              <w:bottom w:val="single" w:sz="4" w:space="0" w:color="auto"/>
              <w:right w:val="single" w:sz="4" w:space="0" w:color="auto"/>
            </w:tcBorders>
          </w:tcPr>
          <w:p w14:paraId="6FD37987" w14:textId="7C1F15C6"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1EEA1AA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0DD7E2" w14:textId="663AC0C7" w:rsidR="002D733D" w:rsidRDefault="00DF31CC">
            <w:r>
              <w:t>Tóm tắt</w:t>
            </w:r>
          </w:p>
        </w:tc>
      </w:tr>
      <w:tr w:rsidR="002D733D" w14:paraId="652C1911" w14:textId="77777777" w:rsidTr="00AF6AA3">
        <w:tc>
          <w:tcPr>
            <w:tcW w:w="708" w:type="dxa"/>
            <w:tcBorders>
              <w:top w:val="single" w:sz="4" w:space="0" w:color="auto"/>
              <w:left w:val="single" w:sz="4" w:space="0" w:color="auto"/>
              <w:bottom w:val="single" w:sz="4" w:space="0" w:color="auto"/>
              <w:right w:val="single" w:sz="4" w:space="0" w:color="auto"/>
            </w:tcBorders>
          </w:tcPr>
          <w:p w14:paraId="5D292851" w14:textId="43702134" w:rsidR="002D733D" w:rsidRDefault="002D733D" w:rsidP="00DF31CC">
            <w:pPr>
              <w:jc w:val="center"/>
            </w:pPr>
            <w:r>
              <w:t>9</w:t>
            </w:r>
          </w:p>
        </w:tc>
        <w:tc>
          <w:tcPr>
            <w:tcW w:w="2123" w:type="dxa"/>
            <w:tcBorders>
              <w:top w:val="single" w:sz="4" w:space="0" w:color="auto"/>
              <w:left w:val="single" w:sz="4" w:space="0" w:color="auto"/>
              <w:bottom w:val="single" w:sz="4" w:space="0" w:color="auto"/>
              <w:right w:val="single" w:sz="4" w:space="0" w:color="auto"/>
            </w:tcBorders>
          </w:tcPr>
          <w:p w14:paraId="0EFC8C63" w14:textId="6B246D1B" w:rsidR="002D733D" w:rsidRDefault="004542FE" w:rsidP="00DF31CC">
            <w:pPr>
              <w:jc w:val="center"/>
            </w:pPr>
            <w:r>
              <w:t>noidung</w:t>
            </w:r>
          </w:p>
        </w:tc>
        <w:tc>
          <w:tcPr>
            <w:tcW w:w="1692" w:type="dxa"/>
            <w:tcBorders>
              <w:top w:val="single" w:sz="4" w:space="0" w:color="auto"/>
              <w:left w:val="single" w:sz="4" w:space="0" w:color="auto"/>
              <w:bottom w:val="single" w:sz="4" w:space="0" w:color="auto"/>
              <w:right w:val="single" w:sz="4" w:space="0" w:color="auto"/>
            </w:tcBorders>
          </w:tcPr>
          <w:p w14:paraId="09A26718" w14:textId="29382065" w:rsidR="002D733D" w:rsidRDefault="00DF31CC" w:rsidP="00DF31CC">
            <w:pPr>
              <w:jc w:val="center"/>
            </w:pPr>
            <w:r>
              <w:t>longtext</w:t>
            </w:r>
          </w:p>
        </w:tc>
        <w:tc>
          <w:tcPr>
            <w:tcW w:w="863" w:type="dxa"/>
            <w:tcBorders>
              <w:top w:val="single" w:sz="4" w:space="0" w:color="auto"/>
              <w:left w:val="single" w:sz="4" w:space="0" w:color="auto"/>
              <w:bottom w:val="single" w:sz="4" w:space="0" w:color="auto"/>
              <w:right w:val="single" w:sz="4" w:space="0" w:color="auto"/>
            </w:tcBorders>
          </w:tcPr>
          <w:p w14:paraId="3659AEE1" w14:textId="4DE24287"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2996B931"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4B6345" w14:textId="2B86ECE7" w:rsidR="002D733D" w:rsidRDefault="00DF31CC">
            <w:r>
              <w:t>Nội dung</w:t>
            </w:r>
          </w:p>
        </w:tc>
      </w:tr>
      <w:tr w:rsidR="002D733D" w14:paraId="54C04CBD" w14:textId="77777777" w:rsidTr="00AF6AA3">
        <w:tc>
          <w:tcPr>
            <w:tcW w:w="708" w:type="dxa"/>
            <w:tcBorders>
              <w:top w:val="single" w:sz="4" w:space="0" w:color="auto"/>
              <w:left w:val="single" w:sz="4" w:space="0" w:color="auto"/>
              <w:bottom w:val="single" w:sz="4" w:space="0" w:color="auto"/>
              <w:right w:val="single" w:sz="4" w:space="0" w:color="auto"/>
            </w:tcBorders>
          </w:tcPr>
          <w:p w14:paraId="67CA9A8F" w14:textId="5EDFB827" w:rsidR="002D733D" w:rsidRDefault="002D733D" w:rsidP="00DF31CC">
            <w:pPr>
              <w:jc w:val="center"/>
            </w:pPr>
            <w:r>
              <w:t>10</w:t>
            </w:r>
          </w:p>
        </w:tc>
        <w:tc>
          <w:tcPr>
            <w:tcW w:w="2123" w:type="dxa"/>
            <w:tcBorders>
              <w:top w:val="single" w:sz="4" w:space="0" w:color="auto"/>
              <w:left w:val="single" w:sz="4" w:space="0" w:color="auto"/>
              <w:bottom w:val="single" w:sz="4" w:space="0" w:color="auto"/>
              <w:right w:val="single" w:sz="4" w:space="0" w:color="auto"/>
            </w:tcBorders>
          </w:tcPr>
          <w:p w14:paraId="629843AD" w14:textId="68D40C50" w:rsidR="002D733D" w:rsidRDefault="004542FE" w:rsidP="00DF31CC">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06693AFD" w14:textId="662EBE32"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E08A80C" w14:textId="103B4C14"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D23874F"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570ACF51" w14:textId="79B02C49" w:rsidR="002D733D" w:rsidRDefault="00DF31CC">
            <w:r>
              <w:t>Địa chỉ</w:t>
            </w:r>
          </w:p>
        </w:tc>
      </w:tr>
      <w:tr w:rsidR="002D733D" w14:paraId="1637B351" w14:textId="77777777" w:rsidTr="00AF6AA3">
        <w:tc>
          <w:tcPr>
            <w:tcW w:w="708" w:type="dxa"/>
            <w:tcBorders>
              <w:top w:val="single" w:sz="4" w:space="0" w:color="auto"/>
              <w:left w:val="single" w:sz="4" w:space="0" w:color="auto"/>
              <w:bottom w:val="single" w:sz="4" w:space="0" w:color="auto"/>
              <w:right w:val="single" w:sz="4" w:space="0" w:color="auto"/>
            </w:tcBorders>
          </w:tcPr>
          <w:p w14:paraId="704CC13A" w14:textId="29CE68DD" w:rsidR="002D733D" w:rsidRDefault="002D733D" w:rsidP="00DF31CC">
            <w:pPr>
              <w:jc w:val="center"/>
            </w:pPr>
            <w:r>
              <w:t>11</w:t>
            </w:r>
          </w:p>
        </w:tc>
        <w:tc>
          <w:tcPr>
            <w:tcW w:w="2123" w:type="dxa"/>
            <w:tcBorders>
              <w:top w:val="single" w:sz="4" w:space="0" w:color="auto"/>
              <w:left w:val="single" w:sz="4" w:space="0" w:color="auto"/>
              <w:bottom w:val="single" w:sz="4" w:space="0" w:color="auto"/>
              <w:right w:val="single" w:sz="4" w:space="0" w:color="auto"/>
            </w:tcBorders>
          </w:tcPr>
          <w:p w14:paraId="4B9DD4B7" w14:textId="35EAE495" w:rsidR="002D733D" w:rsidRDefault="004542FE" w:rsidP="00DF31CC">
            <w:pPr>
              <w:jc w:val="center"/>
            </w:pPr>
            <w:r>
              <w:t>tencoquan</w:t>
            </w:r>
          </w:p>
        </w:tc>
        <w:tc>
          <w:tcPr>
            <w:tcW w:w="1692" w:type="dxa"/>
            <w:tcBorders>
              <w:top w:val="single" w:sz="4" w:space="0" w:color="auto"/>
              <w:left w:val="single" w:sz="4" w:space="0" w:color="auto"/>
              <w:bottom w:val="single" w:sz="4" w:space="0" w:color="auto"/>
              <w:right w:val="single" w:sz="4" w:space="0" w:color="auto"/>
            </w:tcBorders>
          </w:tcPr>
          <w:p w14:paraId="00F65A0F" w14:textId="6017462A"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5E9A24E" w14:textId="1221A86A"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F044E4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33C9548" w14:textId="55D316D2" w:rsidR="002D733D" w:rsidRDefault="00DF31CC">
            <w:r>
              <w:t>Tên cơ quan</w:t>
            </w:r>
          </w:p>
        </w:tc>
      </w:tr>
      <w:tr w:rsidR="004542FE" w14:paraId="4DA02541" w14:textId="77777777" w:rsidTr="00AF6AA3">
        <w:tc>
          <w:tcPr>
            <w:tcW w:w="708" w:type="dxa"/>
            <w:tcBorders>
              <w:top w:val="single" w:sz="4" w:space="0" w:color="auto"/>
              <w:left w:val="single" w:sz="4" w:space="0" w:color="auto"/>
              <w:bottom w:val="single" w:sz="4" w:space="0" w:color="auto"/>
              <w:right w:val="single" w:sz="4" w:space="0" w:color="auto"/>
            </w:tcBorders>
          </w:tcPr>
          <w:p w14:paraId="658AB0D0" w14:textId="0AA50ED8" w:rsidR="004542FE" w:rsidRDefault="004542FE" w:rsidP="00DF31CC">
            <w:pPr>
              <w:jc w:val="center"/>
            </w:pPr>
            <w:r>
              <w:t>12</w:t>
            </w:r>
          </w:p>
        </w:tc>
        <w:tc>
          <w:tcPr>
            <w:tcW w:w="2123" w:type="dxa"/>
            <w:tcBorders>
              <w:top w:val="single" w:sz="4" w:space="0" w:color="auto"/>
              <w:left w:val="single" w:sz="4" w:space="0" w:color="auto"/>
              <w:bottom w:val="single" w:sz="4" w:space="0" w:color="auto"/>
              <w:right w:val="single" w:sz="4" w:space="0" w:color="auto"/>
            </w:tcBorders>
          </w:tcPr>
          <w:p w14:paraId="14AE0B0F" w14:textId="0151CF2B" w:rsidR="004542FE" w:rsidRDefault="004542FE" w:rsidP="00DF31CC">
            <w:pPr>
              <w:jc w:val="center"/>
            </w:pPr>
            <w:r>
              <w:t>tenquanly</w:t>
            </w:r>
          </w:p>
        </w:tc>
        <w:tc>
          <w:tcPr>
            <w:tcW w:w="1692" w:type="dxa"/>
            <w:tcBorders>
              <w:top w:val="single" w:sz="4" w:space="0" w:color="auto"/>
              <w:left w:val="single" w:sz="4" w:space="0" w:color="auto"/>
              <w:bottom w:val="single" w:sz="4" w:space="0" w:color="auto"/>
              <w:right w:val="single" w:sz="4" w:space="0" w:color="auto"/>
            </w:tcBorders>
          </w:tcPr>
          <w:p w14:paraId="73EAFCB6" w14:textId="76929252"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8EDD026" w14:textId="2313D944" w:rsidR="004542FE"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657095C"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040EFA2C" w14:textId="55A81366" w:rsidR="004542FE" w:rsidRDefault="00DF31CC">
            <w:r>
              <w:t>Tên quản lý</w:t>
            </w:r>
          </w:p>
        </w:tc>
      </w:tr>
      <w:tr w:rsidR="004542FE" w14:paraId="40884217" w14:textId="77777777" w:rsidTr="00AF6AA3">
        <w:tc>
          <w:tcPr>
            <w:tcW w:w="708" w:type="dxa"/>
            <w:tcBorders>
              <w:top w:val="single" w:sz="4" w:space="0" w:color="auto"/>
              <w:left w:val="single" w:sz="4" w:space="0" w:color="auto"/>
              <w:bottom w:val="single" w:sz="4" w:space="0" w:color="auto"/>
              <w:right w:val="single" w:sz="4" w:space="0" w:color="auto"/>
            </w:tcBorders>
          </w:tcPr>
          <w:p w14:paraId="13C1FC18" w14:textId="55F58A36" w:rsidR="004542FE" w:rsidRDefault="004542FE" w:rsidP="00DF31CC">
            <w:pPr>
              <w:jc w:val="center"/>
            </w:pPr>
            <w:r>
              <w:t>13</w:t>
            </w:r>
          </w:p>
        </w:tc>
        <w:tc>
          <w:tcPr>
            <w:tcW w:w="2123" w:type="dxa"/>
            <w:tcBorders>
              <w:top w:val="single" w:sz="4" w:space="0" w:color="auto"/>
              <w:left w:val="single" w:sz="4" w:space="0" w:color="auto"/>
              <w:bottom w:val="single" w:sz="4" w:space="0" w:color="auto"/>
              <w:right w:val="single" w:sz="4" w:space="0" w:color="auto"/>
            </w:tcBorders>
          </w:tcPr>
          <w:p w14:paraId="13F0D127" w14:textId="03F1CF15" w:rsidR="004542FE" w:rsidRDefault="004542FE" w:rsidP="00DF31CC">
            <w:pPr>
              <w:jc w:val="center"/>
            </w:pPr>
            <w:r>
              <w:t>gio</w:t>
            </w:r>
          </w:p>
        </w:tc>
        <w:tc>
          <w:tcPr>
            <w:tcW w:w="1692" w:type="dxa"/>
            <w:tcBorders>
              <w:top w:val="single" w:sz="4" w:space="0" w:color="auto"/>
              <w:left w:val="single" w:sz="4" w:space="0" w:color="auto"/>
              <w:bottom w:val="single" w:sz="4" w:space="0" w:color="auto"/>
              <w:right w:val="single" w:sz="4" w:space="0" w:color="auto"/>
            </w:tcBorders>
          </w:tcPr>
          <w:p w14:paraId="189493FF" w14:textId="6BE531FA"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6FE546A" w14:textId="52719E9C" w:rsidR="004542FE" w:rsidRDefault="00CC06B3"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35F91185"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2F21D8D5" w14:textId="4D3EE269" w:rsidR="004542FE" w:rsidRDefault="00DF31CC">
            <w:r>
              <w:t>Giờ</w:t>
            </w:r>
          </w:p>
        </w:tc>
      </w:tr>
      <w:tr w:rsidR="004542FE" w14:paraId="52FC6300" w14:textId="77777777" w:rsidTr="00AF6AA3">
        <w:tc>
          <w:tcPr>
            <w:tcW w:w="708" w:type="dxa"/>
            <w:tcBorders>
              <w:top w:val="single" w:sz="4" w:space="0" w:color="auto"/>
              <w:left w:val="single" w:sz="4" w:space="0" w:color="auto"/>
              <w:bottom w:val="single" w:sz="4" w:space="0" w:color="auto"/>
              <w:right w:val="single" w:sz="4" w:space="0" w:color="auto"/>
            </w:tcBorders>
          </w:tcPr>
          <w:p w14:paraId="465C369C" w14:textId="4A812647" w:rsidR="004542FE" w:rsidRDefault="004542FE" w:rsidP="00DF31CC">
            <w:pPr>
              <w:jc w:val="center"/>
            </w:pPr>
            <w:r>
              <w:t>14</w:t>
            </w:r>
          </w:p>
        </w:tc>
        <w:tc>
          <w:tcPr>
            <w:tcW w:w="2123" w:type="dxa"/>
            <w:tcBorders>
              <w:top w:val="single" w:sz="4" w:space="0" w:color="auto"/>
              <w:left w:val="single" w:sz="4" w:space="0" w:color="auto"/>
              <w:bottom w:val="single" w:sz="4" w:space="0" w:color="auto"/>
              <w:right w:val="single" w:sz="4" w:space="0" w:color="auto"/>
            </w:tcBorders>
          </w:tcPr>
          <w:p w14:paraId="5AA7D8BC" w14:textId="6678C9DC" w:rsidR="004542FE" w:rsidRDefault="004542FE" w:rsidP="00DF31CC">
            <w:pPr>
              <w:jc w:val="center"/>
            </w:pPr>
            <w:r>
              <w:t>ngay</w:t>
            </w:r>
          </w:p>
        </w:tc>
        <w:tc>
          <w:tcPr>
            <w:tcW w:w="1692" w:type="dxa"/>
            <w:tcBorders>
              <w:top w:val="single" w:sz="4" w:space="0" w:color="auto"/>
              <w:left w:val="single" w:sz="4" w:space="0" w:color="auto"/>
              <w:bottom w:val="single" w:sz="4" w:space="0" w:color="auto"/>
              <w:right w:val="single" w:sz="4" w:space="0" w:color="auto"/>
            </w:tcBorders>
          </w:tcPr>
          <w:p w14:paraId="74328ADF" w14:textId="4CEAEA7D" w:rsidR="004542FE" w:rsidRDefault="00CC06B3" w:rsidP="00DF31CC">
            <w:pPr>
              <w:jc w:val="center"/>
            </w:pPr>
            <w:r>
              <w:t>date</w:t>
            </w:r>
          </w:p>
        </w:tc>
        <w:tc>
          <w:tcPr>
            <w:tcW w:w="863" w:type="dxa"/>
            <w:tcBorders>
              <w:top w:val="single" w:sz="4" w:space="0" w:color="auto"/>
              <w:left w:val="single" w:sz="4" w:space="0" w:color="auto"/>
              <w:bottom w:val="single" w:sz="4" w:space="0" w:color="auto"/>
              <w:right w:val="single" w:sz="4" w:space="0" w:color="auto"/>
            </w:tcBorders>
          </w:tcPr>
          <w:p w14:paraId="52068067" w14:textId="77777777" w:rsidR="004542FE" w:rsidRDefault="004542FE"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5E78BEC4"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593B4CC1" w14:textId="374A6FA4" w:rsidR="004542FE" w:rsidRDefault="00DF31CC">
            <w:r>
              <w:t>Ngày</w:t>
            </w:r>
          </w:p>
        </w:tc>
      </w:tr>
      <w:tr w:rsidR="004542FE" w14:paraId="2200613D" w14:textId="77777777" w:rsidTr="00AF6AA3">
        <w:trPr>
          <w:trHeight w:val="446"/>
        </w:trPr>
        <w:tc>
          <w:tcPr>
            <w:tcW w:w="708" w:type="dxa"/>
            <w:tcBorders>
              <w:top w:val="single" w:sz="4" w:space="0" w:color="auto"/>
              <w:left w:val="single" w:sz="4" w:space="0" w:color="auto"/>
              <w:bottom w:val="single" w:sz="4" w:space="0" w:color="auto"/>
              <w:right w:val="single" w:sz="4" w:space="0" w:color="auto"/>
            </w:tcBorders>
          </w:tcPr>
          <w:p w14:paraId="376EDD81" w14:textId="1FA52F10" w:rsidR="004542FE" w:rsidRDefault="004542FE" w:rsidP="00DF31CC">
            <w:pPr>
              <w:jc w:val="center"/>
            </w:pPr>
            <w:r>
              <w:t>15</w:t>
            </w:r>
          </w:p>
        </w:tc>
        <w:tc>
          <w:tcPr>
            <w:tcW w:w="2123" w:type="dxa"/>
            <w:tcBorders>
              <w:top w:val="single" w:sz="4" w:space="0" w:color="auto"/>
              <w:left w:val="single" w:sz="4" w:space="0" w:color="auto"/>
              <w:bottom w:val="single" w:sz="4" w:space="0" w:color="auto"/>
              <w:right w:val="single" w:sz="4" w:space="0" w:color="auto"/>
            </w:tcBorders>
          </w:tcPr>
          <w:p w14:paraId="333463EC" w14:textId="701084D4" w:rsidR="004542FE" w:rsidRDefault="004542FE" w:rsidP="00DF31CC">
            <w:pPr>
              <w:jc w:val="center"/>
            </w:pPr>
            <w:r>
              <w:t>trangthai_duyet</w:t>
            </w:r>
          </w:p>
        </w:tc>
        <w:tc>
          <w:tcPr>
            <w:tcW w:w="1692" w:type="dxa"/>
            <w:tcBorders>
              <w:top w:val="single" w:sz="4" w:space="0" w:color="auto"/>
              <w:left w:val="single" w:sz="4" w:space="0" w:color="auto"/>
              <w:bottom w:val="single" w:sz="4" w:space="0" w:color="auto"/>
              <w:right w:val="single" w:sz="4" w:space="0" w:color="auto"/>
            </w:tcBorders>
          </w:tcPr>
          <w:p w14:paraId="7BEA2833" w14:textId="298EC02A" w:rsidR="004542FE" w:rsidRDefault="00CC06B3"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1153A11" w14:textId="6BDEB3B1" w:rsidR="004542FE" w:rsidRDefault="00CC06B3" w:rsidP="00CC06B3">
            <w:pPr>
              <w:jc w:val="center"/>
            </w:pPr>
            <w:r>
              <w:t>5</w:t>
            </w:r>
          </w:p>
        </w:tc>
        <w:tc>
          <w:tcPr>
            <w:tcW w:w="1552" w:type="dxa"/>
            <w:tcBorders>
              <w:top w:val="single" w:sz="4" w:space="0" w:color="auto"/>
              <w:left w:val="single" w:sz="4" w:space="0" w:color="auto"/>
              <w:bottom w:val="single" w:sz="4" w:space="0" w:color="auto"/>
              <w:right w:val="single" w:sz="4" w:space="0" w:color="auto"/>
            </w:tcBorders>
          </w:tcPr>
          <w:p w14:paraId="06617CAA"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64F83B1B" w14:textId="5F41A2F5" w:rsidR="004542FE" w:rsidRDefault="004542FE">
            <w:r>
              <w:t>Trạng thái duỵet</w:t>
            </w:r>
          </w:p>
        </w:tc>
      </w:tr>
    </w:tbl>
    <w:p w14:paraId="7F29A31B" w14:textId="77777777" w:rsidR="00F109D4" w:rsidRDefault="00F109D4">
      <w:pPr>
        <w:spacing w:after="160" w:line="259" w:lineRule="auto"/>
      </w:pPr>
    </w:p>
    <w:p w14:paraId="65933E91" w14:textId="1AA5CE19" w:rsidR="00AF6AA3" w:rsidRDefault="00F109D4" w:rsidP="00AF6AA3">
      <w:pPr>
        <w:pStyle w:val="Caption"/>
        <w:keepNext/>
      </w:pPr>
      <w:bookmarkStart w:id="129" w:name="_Toc173355625"/>
      <w:r>
        <w:lastRenderedPageBreak/>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12</w:t>
      </w:r>
      <w:r w:rsidR="00AF6AA3">
        <w:fldChar w:fldCharType="end"/>
      </w:r>
      <w:r>
        <w:t xml:space="preserve"> Bảng Quản lý</w:t>
      </w:r>
      <w:bookmarkEnd w:id="129"/>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F109D4" w14:paraId="3A8E06F4"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7B6337EB" w14:textId="77777777" w:rsidR="00F109D4" w:rsidRPr="0038219D" w:rsidRDefault="00F109D4" w:rsidP="008D15B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28652EFB" w14:textId="77777777" w:rsidR="00F109D4" w:rsidRPr="0038219D" w:rsidRDefault="00F109D4" w:rsidP="008D15B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4CC8095B" w14:textId="77777777" w:rsidR="00F109D4" w:rsidRPr="0038219D" w:rsidRDefault="00F109D4" w:rsidP="008D15B4">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311BCE69" w14:textId="77777777" w:rsidR="00F109D4" w:rsidRPr="0038219D" w:rsidRDefault="00F109D4" w:rsidP="008D15B4">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12CA70A2" w14:textId="77777777" w:rsidR="00F109D4" w:rsidRPr="0038219D" w:rsidRDefault="00F109D4" w:rsidP="008D15B4">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7B4FAC32" w14:textId="77777777" w:rsidR="00F109D4" w:rsidRPr="0038219D" w:rsidRDefault="00F109D4" w:rsidP="008D15B4">
            <w:pPr>
              <w:rPr>
                <w:b/>
                <w:bCs/>
              </w:rPr>
            </w:pPr>
            <w:r w:rsidRPr="0038219D">
              <w:rPr>
                <w:b/>
                <w:bCs/>
              </w:rPr>
              <w:t>Diễn giải</w:t>
            </w:r>
          </w:p>
        </w:tc>
      </w:tr>
      <w:tr w:rsidR="00F109D4" w14:paraId="7F78A316" w14:textId="77777777" w:rsidTr="00F109D4">
        <w:trPr>
          <w:trHeight w:val="427"/>
        </w:trPr>
        <w:tc>
          <w:tcPr>
            <w:tcW w:w="708" w:type="dxa"/>
            <w:tcBorders>
              <w:top w:val="single" w:sz="4" w:space="0" w:color="auto"/>
              <w:left w:val="single" w:sz="4" w:space="0" w:color="auto"/>
              <w:bottom w:val="single" w:sz="4" w:space="0" w:color="auto"/>
              <w:right w:val="single" w:sz="4" w:space="0" w:color="auto"/>
            </w:tcBorders>
            <w:hideMark/>
          </w:tcPr>
          <w:p w14:paraId="75ADA42A" w14:textId="77777777" w:rsidR="00F109D4" w:rsidRDefault="00F109D4" w:rsidP="008D15B4">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217FE42F" w14:textId="21D201D6" w:rsidR="00F109D4" w:rsidRDefault="00F109D4" w:rsidP="008D15B4">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2619B8B" w14:textId="77777777"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598ED60" w14:textId="77777777"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46D75976" w14:textId="77777777" w:rsidR="00F109D4" w:rsidRDefault="00F109D4" w:rsidP="008D15B4">
            <w:r>
              <w:t>Khóa chính</w:t>
            </w:r>
          </w:p>
        </w:tc>
        <w:tc>
          <w:tcPr>
            <w:tcW w:w="2107" w:type="dxa"/>
            <w:tcBorders>
              <w:top w:val="single" w:sz="4" w:space="0" w:color="auto"/>
              <w:left w:val="single" w:sz="4" w:space="0" w:color="auto"/>
              <w:bottom w:val="single" w:sz="4" w:space="0" w:color="auto"/>
              <w:right w:val="single" w:sz="4" w:space="0" w:color="auto"/>
            </w:tcBorders>
            <w:hideMark/>
          </w:tcPr>
          <w:p w14:paraId="4E8FD8AF" w14:textId="6D9F9161" w:rsidR="00F109D4" w:rsidRDefault="00F109D4" w:rsidP="008D15B4">
            <w:r>
              <w:t>Số thứ tự quản lý</w:t>
            </w:r>
          </w:p>
        </w:tc>
      </w:tr>
      <w:tr w:rsidR="00F109D4" w14:paraId="5745B681" w14:textId="77777777" w:rsidTr="00F109D4">
        <w:trPr>
          <w:trHeight w:val="423"/>
        </w:trPr>
        <w:tc>
          <w:tcPr>
            <w:tcW w:w="708" w:type="dxa"/>
            <w:tcBorders>
              <w:top w:val="single" w:sz="4" w:space="0" w:color="auto"/>
              <w:left w:val="single" w:sz="4" w:space="0" w:color="auto"/>
              <w:bottom w:val="single" w:sz="4" w:space="0" w:color="auto"/>
              <w:right w:val="single" w:sz="4" w:space="0" w:color="auto"/>
            </w:tcBorders>
            <w:hideMark/>
          </w:tcPr>
          <w:p w14:paraId="52158A50" w14:textId="77777777" w:rsidR="00F109D4" w:rsidRDefault="00F109D4" w:rsidP="008D15B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1F67FAB4" w14:textId="5BA8831B" w:rsidR="00F109D4" w:rsidRDefault="00F109D4" w:rsidP="008D15B4">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7309847C" w14:textId="5B8E0C64"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4F2C729F" w14:textId="512D6A8F"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7736150D" w14:textId="265AD321" w:rsidR="00F109D4" w:rsidRDefault="00F109D4" w:rsidP="008D15B4">
            <w:r>
              <w:t>Khóa ngoại</w:t>
            </w:r>
          </w:p>
        </w:tc>
        <w:tc>
          <w:tcPr>
            <w:tcW w:w="2107" w:type="dxa"/>
            <w:tcBorders>
              <w:top w:val="single" w:sz="4" w:space="0" w:color="auto"/>
              <w:left w:val="single" w:sz="4" w:space="0" w:color="auto"/>
              <w:bottom w:val="single" w:sz="4" w:space="0" w:color="auto"/>
              <w:right w:val="single" w:sz="4" w:space="0" w:color="auto"/>
            </w:tcBorders>
            <w:hideMark/>
          </w:tcPr>
          <w:p w14:paraId="70D28503" w14:textId="07785FE3" w:rsidR="00F109D4" w:rsidRDefault="00F109D4" w:rsidP="008D15B4">
            <w:r>
              <w:t>Số thứ tự vai trò</w:t>
            </w:r>
          </w:p>
        </w:tc>
      </w:tr>
      <w:tr w:rsidR="00F109D4" w14:paraId="3A8CE2DD"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28775ACA" w14:textId="77777777" w:rsidR="00F109D4" w:rsidRDefault="00F109D4" w:rsidP="008D15B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05E2CEC1" w14:textId="1272B2B2" w:rsidR="00F109D4" w:rsidRDefault="00F109D4" w:rsidP="008D15B4">
            <w:pPr>
              <w:jc w:val="center"/>
            </w:pPr>
            <w:r>
              <w:t>tenquanly</w:t>
            </w:r>
          </w:p>
        </w:tc>
        <w:tc>
          <w:tcPr>
            <w:tcW w:w="1692" w:type="dxa"/>
            <w:tcBorders>
              <w:top w:val="single" w:sz="4" w:space="0" w:color="auto"/>
              <w:left w:val="single" w:sz="4" w:space="0" w:color="auto"/>
              <w:bottom w:val="single" w:sz="4" w:space="0" w:color="auto"/>
              <w:right w:val="single" w:sz="4" w:space="0" w:color="auto"/>
            </w:tcBorders>
            <w:hideMark/>
          </w:tcPr>
          <w:p w14:paraId="69226DA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8D5413C" w14:textId="0869BAFC"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58348305"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hideMark/>
          </w:tcPr>
          <w:p w14:paraId="71934A0E" w14:textId="524849C7" w:rsidR="00F109D4" w:rsidRDefault="00F109D4" w:rsidP="008D15B4">
            <w:r>
              <w:t>Tên quản lý</w:t>
            </w:r>
          </w:p>
        </w:tc>
      </w:tr>
      <w:tr w:rsidR="00F109D4" w14:paraId="69B7FF7A" w14:textId="77777777" w:rsidTr="00F109D4">
        <w:tc>
          <w:tcPr>
            <w:tcW w:w="708" w:type="dxa"/>
            <w:tcBorders>
              <w:top w:val="single" w:sz="4" w:space="0" w:color="auto"/>
              <w:left w:val="single" w:sz="4" w:space="0" w:color="auto"/>
              <w:bottom w:val="single" w:sz="4" w:space="0" w:color="auto"/>
              <w:right w:val="single" w:sz="4" w:space="0" w:color="auto"/>
            </w:tcBorders>
          </w:tcPr>
          <w:p w14:paraId="49E801CA" w14:textId="77777777" w:rsidR="00F109D4" w:rsidRDefault="00F109D4" w:rsidP="008D15B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6499837D" w14:textId="19F1D074" w:rsidR="00F109D4" w:rsidRDefault="00F109D4" w:rsidP="008D15B4">
            <w:pPr>
              <w:jc w:val="center"/>
            </w:pPr>
            <w:r>
              <w:t>username</w:t>
            </w:r>
          </w:p>
        </w:tc>
        <w:tc>
          <w:tcPr>
            <w:tcW w:w="1692" w:type="dxa"/>
            <w:tcBorders>
              <w:top w:val="single" w:sz="4" w:space="0" w:color="auto"/>
              <w:left w:val="single" w:sz="4" w:space="0" w:color="auto"/>
              <w:bottom w:val="single" w:sz="4" w:space="0" w:color="auto"/>
              <w:right w:val="single" w:sz="4" w:space="0" w:color="auto"/>
            </w:tcBorders>
          </w:tcPr>
          <w:p w14:paraId="70563BD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7424A06" w14:textId="44ECC05E"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051E9489"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013502C5" w14:textId="32258B5E" w:rsidR="00F109D4" w:rsidRDefault="00F109D4" w:rsidP="008D15B4">
            <w:r>
              <w:t>Tên tài khoản</w:t>
            </w:r>
          </w:p>
        </w:tc>
      </w:tr>
      <w:tr w:rsidR="00F109D4" w14:paraId="03CFA03C" w14:textId="77777777" w:rsidTr="00F109D4">
        <w:tc>
          <w:tcPr>
            <w:tcW w:w="708" w:type="dxa"/>
            <w:tcBorders>
              <w:top w:val="single" w:sz="4" w:space="0" w:color="auto"/>
              <w:left w:val="single" w:sz="4" w:space="0" w:color="auto"/>
              <w:bottom w:val="single" w:sz="4" w:space="0" w:color="auto"/>
              <w:right w:val="single" w:sz="4" w:space="0" w:color="auto"/>
            </w:tcBorders>
          </w:tcPr>
          <w:p w14:paraId="52D0E933" w14:textId="77777777" w:rsidR="00F109D4" w:rsidRDefault="00F109D4" w:rsidP="00F109D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338F34D3" w14:textId="522933B8" w:rsidR="00F109D4" w:rsidRDefault="00F109D4" w:rsidP="00F109D4">
            <w:pPr>
              <w:jc w:val="center"/>
            </w:pPr>
            <w:r>
              <w:t>password</w:t>
            </w:r>
          </w:p>
        </w:tc>
        <w:tc>
          <w:tcPr>
            <w:tcW w:w="1692" w:type="dxa"/>
            <w:tcBorders>
              <w:top w:val="single" w:sz="4" w:space="0" w:color="auto"/>
              <w:left w:val="single" w:sz="4" w:space="0" w:color="auto"/>
              <w:bottom w:val="single" w:sz="4" w:space="0" w:color="auto"/>
              <w:right w:val="single" w:sz="4" w:space="0" w:color="auto"/>
            </w:tcBorders>
          </w:tcPr>
          <w:p w14:paraId="17EA60B1" w14:textId="47F49FCC" w:rsidR="00F109D4" w:rsidRDefault="00F109D4" w:rsidP="00F109D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58C1835" w14:textId="710D5933" w:rsidR="00F109D4" w:rsidRDefault="00F109D4" w:rsidP="00F109D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3A895BAE" w14:textId="77777777" w:rsidR="00F109D4" w:rsidRDefault="00F109D4" w:rsidP="00F109D4"/>
        </w:tc>
        <w:tc>
          <w:tcPr>
            <w:tcW w:w="2107" w:type="dxa"/>
            <w:tcBorders>
              <w:top w:val="single" w:sz="4" w:space="0" w:color="auto"/>
              <w:left w:val="single" w:sz="4" w:space="0" w:color="auto"/>
              <w:bottom w:val="single" w:sz="4" w:space="0" w:color="auto"/>
              <w:right w:val="single" w:sz="4" w:space="0" w:color="auto"/>
            </w:tcBorders>
          </w:tcPr>
          <w:p w14:paraId="428F056B" w14:textId="0B333ACE" w:rsidR="00F109D4" w:rsidRDefault="00F109D4" w:rsidP="00F109D4">
            <w:r>
              <w:t>Mật khẩu</w:t>
            </w:r>
          </w:p>
        </w:tc>
      </w:tr>
      <w:tr w:rsidR="00F109D4" w14:paraId="75CCBF16" w14:textId="77777777" w:rsidTr="00F109D4">
        <w:tc>
          <w:tcPr>
            <w:tcW w:w="708" w:type="dxa"/>
            <w:tcBorders>
              <w:top w:val="single" w:sz="4" w:space="0" w:color="auto"/>
              <w:left w:val="single" w:sz="4" w:space="0" w:color="auto"/>
              <w:bottom w:val="single" w:sz="4" w:space="0" w:color="auto"/>
              <w:right w:val="single" w:sz="4" w:space="0" w:color="auto"/>
            </w:tcBorders>
          </w:tcPr>
          <w:p w14:paraId="4F42C06A" w14:textId="77777777" w:rsidR="00F109D4" w:rsidRDefault="00F109D4" w:rsidP="008D15B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DC7933" w14:textId="1C348AE5" w:rsidR="00F109D4" w:rsidRDefault="00F109D4" w:rsidP="008D15B4">
            <w:pPr>
              <w:jc w:val="center"/>
            </w:pPr>
            <w:r>
              <w:t>chucvu</w:t>
            </w:r>
          </w:p>
        </w:tc>
        <w:tc>
          <w:tcPr>
            <w:tcW w:w="1692" w:type="dxa"/>
            <w:tcBorders>
              <w:top w:val="single" w:sz="4" w:space="0" w:color="auto"/>
              <w:left w:val="single" w:sz="4" w:space="0" w:color="auto"/>
              <w:bottom w:val="single" w:sz="4" w:space="0" w:color="auto"/>
              <w:right w:val="single" w:sz="4" w:space="0" w:color="auto"/>
            </w:tcBorders>
          </w:tcPr>
          <w:p w14:paraId="7B22796F" w14:textId="3228C5AF"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4998458" w14:textId="7DE0ABF0" w:rsidR="00F109D4" w:rsidRDefault="00F109D4" w:rsidP="008D15B4">
            <w:pPr>
              <w:jc w:val="center"/>
            </w:pPr>
            <w:r>
              <w:t>10</w:t>
            </w:r>
          </w:p>
        </w:tc>
        <w:tc>
          <w:tcPr>
            <w:tcW w:w="1552" w:type="dxa"/>
            <w:tcBorders>
              <w:top w:val="single" w:sz="4" w:space="0" w:color="auto"/>
              <w:left w:val="single" w:sz="4" w:space="0" w:color="auto"/>
              <w:bottom w:val="single" w:sz="4" w:space="0" w:color="auto"/>
              <w:right w:val="single" w:sz="4" w:space="0" w:color="auto"/>
            </w:tcBorders>
          </w:tcPr>
          <w:p w14:paraId="407708E6"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319D2CCF" w14:textId="74F0170F" w:rsidR="00F109D4" w:rsidRDefault="00F109D4" w:rsidP="008D15B4">
            <w:r>
              <w:t>Chức vụ</w:t>
            </w:r>
          </w:p>
        </w:tc>
      </w:tr>
      <w:tr w:rsidR="00F109D4" w14:paraId="03568641" w14:textId="77777777" w:rsidTr="00F109D4">
        <w:trPr>
          <w:trHeight w:val="447"/>
        </w:trPr>
        <w:tc>
          <w:tcPr>
            <w:tcW w:w="708" w:type="dxa"/>
            <w:tcBorders>
              <w:top w:val="single" w:sz="4" w:space="0" w:color="auto"/>
              <w:left w:val="single" w:sz="4" w:space="0" w:color="auto"/>
              <w:bottom w:val="single" w:sz="4" w:space="0" w:color="auto"/>
              <w:right w:val="single" w:sz="4" w:space="0" w:color="auto"/>
            </w:tcBorders>
          </w:tcPr>
          <w:p w14:paraId="4ACBB08B" w14:textId="77777777" w:rsidR="00F109D4" w:rsidRDefault="00F109D4" w:rsidP="008D15B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340A096" w14:textId="5B9E5C5F" w:rsidR="00F109D4" w:rsidRDefault="00F109D4" w:rsidP="008D15B4">
            <w:pPr>
              <w:jc w:val="center"/>
            </w:pPr>
            <w:r>
              <w:t>trangthai_dn</w:t>
            </w:r>
          </w:p>
        </w:tc>
        <w:tc>
          <w:tcPr>
            <w:tcW w:w="1692" w:type="dxa"/>
            <w:tcBorders>
              <w:top w:val="single" w:sz="4" w:space="0" w:color="auto"/>
              <w:left w:val="single" w:sz="4" w:space="0" w:color="auto"/>
              <w:bottom w:val="single" w:sz="4" w:space="0" w:color="auto"/>
              <w:right w:val="single" w:sz="4" w:space="0" w:color="auto"/>
            </w:tcBorders>
          </w:tcPr>
          <w:p w14:paraId="615D5708" w14:textId="76528005"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54E0C51E" w14:textId="0829782E"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DF7005E"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17D5E247" w14:textId="7B76E3A4" w:rsidR="00F109D4" w:rsidRDefault="00F109D4" w:rsidP="008D15B4">
            <w:r>
              <w:t>Trạng thái đăng nhập</w:t>
            </w:r>
          </w:p>
        </w:tc>
      </w:tr>
    </w:tbl>
    <w:p w14:paraId="5B92B3AE" w14:textId="260410E6" w:rsidR="00BE5AEE" w:rsidRDefault="002D733D">
      <w:pPr>
        <w:spacing w:after="160" w:line="259" w:lineRule="auto"/>
      </w:pPr>
      <w:r>
        <w:t xml:space="preserve"> </w:t>
      </w:r>
    </w:p>
    <w:p w14:paraId="0900DF52" w14:textId="5E511138" w:rsidR="00AF6AA3" w:rsidRDefault="00BE5AEE" w:rsidP="00AF6AA3">
      <w:pPr>
        <w:pStyle w:val="Caption"/>
        <w:keepNext/>
      </w:pPr>
      <w:bookmarkStart w:id="130" w:name="_Toc173355626"/>
      <w:r>
        <w:t xml:space="preserve">Bảng </w:t>
      </w:r>
      <w:r w:rsidR="00AF6AA3">
        <w:fldChar w:fldCharType="begin"/>
      </w:r>
      <w:r w:rsidR="00AF6AA3">
        <w:instrText xml:space="preserve"> STYLEREF 1 \s </w:instrText>
      </w:r>
      <w:r w:rsidR="00AF6AA3">
        <w:fldChar w:fldCharType="separate"/>
      </w:r>
      <w:r w:rsidR="00E33D7A">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E33D7A">
        <w:rPr>
          <w:noProof/>
        </w:rPr>
        <w:t>13</w:t>
      </w:r>
      <w:r w:rsidR="00AF6AA3">
        <w:fldChar w:fldCharType="end"/>
      </w:r>
      <w:r>
        <w:t xml:space="preserve"> Bảng Vai trò</w:t>
      </w:r>
      <w:bookmarkEnd w:id="130"/>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BE5AEE" w14:paraId="731E0A42" w14:textId="77777777" w:rsidTr="008D15B4">
        <w:tc>
          <w:tcPr>
            <w:tcW w:w="708" w:type="dxa"/>
          </w:tcPr>
          <w:p w14:paraId="6366C5EB" w14:textId="77777777" w:rsidR="00BE5AEE" w:rsidRPr="0038219D" w:rsidRDefault="00BE5AEE" w:rsidP="008D15B4">
            <w:pPr>
              <w:jc w:val="center"/>
              <w:rPr>
                <w:b/>
                <w:bCs/>
              </w:rPr>
            </w:pPr>
            <w:r w:rsidRPr="0038219D">
              <w:rPr>
                <w:b/>
                <w:bCs/>
              </w:rPr>
              <w:t>STT</w:t>
            </w:r>
          </w:p>
        </w:tc>
        <w:tc>
          <w:tcPr>
            <w:tcW w:w="2117" w:type="dxa"/>
          </w:tcPr>
          <w:p w14:paraId="78C3AD5F" w14:textId="77777777" w:rsidR="00BE5AEE" w:rsidRPr="0038219D" w:rsidRDefault="00BE5AEE" w:rsidP="008D15B4">
            <w:pPr>
              <w:jc w:val="center"/>
              <w:rPr>
                <w:b/>
                <w:bCs/>
              </w:rPr>
            </w:pPr>
            <w:r w:rsidRPr="0038219D">
              <w:rPr>
                <w:b/>
                <w:bCs/>
              </w:rPr>
              <w:t>Tên cột</w:t>
            </w:r>
          </w:p>
        </w:tc>
        <w:tc>
          <w:tcPr>
            <w:tcW w:w="1693" w:type="dxa"/>
          </w:tcPr>
          <w:p w14:paraId="05DF1006" w14:textId="77777777" w:rsidR="00BE5AEE" w:rsidRPr="0038219D" w:rsidRDefault="00BE5AEE" w:rsidP="008D15B4">
            <w:pPr>
              <w:rPr>
                <w:b/>
                <w:bCs/>
              </w:rPr>
            </w:pPr>
            <w:r w:rsidRPr="0038219D">
              <w:rPr>
                <w:b/>
                <w:bCs/>
              </w:rPr>
              <w:t>Kiểu dữ liệu</w:t>
            </w:r>
          </w:p>
        </w:tc>
        <w:tc>
          <w:tcPr>
            <w:tcW w:w="863" w:type="dxa"/>
          </w:tcPr>
          <w:p w14:paraId="5976690E" w14:textId="77777777" w:rsidR="00BE5AEE" w:rsidRPr="0038219D" w:rsidRDefault="00BE5AEE" w:rsidP="008D15B4">
            <w:pPr>
              <w:rPr>
                <w:b/>
                <w:bCs/>
              </w:rPr>
            </w:pPr>
            <w:r w:rsidRPr="0038219D">
              <w:rPr>
                <w:b/>
                <w:bCs/>
              </w:rPr>
              <w:t>Kích thước</w:t>
            </w:r>
          </w:p>
        </w:tc>
        <w:tc>
          <w:tcPr>
            <w:tcW w:w="1553" w:type="dxa"/>
          </w:tcPr>
          <w:p w14:paraId="2EA924BD" w14:textId="77777777" w:rsidR="00BE5AEE" w:rsidRPr="0038219D" w:rsidRDefault="00BE5AEE" w:rsidP="008D15B4">
            <w:pPr>
              <w:rPr>
                <w:b/>
                <w:bCs/>
              </w:rPr>
            </w:pPr>
            <w:r w:rsidRPr="0038219D">
              <w:rPr>
                <w:b/>
                <w:bCs/>
              </w:rPr>
              <w:t>Khóa</w:t>
            </w:r>
          </w:p>
        </w:tc>
        <w:tc>
          <w:tcPr>
            <w:tcW w:w="2109" w:type="dxa"/>
          </w:tcPr>
          <w:p w14:paraId="29F33AA8" w14:textId="77777777" w:rsidR="00BE5AEE" w:rsidRPr="0038219D" w:rsidRDefault="00BE5AEE" w:rsidP="008D15B4">
            <w:pPr>
              <w:rPr>
                <w:b/>
                <w:bCs/>
              </w:rPr>
            </w:pPr>
            <w:r w:rsidRPr="0038219D">
              <w:rPr>
                <w:b/>
                <w:bCs/>
              </w:rPr>
              <w:t>Diễn giải</w:t>
            </w:r>
          </w:p>
        </w:tc>
      </w:tr>
      <w:tr w:rsidR="00BE5AEE" w14:paraId="570A93AD" w14:textId="77777777" w:rsidTr="008D15B4">
        <w:trPr>
          <w:trHeight w:val="427"/>
        </w:trPr>
        <w:tc>
          <w:tcPr>
            <w:tcW w:w="708" w:type="dxa"/>
          </w:tcPr>
          <w:p w14:paraId="627C6DE6" w14:textId="77777777" w:rsidR="00BE5AEE" w:rsidRDefault="00BE5AEE" w:rsidP="008D15B4">
            <w:pPr>
              <w:jc w:val="center"/>
            </w:pPr>
            <w:r>
              <w:t>1</w:t>
            </w:r>
          </w:p>
        </w:tc>
        <w:tc>
          <w:tcPr>
            <w:tcW w:w="2117" w:type="dxa"/>
          </w:tcPr>
          <w:p w14:paraId="5A910E5C" w14:textId="73427636" w:rsidR="00BE5AEE" w:rsidRDefault="00BE5AEE" w:rsidP="008D15B4">
            <w:pPr>
              <w:jc w:val="center"/>
            </w:pPr>
            <w:r>
              <w:t>id_vaitro</w:t>
            </w:r>
          </w:p>
        </w:tc>
        <w:tc>
          <w:tcPr>
            <w:tcW w:w="1693" w:type="dxa"/>
          </w:tcPr>
          <w:p w14:paraId="09E0B84A" w14:textId="77777777" w:rsidR="00BE5AEE" w:rsidRDefault="00BE5AEE" w:rsidP="008D15B4">
            <w:pPr>
              <w:jc w:val="center"/>
            </w:pPr>
            <w:r>
              <w:t>int</w:t>
            </w:r>
          </w:p>
        </w:tc>
        <w:tc>
          <w:tcPr>
            <w:tcW w:w="863" w:type="dxa"/>
          </w:tcPr>
          <w:p w14:paraId="0D0AB2B2" w14:textId="77777777" w:rsidR="00BE5AEE" w:rsidRDefault="00BE5AEE" w:rsidP="008D15B4">
            <w:pPr>
              <w:jc w:val="center"/>
            </w:pPr>
            <w:r>
              <w:t>11</w:t>
            </w:r>
          </w:p>
        </w:tc>
        <w:tc>
          <w:tcPr>
            <w:tcW w:w="1553" w:type="dxa"/>
          </w:tcPr>
          <w:p w14:paraId="6E7618E6" w14:textId="77777777" w:rsidR="00BE5AEE" w:rsidRDefault="00BE5AEE" w:rsidP="008D15B4">
            <w:r>
              <w:t>Khóa chính</w:t>
            </w:r>
          </w:p>
        </w:tc>
        <w:tc>
          <w:tcPr>
            <w:tcW w:w="2109" w:type="dxa"/>
          </w:tcPr>
          <w:p w14:paraId="43A61F46" w14:textId="1DCC5775" w:rsidR="00BE5AEE" w:rsidRDefault="00BE5AEE" w:rsidP="008D15B4">
            <w:r>
              <w:t>Số thứ tự vai trò</w:t>
            </w:r>
          </w:p>
        </w:tc>
      </w:tr>
      <w:tr w:rsidR="00BE5AEE" w14:paraId="2586AED6" w14:textId="77777777" w:rsidTr="008D15B4">
        <w:tc>
          <w:tcPr>
            <w:tcW w:w="708" w:type="dxa"/>
          </w:tcPr>
          <w:p w14:paraId="4BD0261E" w14:textId="77777777" w:rsidR="00BE5AEE" w:rsidRDefault="00BE5AEE" w:rsidP="008D15B4">
            <w:pPr>
              <w:jc w:val="center"/>
            </w:pPr>
            <w:r>
              <w:t>2</w:t>
            </w:r>
          </w:p>
        </w:tc>
        <w:tc>
          <w:tcPr>
            <w:tcW w:w="2117" w:type="dxa"/>
          </w:tcPr>
          <w:p w14:paraId="0B5337AD" w14:textId="0574FB11" w:rsidR="00BE5AEE" w:rsidRDefault="00BE5AEE" w:rsidP="008D15B4">
            <w:pPr>
              <w:jc w:val="center"/>
            </w:pPr>
            <w:r>
              <w:t>tenvaitro</w:t>
            </w:r>
          </w:p>
        </w:tc>
        <w:tc>
          <w:tcPr>
            <w:tcW w:w="1693" w:type="dxa"/>
          </w:tcPr>
          <w:p w14:paraId="128B951C" w14:textId="77777777" w:rsidR="00BE5AEE" w:rsidRDefault="00BE5AEE" w:rsidP="008D15B4">
            <w:pPr>
              <w:jc w:val="center"/>
            </w:pPr>
            <w:r>
              <w:t>varchar</w:t>
            </w:r>
          </w:p>
        </w:tc>
        <w:tc>
          <w:tcPr>
            <w:tcW w:w="863" w:type="dxa"/>
          </w:tcPr>
          <w:p w14:paraId="0FE3FB90" w14:textId="7370147D" w:rsidR="00BE5AEE" w:rsidRDefault="00BE5AEE" w:rsidP="008D15B4">
            <w:pPr>
              <w:jc w:val="center"/>
            </w:pPr>
            <w:r>
              <w:t>100</w:t>
            </w:r>
          </w:p>
        </w:tc>
        <w:tc>
          <w:tcPr>
            <w:tcW w:w="1553" w:type="dxa"/>
          </w:tcPr>
          <w:p w14:paraId="3836731E" w14:textId="77777777" w:rsidR="00BE5AEE" w:rsidRDefault="00BE5AEE" w:rsidP="008D15B4"/>
        </w:tc>
        <w:tc>
          <w:tcPr>
            <w:tcW w:w="2109" w:type="dxa"/>
          </w:tcPr>
          <w:p w14:paraId="1BEB1B65" w14:textId="03A8F8AD" w:rsidR="00BE5AEE" w:rsidRDefault="00BE5AEE" w:rsidP="008D15B4">
            <w:r>
              <w:t>Tên vai trò</w:t>
            </w:r>
          </w:p>
        </w:tc>
      </w:tr>
    </w:tbl>
    <w:p w14:paraId="48B503FC" w14:textId="77777777" w:rsidR="00BE5AEE" w:rsidRDefault="00BE5AEE">
      <w:pPr>
        <w:spacing w:after="160" w:line="259" w:lineRule="auto"/>
      </w:pPr>
    </w:p>
    <w:p w14:paraId="31C0E3AD" w14:textId="5B07DF2C" w:rsidR="003600C5" w:rsidRDefault="00247FC1" w:rsidP="003600C5">
      <w:pPr>
        <w:keepNext/>
        <w:spacing w:after="160" w:line="259" w:lineRule="auto"/>
      </w:pPr>
      <w:r w:rsidRPr="00247FC1">
        <w:rPr>
          <w:noProof/>
        </w:rPr>
        <w:lastRenderedPageBreak/>
        <w:drawing>
          <wp:inline distT="0" distB="0" distL="0" distR="0" wp14:anchorId="58098D53" wp14:editId="4C2E44D1">
            <wp:extent cx="5494020" cy="5371667"/>
            <wp:effectExtent l="0" t="0" r="0" b="635"/>
            <wp:docPr id="39936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60274" name=""/>
                    <pic:cNvPicPr/>
                  </pic:nvPicPr>
                  <pic:blipFill>
                    <a:blip r:embed="rId43"/>
                    <a:stretch>
                      <a:fillRect/>
                    </a:stretch>
                  </pic:blipFill>
                  <pic:spPr>
                    <a:xfrm>
                      <a:off x="0" y="0"/>
                      <a:ext cx="5505402" cy="5382795"/>
                    </a:xfrm>
                    <a:prstGeom prst="rect">
                      <a:avLst/>
                    </a:prstGeom>
                  </pic:spPr>
                </pic:pic>
              </a:graphicData>
            </a:graphic>
          </wp:inline>
        </w:drawing>
      </w:r>
    </w:p>
    <w:p w14:paraId="4FEB4135" w14:textId="4BFE8CDC" w:rsidR="003600C5" w:rsidRDefault="003600C5" w:rsidP="003600C5">
      <w:pPr>
        <w:pStyle w:val="Caption"/>
      </w:pPr>
      <w:bookmarkStart w:id="131" w:name="_Toc172040054"/>
      <w:r>
        <w:t xml:space="preserve">Hình </w:t>
      </w:r>
      <w:r w:rsidR="00F752A9">
        <w:fldChar w:fldCharType="begin"/>
      </w:r>
      <w:r w:rsidR="00F752A9">
        <w:instrText xml:space="preserve"> STYLEREF 1 \s </w:instrText>
      </w:r>
      <w:r w:rsidR="00F752A9">
        <w:fldChar w:fldCharType="separate"/>
      </w:r>
      <w:r w:rsidR="00E33D7A">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E33D7A">
        <w:rPr>
          <w:noProof/>
        </w:rPr>
        <w:t>20</w:t>
      </w:r>
      <w:r w:rsidR="00F752A9">
        <w:fldChar w:fldCharType="end"/>
      </w:r>
      <w:r>
        <w:t xml:space="preserve"> Sơ đồ vậy lý</w:t>
      </w:r>
      <w:bookmarkEnd w:id="131"/>
    </w:p>
    <w:p w14:paraId="655CFB0E" w14:textId="1B6FF96F" w:rsidR="00C277C3" w:rsidRDefault="0038219D">
      <w:pPr>
        <w:spacing w:after="160" w:line="259" w:lineRule="auto"/>
        <w:rPr>
          <w:b/>
        </w:rPr>
      </w:pPr>
      <w:r w:rsidRPr="0038219D">
        <w:t xml:space="preserve"> </w:t>
      </w:r>
      <w:r w:rsidR="00C277C3">
        <w:br w:type="page"/>
      </w:r>
    </w:p>
    <w:p w14:paraId="4AB791A2" w14:textId="08D756E7" w:rsidR="00AF4014" w:rsidRDefault="00CF51F4" w:rsidP="00CF51F4">
      <w:pPr>
        <w:pStyle w:val="Heading1"/>
        <w:numPr>
          <w:ilvl w:val="0"/>
          <w:numId w:val="0"/>
        </w:numPr>
      </w:pPr>
      <w:bookmarkStart w:id="132" w:name="_Toc173355596"/>
      <w:r>
        <w:lastRenderedPageBreak/>
        <w:t xml:space="preserve">CHƯƠNG 4. </w:t>
      </w:r>
      <w:r w:rsidR="00AF4014">
        <w:t xml:space="preserve">KẾT QUẢ </w:t>
      </w:r>
      <w:r w:rsidR="00D00523">
        <w:t>NGHIÊN CỨU</w:t>
      </w:r>
      <w:bookmarkEnd w:id="132"/>
    </w:p>
    <w:p w14:paraId="5C5CFAA9" w14:textId="0CC3FBE5" w:rsidR="00471BF4" w:rsidRPr="00471BF4" w:rsidRDefault="00471BF4" w:rsidP="00471BF4">
      <w:pPr>
        <w:pStyle w:val="Heading2"/>
        <w:numPr>
          <w:ilvl w:val="1"/>
          <w:numId w:val="40"/>
        </w:numPr>
      </w:pPr>
      <w:r>
        <w:t xml:space="preserve"> </w:t>
      </w:r>
      <w:bookmarkStart w:id="133" w:name="_Toc173355597"/>
      <w:r w:rsidR="00E224E3" w:rsidRPr="001F12A6">
        <w:t>Thiết</w:t>
      </w:r>
      <w:r w:rsidR="00E224E3">
        <w:t xml:space="preserve"> kế giao diện và chức năng </w:t>
      </w:r>
      <w:r w:rsidR="00EE5D7B">
        <w:t>admin</w:t>
      </w:r>
      <w:bookmarkEnd w:id="133"/>
    </w:p>
    <w:p w14:paraId="7D1E340B" w14:textId="204C9BDB" w:rsidR="00E224E3" w:rsidRPr="00E224E3" w:rsidRDefault="00E224E3" w:rsidP="00E224E3">
      <w:pPr>
        <w:pStyle w:val="BodyText"/>
        <w:rPr>
          <w:lang w:val="en-US"/>
        </w:rPr>
      </w:pPr>
      <w:r w:rsidRPr="00F4135C">
        <w:t xml:space="preserve">Sau quá trình thực hiện đề tài "Xây dựng </w:t>
      </w:r>
      <w:r>
        <w:rPr>
          <w:lang w:val="en-US"/>
        </w:rPr>
        <w:t>website đặt lịch hẹn đa dịch vụ</w:t>
      </w:r>
      <w:r w:rsidRPr="00F4135C">
        <w:t xml:space="preserve">" </w:t>
      </w:r>
      <w:r>
        <w:rPr>
          <w:lang w:val="en-US"/>
        </w:rPr>
        <w:t xml:space="preserve">em </w:t>
      </w:r>
      <w:r w:rsidRPr="00F4135C">
        <w:t>đã đạt được nhiều kết quả quan trọng. Dưới đây là các kết quả chính, bao gồm đánh giá về hiệu quả, trải nghiệm người dùng và trình bày các giao diện chức năng của hệ thống.</w:t>
      </w:r>
    </w:p>
    <w:p w14:paraId="57A08758" w14:textId="2701D382" w:rsidR="00AF4014" w:rsidRDefault="00AF6AA3" w:rsidP="00AF6AA3">
      <w:pPr>
        <w:pStyle w:val="Heading3"/>
        <w:numPr>
          <w:ilvl w:val="2"/>
          <w:numId w:val="40"/>
        </w:numPr>
        <w:spacing w:before="120" w:after="120" w:line="360" w:lineRule="auto"/>
        <w:rPr>
          <w:iCs/>
        </w:rPr>
      </w:pPr>
      <w:bookmarkStart w:id="134" w:name="_Toc173355598"/>
      <w:r>
        <w:rPr>
          <w:iCs/>
        </w:rPr>
        <w:t>Thiết kế giao diện</w:t>
      </w:r>
      <w:r w:rsidR="00EE5D7B">
        <w:rPr>
          <w:iCs/>
        </w:rPr>
        <w:t xml:space="preserve"> admin</w:t>
      </w:r>
      <w:bookmarkEnd w:id="134"/>
    </w:p>
    <w:p w14:paraId="697FAF5D" w14:textId="6899B34F" w:rsidR="00AF6AA3" w:rsidRPr="00AF6AA3" w:rsidRDefault="00AF6AA3" w:rsidP="00BD4035">
      <w:pPr>
        <w:pStyle w:val="Heading4"/>
        <w:numPr>
          <w:ilvl w:val="0"/>
          <w:numId w:val="0"/>
        </w:numPr>
        <w:spacing w:before="120" w:after="120" w:line="360" w:lineRule="auto"/>
        <w:ind w:left="907"/>
      </w:pPr>
      <w:r>
        <w:t>4.1.1.1 Giao diện đăng</w:t>
      </w:r>
      <w:r w:rsidR="00066EB2">
        <w:t xml:space="preserve"> nhập</w:t>
      </w:r>
    </w:p>
    <w:p w14:paraId="353EEA2D" w14:textId="04E8B11B" w:rsidR="0038219D" w:rsidRPr="0038219D" w:rsidRDefault="0038219D" w:rsidP="0038219D">
      <w:pPr>
        <w:spacing w:before="120" w:after="120" w:line="360" w:lineRule="auto"/>
        <w:ind w:firstLine="720"/>
        <w:jc w:val="both"/>
      </w:pPr>
      <w:r>
        <w:t xml:space="preserve">Đây là giao diện đăng </w:t>
      </w:r>
      <w:r w:rsidR="00066EB2">
        <w:t>nhập dành cho admin</w:t>
      </w:r>
      <w:r>
        <w:t xml:space="preserve">, khi </w:t>
      </w:r>
      <w:r w:rsidR="00066EB2">
        <w:t>admin</w:t>
      </w:r>
      <w:r>
        <w:t xml:space="preserve"> muốn </w:t>
      </w:r>
      <w:r w:rsidR="00066EB2">
        <w:t>truy cập trình duyệt để thay đổi thông tin liên quan đến trình duyệt</w:t>
      </w:r>
      <w:r>
        <w:t>.</w:t>
      </w:r>
    </w:p>
    <w:p w14:paraId="4042D3D3" w14:textId="77777777" w:rsidR="001F12A6" w:rsidRDefault="003105DA" w:rsidP="001F12A6">
      <w:pPr>
        <w:keepNext/>
      </w:pPr>
      <w:r w:rsidRPr="003105DA">
        <w:rPr>
          <w:noProof/>
        </w:rPr>
        <w:drawing>
          <wp:inline distT="0" distB="0" distL="0" distR="0" wp14:anchorId="21BE9D77" wp14:editId="78DA027E">
            <wp:extent cx="5842000" cy="2836383"/>
            <wp:effectExtent l="0" t="0" r="6350" b="2540"/>
            <wp:docPr id="13209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6968" name=""/>
                    <pic:cNvPicPr/>
                  </pic:nvPicPr>
                  <pic:blipFill>
                    <a:blip r:embed="rId44"/>
                    <a:stretch>
                      <a:fillRect/>
                    </a:stretch>
                  </pic:blipFill>
                  <pic:spPr>
                    <a:xfrm>
                      <a:off x="0" y="0"/>
                      <a:ext cx="5846534" cy="2838584"/>
                    </a:xfrm>
                    <a:prstGeom prst="rect">
                      <a:avLst/>
                    </a:prstGeom>
                  </pic:spPr>
                </pic:pic>
              </a:graphicData>
            </a:graphic>
          </wp:inline>
        </w:drawing>
      </w:r>
    </w:p>
    <w:p w14:paraId="327F9398" w14:textId="6C40A533" w:rsidR="001F12A6" w:rsidRDefault="001F12A6" w:rsidP="002936EE">
      <w:pPr>
        <w:pStyle w:val="Caption"/>
      </w:pPr>
      <w:bookmarkStart w:id="135" w:name="_Toc17204005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w:t>
      </w:r>
      <w:r w:rsidR="00F752A9">
        <w:fldChar w:fldCharType="end"/>
      </w:r>
      <w:r w:rsidR="002936EE">
        <w:t xml:space="preserve"> Giao diện đăng </w:t>
      </w:r>
      <w:r w:rsidR="00FE1679">
        <w:t>nhập</w:t>
      </w:r>
      <w:bookmarkEnd w:id="135"/>
    </w:p>
    <w:p w14:paraId="77C19523" w14:textId="41E069F3" w:rsidR="00E224E3" w:rsidRDefault="00E224E3" w:rsidP="00BA3E9B">
      <w:pPr>
        <w:pStyle w:val="Heading4"/>
        <w:numPr>
          <w:ilvl w:val="3"/>
          <w:numId w:val="42"/>
        </w:numPr>
      </w:pPr>
      <w:r>
        <w:t xml:space="preserve">Giao diện </w:t>
      </w:r>
      <w:r w:rsidR="00D063E6">
        <w:t>banner</w:t>
      </w:r>
    </w:p>
    <w:p w14:paraId="528D0BA9" w14:textId="263AC990" w:rsidR="00BA6F69" w:rsidRPr="00BA6F69" w:rsidRDefault="00BA6F69" w:rsidP="00BA6F69">
      <w:pPr>
        <w:spacing w:before="120" w:after="120" w:line="360" w:lineRule="auto"/>
        <w:ind w:firstLine="720"/>
        <w:jc w:val="both"/>
      </w:pPr>
      <w:r>
        <w:t xml:space="preserve">Đây là giao diện </w:t>
      </w:r>
      <w:r w:rsidR="00D063E6">
        <w:t>banner</w:t>
      </w:r>
      <w:r>
        <w:t xml:space="preserve"> của </w:t>
      </w:r>
      <w:r w:rsidR="00D063E6">
        <w:t>admin</w:t>
      </w:r>
      <w:r>
        <w:t xml:space="preserve">, khi </w:t>
      </w:r>
      <w:r w:rsidR="00D063E6">
        <w:t>admin</w:t>
      </w:r>
      <w:r>
        <w:t xml:space="preserve"> muốn </w:t>
      </w:r>
      <w:r w:rsidR="00D063E6">
        <w:t>thay đổi hoặc thêm mới banner</w:t>
      </w:r>
      <w:r>
        <w:t xml:space="preserve"> vào trình duyệt theo mong muốn của mình</w:t>
      </w:r>
      <w:r w:rsidR="000771EE">
        <w:t xml:space="preserve"> và cũng có thể xóa nếu không còn phù hợp nữa</w:t>
      </w:r>
      <w:r>
        <w:t>.</w:t>
      </w:r>
    </w:p>
    <w:p w14:paraId="28AF3D43" w14:textId="5DBE4D9D" w:rsidR="001F12A6" w:rsidRDefault="00D063E6" w:rsidP="001F12A6">
      <w:pPr>
        <w:keepNext/>
      </w:pPr>
      <w:r w:rsidRPr="00D063E6">
        <w:rPr>
          <w:noProof/>
        </w:rPr>
        <w:lastRenderedPageBreak/>
        <w:drawing>
          <wp:inline distT="0" distB="0" distL="0" distR="0" wp14:anchorId="68B474B2" wp14:editId="23C414AB">
            <wp:extent cx="5838046" cy="2836334"/>
            <wp:effectExtent l="0" t="0" r="0" b="2540"/>
            <wp:docPr id="136791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13833" name=""/>
                    <pic:cNvPicPr/>
                  </pic:nvPicPr>
                  <pic:blipFill>
                    <a:blip r:embed="rId45"/>
                    <a:stretch>
                      <a:fillRect/>
                    </a:stretch>
                  </pic:blipFill>
                  <pic:spPr>
                    <a:xfrm>
                      <a:off x="0" y="0"/>
                      <a:ext cx="5867394" cy="2850592"/>
                    </a:xfrm>
                    <a:prstGeom prst="rect">
                      <a:avLst/>
                    </a:prstGeom>
                  </pic:spPr>
                </pic:pic>
              </a:graphicData>
            </a:graphic>
          </wp:inline>
        </w:drawing>
      </w:r>
    </w:p>
    <w:p w14:paraId="78DF29C5" w14:textId="0F386C81" w:rsidR="003600C5" w:rsidRDefault="001F12A6" w:rsidP="00682E87">
      <w:pPr>
        <w:pStyle w:val="Caption"/>
      </w:pPr>
      <w:bookmarkStart w:id="136" w:name="_Toc17204005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2</w:t>
      </w:r>
      <w:r w:rsidR="00F752A9">
        <w:fldChar w:fldCharType="end"/>
      </w:r>
      <w:r w:rsidR="00682E87">
        <w:t xml:space="preserve"> Giao diện </w:t>
      </w:r>
      <w:r w:rsidR="00BA3E9B">
        <w:t>banner</w:t>
      </w:r>
      <w:bookmarkEnd w:id="136"/>
    </w:p>
    <w:p w14:paraId="3557FF73" w14:textId="22EDD044" w:rsidR="00E224E3" w:rsidRDefault="00E224E3" w:rsidP="00BA3E9B">
      <w:pPr>
        <w:pStyle w:val="Heading4"/>
        <w:numPr>
          <w:ilvl w:val="3"/>
          <w:numId w:val="42"/>
        </w:numPr>
      </w:pPr>
      <w:r>
        <w:t xml:space="preserve">Giao </w:t>
      </w:r>
      <w:r w:rsidR="00BA6F69">
        <w:t xml:space="preserve">diện </w:t>
      </w:r>
      <w:r w:rsidR="00BA3E9B">
        <w:t>duyệt tài khoản quản lý</w:t>
      </w:r>
    </w:p>
    <w:p w14:paraId="2AF44883" w14:textId="44550407" w:rsidR="00BA6F69" w:rsidRPr="00BA6F69" w:rsidRDefault="00BA3E9B" w:rsidP="00BA6F69">
      <w:pPr>
        <w:spacing w:before="120" w:after="120" w:line="360" w:lineRule="auto"/>
        <w:ind w:firstLine="720"/>
        <w:jc w:val="both"/>
      </w:pPr>
      <w:r>
        <w:t>Tại giao diện này admin sẽ cấp quyền cho quản lý để duyệt nhân viên của mình để tạo lịch</w:t>
      </w:r>
      <w:r w:rsidR="006C3234">
        <w:t xml:space="preserve"> hẹn mới</w:t>
      </w:r>
      <w:r w:rsidR="00BA6F69">
        <w:t>.</w:t>
      </w:r>
    </w:p>
    <w:p w14:paraId="40D6957A" w14:textId="32F0D9AA" w:rsidR="001F12A6" w:rsidRDefault="00BA3E9B" w:rsidP="001F12A6">
      <w:pPr>
        <w:keepNext/>
      </w:pPr>
      <w:r w:rsidRPr="00BA3E9B">
        <w:rPr>
          <w:noProof/>
        </w:rPr>
        <w:drawing>
          <wp:inline distT="0" distB="0" distL="0" distR="0" wp14:anchorId="5CDB1FFB" wp14:editId="59F5432C">
            <wp:extent cx="5940425" cy="2714625"/>
            <wp:effectExtent l="0" t="0" r="3175" b="9525"/>
            <wp:docPr id="5374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86897" name=""/>
                    <pic:cNvPicPr/>
                  </pic:nvPicPr>
                  <pic:blipFill>
                    <a:blip r:embed="rId46"/>
                    <a:stretch>
                      <a:fillRect/>
                    </a:stretch>
                  </pic:blipFill>
                  <pic:spPr>
                    <a:xfrm>
                      <a:off x="0" y="0"/>
                      <a:ext cx="5940425" cy="2714625"/>
                    </a:xfrm>
                    <a:prstGeom prst="rect">
                      <a:avLst/>
                    </a:prstGeom>
                  </pic:spPr>
                </pic:pic>
              </a:graphicData>
            </a:graphic>
          </wp:inline>
        </w:drawing>
      </w:r>
    </w:p>
    <w:p w14:paraId="3AE30F6F" w14:textId="174EA948" w:rsidR="001F12A6" w:rsidRDefault="001F12A6" w:rsidP="001C100C">
      <w:pPr>
        <w:pStyle w:val="Caption"/>
      </w:pPr>
      <w:bookmarkStart w:id="137" w:name="_Toc17204005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3</w:t>
      </w:r>
      <w:r w:rsidR="00F752A9">
        <w:fldChar w:fldCharType="end"/>
      </w:r>
      <w:r w:rsidR="001C100C">
        <w:t xml:space="preserve"> Giao diện </w:t>
      </w:r>
      <w:r w:rsidR="00BA3E9B">
        <w:t>duyệt tài khoản quản lý</w:t>
      </w:r>
      <w:bookmarkEnd w:id="137"/>
    </w:p>
    <w:p w14:paraId="542022C8" w14:textId="511F437F" w:rsidR="00BA6F69" w:rsidRDefault="00BA6F69" w:rsidP="00BA3E9B">
      <w:pPr>
        <w:pStyle w:val="Heading4"/>
        <w:numPr>
          <w:ilvl w:val="3"/>
          <w:numId w:val="42"/>
        </w:numPr>
      </w:pPr>
      <w:r>
        <w:t xml:space="preserve">Giao diện </w:t>
      </w:r>
      <w:r w:rsidR="00BA3E9B">
        <w:t>quản lý danh mục</w:t>
      </w:r>
    </w:p>
    <w:p w14:paraId="03BA43BC" w14:textId="5768B7A5" w:rsidR="00BA3E9B" w:rsidRPr="00BA3E9B" w:rsidRDefault="006C3234" w:rsidP="00BA3E9B">
      <w:pPr>
        <w:spacing w:before="120" w:after="120" w:line="360" w:lineRule="auto"/>
        <w:ind w:firstLine="720"/>
        <w:jc w:val="both"/>
      </w:pPr>
      <w:r>
        <w:t>Ở g</w:t>
      </w:r>
      <w:r w:rsidR="00BA3E9B">
        <w:t xml:space="preserve">iao diện này admin có thể thêm, sửa và xóa danh mục </w:t>
      </w:r>
      <w:r>
        <w:t>để phù hợp với các nhà quản lý</w:t>
      </w:r>
      <w:r w:rsidR="00BA3E9B">
        <w:t>.</w:t>
      </w:r>
    </w:p>
    <w:p w14:paraId="5AEA0A6D" w14:textId="77777777" w:rsidR="004B653F" w:rsidRDefault="004B653F" w:rsidP="004B653F">
      <w:pPr>
        <w:keepNext/>
        <w:jc w:val="center"/>
      </w:pPr>
      <w:r w:rsidRPr="004B653F">
        <w:rPr>
          <w:noProof/>
        </w:rPr>
        <w:lastRenderedPageBreak/>
        <w:drawing>
          <wp:inline distT="0" distB="0" distL="0" distR="0" wp14:anchorId="4F0C34EE" wp14:editId="7F305738">
            <wp:extent cx="5940425" cy="2800350"/>
            <wp:effectExtent l="0" t="0" r="3175" b="0"/>
            <wp:docPr id="190991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15800" name=""/>
                    <pic:cNvPicPr/>
                  </pic:nvPicPr>
                  <pic:blipFill>
                    <a:blip r:embed="rId47"/>
                    <a:stretch>
                      <a:fillRect/>
                    </a:stretch>
                  </pic:blipFill>
                  <pic:spPr>
                    <a:xfrm>
                      <a:off x="0" y="0"/>
                      <a:ext cx="5940425" cy="2800350"/>
                    </a:xfrm>
                    <a:prstGeom prst="rect">
                      <a:avLst/>
                    </a:prstGeom>
                  </pic:spPr>
                </pic:pic>
              </a:graphicData>
            </a:graphic>
          </wp:inline>
        </w:drawing>
      </w:r>
    </w:p>
    <w:p w14:paraId="3BBC2FF9" w14:textId="2156B738" w:rsidR="00FE0F3B" w:rsidRDefault="004B653F" w:rsidP="004B653F">
      <w:pPr>
        <w:pStyle w:val="Caption"/>
      </w:pPr>
      <w:bookmarkStart w:id="138" w:name="_Toc17204005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4</w:t>
      </w:r>
      <w:r w:rsidR="00F752A9">
        <w:fldChar w:fldCharType="end"/>
      </w:r>
      <w:r>
        <w:t xml:space="preserve"> Giao diện quản lý danh mục</w:t>
      </w:r>
      <w:bookmarkEnd w:id="138"/>
    </w:p>
    <w:p w14:paraId="6BD8CEFF" w14:textId="01D4AD92" w:rsidR="00FE0F3B" w:rsidRDefault="0012613C" w:rsidP="0012613C">
      <w:pPr>
        <w:pStyle w:val="Heading3"/>
        <w:numPr>
          <w:ilvl w:val="0"/>
          <w:numId w:val="0"/>
        </w:numPr>
        <w:spacing w:before="120" w:after="120" w:line="360" w:lineRule="auto"/>
        <w:ind w:left="340" w:hanging="56"/>
      </w:pPr>
      <w:bookmarkStart w:id="139" w:name="_Toc173355599"/>
      <w:r>
        <w:t>4.1.2 Tóm tắt chức năng Admin</w:t>
      </w:r>
      <w:bookmarkEnd w:id="139"/>
    </w:p>
    <w:p w14:paraId="697CB6E5" w14:textId="4EB8268F" w:rsidR="004B653F" w:rsidRPr="004B653F" w:rsidRDefault="004B653F" w:rsidP="004B653F">
      <w:pPr>
        <w:pStyle w:val="ListParagraph"/>
        <w:numPr>
          <w:ilvl w:val="0"/>
          <w:numId w:val="43"/>
        </w:numPr>
        <w:spacing w:before="120" w:after="120" w:line="360" w:lineRule="auto"/>
        <w:ind w:left="357" w:hanging="357"/>
        <w:jc w:val="both"/>
      </w:pPr>
      <w:r>
        <w:t>Các chức năng của admin:</w:t>
      </w:r>
    </w:p>
    <w:p w14:paraId="7AD92592" w14:textId="7C921FC8" w:rsidR="001F12A6" w:rsidRDefault="004B653F" w:rsidP="004B653F">
      <w:pPr>
        <w:keepNext/>
        <w:spacing w:before="120" w:after="120" w:line="360" w:lineRule="auto"/>
        <w:ind w:firstLine="720"/>
        <w:jc w:val="both"/>
        <w:rPr>
          <w:noProof/>
        </w:rPr>
      </w:pPr>
      <w:r>
        <w:rPr>
          <w:noProof/>
        </w:rPr>
        <w:t>Admin có quyền thay đổi các banner cho phù hợp với các doanh nghiệp, có thể thêm, sửa và xóa banner để quảng bá cho khách hàng.</w:t>
      </w:r>
    </w:p>
    <w:p w14:paraId="2D3121E9" w14:textId="4DD0FCE5" w:rsidR="004B653F" w:rsidRDefault="004B653F" w:rsidP="004B653F">
      <w:pPr>
        <w:keepNext/>
        <w:spacing w:before="120" w:after="120" w:line="360" w:lineRule="auto"/>
        <w:ind w:firstLine="720"/>
        <w:jc w:val="both"/>
        <w:rPr>
          <w:noProof/>
        </w:rPr>
      </w:pPr>
      <w:r>
        <w:rPr>
          <w:noProof/>
        </w:rPr>
        <w:t>Admin có quyền duyệt các tài khoản quản lý mới khi có người đăng ký và cũng có thể hủy quyền quản lý của một doanh nghiệp nào đó nếu họ vi phạm đăng thông tin sai trái hoặc là họ ngừng hoạt động.</w:t>
      </w:r>
    </w:p>
    <w:p w14:paraId="4D15DB83" w14:textId="22144300" w:rsidR="00BA6F69" w:rsidRPr="00BA6F69" w:rsidRDefault="004B653F" w:rsidP="004B653F">
      <w:pPr>
        <w:keepNext/>
        <w:spacing w:before="120" w:after="120" w:line="360" w:lineRule="auto"/>
        <w:ind w:firstLine="720"/>
        <w:jc w:val="both"/>
      </w:pPr>
      <w:r>
        <w:rPr>
          <w:noProof/>
        </w:rPr>
        <w:t>Admin còn có quyền thêm, sửa và xóa danh mục phù hợp với các nhà quản lý đã đăng ký.</w:t>
      </w:r>
    </w:p>
    <w:p w14:paraId="4B7F01F5" w14:textId="79ABA440" w:rsidR="00471BF4" w:rsidRDefault="00471BF4" w:rsidP="00471BF4">
      <w:pPr>
        <w:pStyle w:val="Heading2"/>
        <w:numPr>
          <w:ilvl w:val="1"/>
          <w:numId w:val="42"/>
        </w:numPr>
      </w:pPr>
      <w:bookmarkStart w:id="140" w:name="_Toc173355600"/>
      <w:r>
        <w:t>Thiết kế giao diện và chức năng quản lý</w:t>
      </w:r>
      <w:r w:rsidR="00E6337B">
        <w:t>, nhân viên</w:t>
      </w:r>
      <w:bookmarkEnd w:id="140"/>
    </w:p>
    <w:p w14:paraId="2F26A4FA" w14:textId="125E42FB" w:rsidR="00471BF4" w:rsidRPr="00471BF4" w:rsidRDefault="00471BF4" w:rsidP="00471BF4">
      <w:pPr>
        <w:pStyle w:val="Heading3"/>
        <w:numPr>
          <w:ilvl w:val="2"/>
          <w:numId w:val="42"/>
        </w:numPr>
      </w:pPr>
      <w:bookmarkStart w:id="141" w:name="_Toc173355601"/>
      <w:r>
        <w:t>Thiết kế giao diện quản lý</w:t>
      </w:r>
      <w:r w:rsidR="00E6337B">
        <w:t>, nhân viên</w:t>
      </w:r>
      <w:bookmarkEnd w:id="141"/>
    </w:p>
    <w:p w14:paraId="16293F0F" w14:textId="64BB3C03" w:rsidR="00471BF4" w:rsidRPr="00471BF4" w:rsidRDefault="00BD4035" w:rsidP="00471BF4">
      <w:pPr>
        <w:pStyle w:val="Heading4"/>
        <w:numPr>
          <w:ilvl w:val="3"/>
          <w:numId w:val="44"/>
        </w:numPr>
        <w:spacing w:before="120" w:after="120" w:line="360" w:lineRule="auto"/>
      </w:pPr>
      <w:r>
        <w:t>Giao diện đăng ký quản lý</w:t>
      </w:r>
      <w:r w:rsidR="00E6337B">
        <w:t>, nhân viên</w:t>
      </w:r>
    </w:p>
    <w:p w14:paraId="08753305" w14:textId="4A097073" w:rsidR="00BD4035" w:rsidRPr="00BD4035" w:rsidRDefault="00BD4035" w:rsidP="00BD4035">
      <w:pPr>
        <w:spacing w:before="120" w:after="120" w:line="360" w:lineRule="auto"/>
        <w:ind w:firstLine="720"/>
        <w:jc w:val="both"/>
      </w:pPr>
      <w:r>
        <w:t>Tại giao diện này khách hàng hoặc chủ doanh nghiệp nào đó có thể tự mình đăng ký một tài khoản theo một dịch vụ (đăng kiểm, công chứng và y tế) hoặc chọn chức vụ (quản lý nhân sự hoặc nhân viên). Tại mục chức vụ sau khi khách hàng hoặc các doanh nghiệp đăng ký thành công thì sẽ phải đợi duyệt, nếu là quản lý nhân sự thì phải đợi admin duyệt để cấp quyền đăng nhập, còn đăng ký chức vụ mục admin thì sẽ phải đợi quản lý nhân sự thuộc một dịch vụ đã chọn để duyệt mới có thể đăng nhập vào trang trình duyệt.</w:t>
      </w:r>
    </w:p>
    <w:p w14:paraId="742C1377" w14:textId="77777777" w:rsidR="002138EE" w:rsidRDefault="00BD4035" w:rsidP="002138EE">
      <w:pPr>
        <w:keepNext/>
        <w:jc w:val="center"/>
      </w:pPr>
      <w:r w:rsidRPr="00BD4035">
        <w:rPr>
          <w:noProof/>
        </w:rPr>
        <w:lastRenderedPageBreak/>
        <w:drawing>
          <wp:inline distT="0" distB="0" distL="0" distR="0" wp14:anchorId="0CAC111B" wp14:editId="7007AB9B">
            <wp:extent cx="5940425" cy="3098165"/>
            <wp:effectExtent l="0" t="0" r="3175" b="6985"/>
            <wp:docPr id="15335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6313" name=""/>
                    <pic:cNvPicPr/>
                  </pic:nvPicPr>
                  <pic:blipFill>
                    <a:blip r:embed="rId48"/>
                    <a:stretch>
                      <a:fillRect/>
                    </a:stretch>
                  </pic:blipFill>
                  <pic:spPr>
                    <a:xfrm>
                      <a:off x="0" y="0"/>
                      <a:ext cx="5940425" cy="3098165"/>
                    </a:xfrm>
                    <a:prstGeom prst="rect">
                      <a:avLst/>
                    </a:prstGeom>
                  </pic:spPr>
                </pic:pic>
              </a:graphicData>
            </a:graphic>
          </wp:inline>
        </w:drawing>
      </w:r>
    </w:p>
    <w:p w14:paraId="61A97E24" w14:textId="2C8ECF03" w:rsidR="00BD4035" w:rsidRDefault="002138EE" w:rsidP="002138EE">
      <w:pPr>
        <w:pStyle w:val="Caption"/>
      </w:pPr>
      <w:bookmarkStart w:id="142" w:name="_Toc17204005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5</w:t>
      </w:r>
      <w:r w:rsidR="00F752A9">
        <w:fldChar w:fldCharType="end"/>
      </w:r>
      <w:r w:rsidR="004F4D59">
        <w:t xml:space="preserve"> Giao diện đăng ký quản lý, nhân viên</w:t>
      </w:r>
      <w:bookmarkEnd w:id="142"/>
    </w:p>
    <w:p w14:paraId="591F16A4" w14:textId="2E625158" w:rsidR="002138EE" w:rsidRDefault="002138EE" w:rsidP="00471BF4">
      <w:pPr>
        <w:pStyle w:val="Heading4"/>
        <w:numPr>
          <w:ilvl w:val="3"/>
          <w:numId w:val="44"/>
        </w:numPr>
        <w:spacing w:before="120" w:after="120" w:line="360" w:lineRule="auto"/>
      </w:pPr>
      <w:r>
        <w:t>Giao diện đăng nhập</w:t>
      </w:r>
      <w:r w:rsidR="00E6337B">
        <w:t xml:space="preserve"> quản lý, nhân viên</w:t>
      </w:r>
    </w:p>
    <w:p w14:paraId="0072931C" w14:textId="408CCB51" w:rsidR="002138EE" w:rsidRPr="002138EE" w:rsidRDefault="002138EE" w:rsidP="002138EE">
      <w:pPr>
        <w:spacing w:before="120" w:after="120" w:line="360" w:lineRule="auto"/>
        <w:ind w:firstLine="720"/>
        <w:jc w:val="both"/>
      </w:pPr>
      <w:r>
        <w:t>Sau khi khách hàng hoặc các doanh nghiệp đăng ký thành công tài khoản và được duyệt thì sẽ tiến hành đăng nhập để vào trang trình duyệt để tiến hành tạo lịch hẹn cho khách hàng.</w:t>
      </w:r>
    </w:p>
    <w:p w14:paraId="689CDF72" w14:textId="77777777" w:rsidR="002138EE" w:rsidRDefault="002138EE" w:rsidP="002138EE">
      <w:pPr>
        <w:keepNext/>
      </w:pPr>
      <w:r w:rsidRPr="002138EE">
        <w:rPr>
          <w:noProof/>
        </w:rPr>
        <w:drawing>
          <wp:inline distT="0" distB="0" distL="0" distR="0" wp14:anchorId="3EE583AD" wp14:editId="5EE8E9F9">
            <wp:extent cx="5940425" cy="2741295"/>
            <wp:effectExtent l="0" t="0" r="3175" b="1905"/>
            <wp:docPr id="6017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8640" name=""/>
                    <pic:cNvPicPr/>
                  </pic:nvPicPr>
                  <pic:blipFill>
                    <a:blip r:embed="rId49"/>
                    <a:stretch>
                      <a:fillRect/>
                    </a:stretch>
                  </pic:blipFill>
                  <pic:spPr>
                    <a:xfrm>
                      <a:off x="0" y="0"/>
                      <a:ext cx="5940425" cy="2741295"/>
                    </a:xfrm>
                    <a:prstGeom prst="rect">
                      <a:avLst/>
                    </a:prstGeom>
                  </pic:spPr>
                </pic:pic>
              </a:graphicData>
            </a:graphic>
          </wp:inline>
        </w:drawing>
      </w:r>
    </w:p>
    <w:p w14:paraId="25AA83B2" w14:textId="54401039" w:rsidR="002138EE" w:rsidRDefault="002138EE" w:rsidP="002138EE">
      <w:pPr>
        <w:pStyle w:val="Caption"/>
      </w:pPr>
      <w:bookmarkStart w:id="143" w:name="_Toc17204006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6</w:t>
      </w:r>
      <w:r w:rsidR="00F752A9">
        <w:fldChar w:fldCharType="end"/>
      </w:r>
      <w:r w:rsidR="00282510">
        <w:t xml:space="preserve"> Giao diện đăng nhập quản lý, nhân viên</w:t>
      </w:r>
      <w:bookmarkEnd w:id="143"/>
    </w:p>
    <w:p w14:paraId="23286AF3" w14:textId="054B888F" w:rsidR="002138EE" w:rsidRDefault="002138EE" w:rsidP="00471BF4">
      <w:pPr>
        <w:pStyle w:val="Heading4"/>
        <w:numPr>
          <w:ilvl w:val="3"/>
          <w:numId w:val="44"/>
        </w:numPr>
        <w:spacing w:before="120" w:after="120" w:line="360" w:lineRule="auto"/>
      </w:pPr>
      <w:r>
        <w:t>Giao diện trang chủ của quản lý nhân sự</w:t>
      </w:r>
    </w:p>
    <w:p w14:paraId="3EC07A72" w14:textId="314F4C65" w:rsidR="002138EE" w:rsidRPr="002138EE" w:rsidRDefault="002138EE" w:rsidP="002138EE">
      <w:r>
        <w:t>Đây là giao diện trang chủ của quản lý nhân sự sau khi được admin duyệt và đăng nhập thành công vào trình duyệt.</w:t>
      </w:r>
    </w:p>
    <w:p w14:paraId="0FE202FC" w14:textId="77777777" w:rsidR="002138EE" w:rsidRDefault="002138EE" w:rsidP="002138EE">
      <w:pPr>
        <w:keepNext/>
      </w:pPr>
      <w:r w:rsidRPr="002138EE">
        <w:rPr>
          <w:noProof/>
        </w:rPr>
        <w:lastRenderedPageBreak/>
        <w:drawing>
          <wp:inline distT="0" distB="0" distL="0" distR="0" wp14:anchorId="67536AB5" wp14:editId="59D9E8D9">
            <wp:extent cx="5940425" cy="2863850"/>
            <wp:effectExtent l="0" t="0" r="3175" b="0"/>
            <wp:docPr id="8959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1928" name=""/>
                    <pic:cNvPicPr/>
                  </pic:nvPicPr>
                  <pic:blipFill>
                    <a:blip r:embed="rId50"/>
                    <a:stretch>
                      <a:fillRect/>
                    </a:stretch>
                  </pic:blipFill>
                  <pic:spPr>
                    <a:xfrm>
                      <a:off x="0" y="0"/>
                      <a:ext cx="5940425" cy="2863850"/>
                    </a:xfrm>
                    <a:prstGeom prst="rect">
                      <a:avLst/>
                    </a:prstGeom>
                  </pic:spPr>
                </pic:pic>
              </a:graphicData>
            </a:graphic>
          </wp:inline>
        </w:drawing>
      </w:r>
    </w:p>
    <w:p w14:paraId="77ACDED4" w14:textId="19F479E5" w:rsidR="002138EE" w:rsidRDefault="002138EE" w:rsidP="002138EE">
      <w:pPr>
        <w:pStyle w:val="Caption"/>
      </w:pPr>
      <w:bookmarkStart w:id="144" w:name="_Toc17204006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7</w:t>
      </w:r>
      <w:r w:rsidR="00F752A9">
        <w:fldChar w:fldCharType="end"/>
      </w:r>
      <w:r w:rsidR="00282510">
        <w:t xml:space="preserve"> Giao diện trang chủ quản lý nhân sự</w:t>
      </w:r>
      <w:bookmarkEnd w:id="144"/>
    </w:p>
    <w:p w14:paraId="6B45D239" w14:textId="103A2C6D" w:rsidR="002138EE" w:rsidRDefault="002138EE" w:rsidP="00471BF4">
      <w:pPr>
        <w:pStyle w:val="Heading4"/>
        <w:numPr>
          <w:ilvl w:val="3"/>
          <w:numId w:val="44"/>
        </w:numPr>
        <w:spacing w:before="120" w:after="120" w:line="360" w:lineRule="auto"/>
      </w:pPr>
      <w:r>
        <w:t xml:space="preserve">Giao diện duyệt nhân </w:t>
      </w:r>
      <w:r w:rsidR="00282510">
        <w:t>viên</w:t>
      </w:r>
      <w:r>
        <w:t xml:space="preserve"> của quản lý nhân sự</w:t>
      </w:r>
    </w:p>
    <w:p w14:paraId="7C3F666A" w14:textId="1ABD2899" w:rsidR="002138EE" w:rsidRPr="002138EE" w:rsidRDefault="002138EE" w:rsidP="00AA3855">
      <w:pPr>
        <w:spacing w:before="120" w:after="120" w:line="360" w:lineRule="auto"/>
        <w:ind w:firstLine="720"/>
        <w:jc w:val="both"/>
      </w:pPr>
      <w:r>
        <w:t xml:space="preserve">Tại giao diện này </w:t>
      </w:r>
      <w:r w:rsidR="00AA3855">
        <w:t>quản lý nhân sự sẽ tiến hành duyệt nhân viên của mình để có thể tạo lịch hẹn cho khách hàng đặt lịch đồng thời quản lý nhân sự cũng có thể hủy quyền nhân viên nào đó nếu vi phạm hoặc đăng lịch không phù hợp với trình duyệt.</w:t>
      </w:r>
    </w:p>
    <w:p w14:paraId="057C087A" w14:textId="77777777" w:rsidR="00AA3855" w:rsidRDefault="002138EE" w:rsidP="00AA3855">
      <w:pPr>
        <w:keepNext/>
      </w:pPr>
      <w:r w:rsidRPr="002138EE">
        <w:rPr>
          <w:noProof/>
        </w:rPr>
        <w:drawing>
          <wp:inline distT="0" distB="0" distL="0" distR="0" wp14:anchorId="7A8CD3E2" wp14:editId="2D98656F">
            <wp:extent cx="5940425" cy="2861945"/>
            <wp:effectExtent l="0" t="0" r="3175" b="0"/>
            <wp:docPr id="18270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97439" name=""/>
                    <pic:cNvPicPr/>
                  </pic:nvPicPr>
                  <pic:blipFill>
                    <a:blip r:embed="rId51"/>
                    <a:stretch>
                      <a:fillRect/>
                    </a:stretch>
                  </pic:blipFill>
                  <pic:spPr>
                    <a:xfrm>
                      <a:off x="0" y="0"/>
                      <a:ext cx="5940425" cy="2861945"/>
                    </a:xfrm>
                    <a:prstGeom prst="rect">
                      <a:avLst/>
                    </a:prstGeom>
                  </pic:spPr>
                </pic:pic>
              </a:graphicData>
            </a:graphic>
          </wp:inline>
        </w:drawing>
      </w:r>
    </w:p>
    <w:p w14:paraId="08BECFE9" w14:textId="4F49C5D2" w:rsidR="002138EE" w:rsidRDefault="00AA3855" w:rsidP="00AA3855">
      <w:pPr>
        <w:pStyle w:val="Caption"/>
      </w:pPr>
      <w:bookmarkStart w:id="145" w:name="_Toc17204006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8</w:t>
      </w:r>
      <w:r w:rsidR="00F752A9">
        <w:fldChar w:fldCharType="end"/>
      </w:r>
      <w:r w:rsidR="00282510">
        <w:t xml:space="preserve"> Giao diện duyệt nhân viên của quản lý nhân sự</w:t>
      </w:r>
      <w:bookmarkEnd w:id="145"/>
    </w:p>
    <w:p w14:paraId="1D7C9879" w14:textId="71F42676" w:rsidR="00D01ECC" w:rsidRDefault="00D01ECC" w:rsidP="00471BF4">
      <w:pPr>
        <w:pStyle w:val="Heading4"/>
        <w:numPr>
          <w:ilvl w:val="3"/>
          <w:numId w:val="44"/>
        </w:numPr>
        <w:spacing w:before="120" w:after="120" w:line="360" w:lineRule="auto"/>
      </w:pPr>
      <w:r>
        <w:t>Giao diện trang chủ của nhân viên</w:t>
      </w:r>
    </w:p>
    <w:p w14:paraId="6A7E0016" w14:textId="1B3305E3" w:rsidR="00D01ECC" w:rsidRPr="00D01ECC" w:rsidRDefault="00D01ECC" w:rsidP="00D01ECC">
      <w:pPr>
        <w:spacing w:before="120" w:after="120" w:line="360" w:lineRule="auto"/>
        <w:ind w:firstLine="720"/>
        <w:jc w:val="both"/>
      </w:pPr>
      <w:r>
        <w:t>Đây là giao diện trang chủ của nhân viên sau khi được quản lý nhân sự duyệt tài khoản và đăng nhập vào trình duyệt để bắt đầu tạo lịch hẹn mới.</w:t>
      </w:r>
    </w:p>
    <w:p w14:paraId="77B2A346" w14:textId="6E950FCD" w:rsidR="00D01ECC" w:rsidRDefault="00D01ECC" w:rsidP="00D01ECC">
      <w:pPr>
        <w:keepNext/>
        <w:jc w:val="center"/>
      </w:pPr>
      <w:r w:rsidRPr="00D01ECC">
        <w:rPr>
          <w:noProof/>
        </w:rPr>
        <w:lastRenderedPageBreak/>
        <w:drawing>
          <wp:inline distT="0" distB="0" distL="0" distR="0" wp14:anchorId="0BBB504A" wp14:editId="6B577D6C">
            <wp:extent cx="5940425" cy="2882265"/>
            <wp:effectExtent l="0" t="0" r="3175" b="0"/>
            <wp:docPr id="3077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2859" name=""/>
                    <pic:cNvPicPr/>
                  </pic:nvPicPr>
                  <pic:blipFill>
                    <a:blip r:embed="rId52"/>
                    <a:stretch>
                      <a:fillRect/>
                    </a:stretch>
                  </pic:blipFill>
                  <pic:spPr>
                    <a:xfrm>
                      <a:off x="0" y="0"/>
                      <a:ext cx="5940425" cy="2882265"/>
                    </a:xfrm>
                    <a:prstGeom prst="rect">
                      <a:avLst/>
                    </a:prstGeom>
                  </pic:spPr>
                </pic:pic>
              </a:graphicData>
            </a:graphic>
          </wp:inline>
        </w:drawing>
      </w:r>
    </w:p>
    <w:p w14:paraId="012115ED" w14:textId="1AA49885" w:rsidR="00AA3855" w:rsidRDefault="00D01ECC" w:rsidP="00D01ECC">
      <w:pPr>
        <w:pStyle w:val="Caption"/>
      </w:pPr>
      <w:bookmarkStart w:id="146" w:name="_Toc17204006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9</w:t>
      </w:r>
      <w:r w:rsidR="00F752A9">
        <w:fldChar w:fldCharType="end"/>
      </w:r>
      <w:r w:rsidR="00282510">
        <w:t xml:space="preserve"> Giao diện trang chủ của nhân viên</w:t>
      </w:r>
      <w:bookmarkEnd w:id="146"/>
    </w:p>
    <w:p w14:paraId="0335CE7C" w14:textId="3E50E231" w:rsidR="00D01ECC" w:rsidRDefault="00804A53" w:rsidP="00471BF4">
      <w:pPr>
        <w:pStyle w:val="Heading4"/>
        <w:numPr>
          <w:ilvl w:val="3"/>
          <w:numId w:val="44"/>
        </w:numPr>
        <w:spacing w:before="120" w:after="120" w:line="360" w:lineRule="auto"/>
      </w:pPr>
      <w:r>
        <w:t>Giao diện tạo lịch của nhân viên</w:t>
      </w:r>
    </w:p>
    <w:p w14:paraId="05B7D32F" w14:textId="39CDEF65" w:rsidR="00804A53" w:rsidRPr="00804A53" w:rsidRDefault="00804A53" w:rsidP="00804A53">
      <w:pPr>
        <w:spacing w:before="120" w:after="120" w:line="360" w:lineRule="auto"/>
        <w:ind w:firstLine="720"/>
        <w:jc w:val="both"/>
      </w:pPr>
      <w:r>
        <w:t>Đây là giao diện tạo lịch hẹn mới của nhân viên, ở đây nhân viên cần phải điền đầy đủ các thông tin có sẵn trong form để tiến hành lưu dữ liệu để các lịch hẹn này sẽ được hiển thị cho khách hàng đặt lịch theo mong muốn của mình.</w:t>
      </w:r>
    </w:p>
    <w:p w14:paraId="61767AB1" w14:textId="77777777" w:rsidR="00804A53" w:rsidRDefault="00804A53" w:rsidP="00804A53">
      <w:pPr>
        <w:keepNext/>
      </w:pPr>
      <w:r w:rsidRPr="00804A53">
        <w:rPr>
          <w:noProof/>
        </w:rPr>
        <w:drawing>
          <wp:inline distT="0" distB="0" distL="0" distR="0" wp14:anchorId="79F3A670" wp14:editId="050BE03C">
            <wp:extent cx="5940425" cy="2798445"/>
            <wp:effectExtent l="0" t="0" r="3175" b="1905"/>
            <wp:docPr id="80254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7259" name=""/>
                    <pic:cNvPicPr/>
                  </pic:nvPicPr>
                  <pic:blipFill>
                    <a:blip r:embed="rId53"/>
                    <a:stretch>
                      <a:fillRect/>
                    </a:stretch>
                  </pic:blipFill>
                  <pic:spPr>
                    <a:xfrm>
                      <a:off x="0" y="0"/>
                      <a:ext cx="5940425" cy="2798445"/>
                    </a:xfrm>
                    <a:prstGeom prst="rect">
                      <a:avLst/>
                    </a:prstGeom>
                  </pic:spPr>
                </pic:pic>
              </a:graphicData>
            </a:graphic>
          </wp:inline>
        </w:drawing>
      </w:r>
    </w:p>
    <w:p w14:paraId="4FFD4F52" w14:textId="539F8E1D" w:rsidR="00804A53" w:rsidRDefault="00804A53" w:rsidP="00804A53">
      <w:pPr>
        <w:pStyle w:val="Caption"/>
      </w:pPr>
      <w:bookmarkStart w:id="147" w:name="_Toc17204006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10</w:t>
      </w:r>
      <w:r w:rsidR="00F752A9">
        <w:fldChar w:fldCharType="end"/>
      </w:r>
      <w:r w:rsidR="00282510">
        <w:t xml:space="preserve"> Giao diện tạo lịch của nhân viên</w:t>
      </w:r>
      <w:bookmarkEnd w:id="147"/>
    </w:p>
    <w:p w14:paraId="0D8CC1F6" w14:textId="08DBDE23" w:rsidR="00804A53" w:rsidRDefault="00804A53" w:rsidP="00471BF4">
      <w:pPr>
        <w:pStyle w:val="Heading4"/>
        <w:numPr>
          <w:ilvl w:val="3"/>
          <w:numId w:val="44"/>
        </w:numPr>
      </w:pPr>
      <w:r>
        <w:t>Giao diện lịch hẹn của nhân viên</w:t>
      </w:r>
    </w:p>
    <w:p w14:paraId="660881C9" w14:textId="5A44CF7F" w:rsidR="00804A53" w:rsidRPr="00804A53" w:rsidRDefault="00804A53" w:rsidP="00804A53">
      <w:pPr>
        <w:spacing w:before="120" w:after="120" w:line="360" w:lineRule="auto"/>
        <w:ind w:firstLine="720"/>
        <w:jc w:val="both"/>
      </w:pPr>
      <w:r>
        <w:t>Giao diện lịch hẹn của nhân viên đây là giao diện để cho nhân viên có quyền thay đổi thông tin lịch hẹn của mình cho phù hợp hoặc có thể xóa nếu lịch hẹn đó nếu không đúng yêu cầu.</w:t>
      </w:r>
    </w:p>
    <w:p w14:paraId="770F78D0" w14:textId="77777777" w:rsidR="00804A53" w:rsidRDefault="00804A53" w:rsidP="00804A53">
      <w:pPr>
        <w:keepNext/>
        <w:jc w:val="center"/>
      </w:pPr>
      <w:r w:rsidRPr="00804A53">
        <w:rPr>
          <w:noProof/>
        </w:rPr>
        <w:lastRenderedPageBreak/>
        <w:drawing>
          <wp:inline distT="0" distB="0" distL="0" distR="0" wp14:anchorId="49181FFA" wp14:editId="301A43DB">
            <wp:extent cx="5940425" cy="2844165"/>
            <wp:effectExtent l="0" t="0" r="3175" b="0"/>
            <wp:docPr id="93517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6971" name=""/>
                    <pic:cNvPicPr/>
                  </pic:nvPicPr>
                  <pic:blipFill>
                    <a:blip r:embed="rId54"/>
                    <a:stretch>
                      <a:fillRect/>
                    </a:stretch>
                  </pic:blipFill>
                  <pic:spPr>
                    <a:xfrm>
                      <a:off x="0" y="0"/>
                      <a:ext cx="5940425" cy="2844165"/>
                    </a:xfrm>
                    <a:prstGeom prst="rect">
                      <a:avLst/>
                    </a:prstGeom>
                  </pic:spPr>
                </pic:pic>
              </a:graphicData>
            </a:graphic>
          </wp:inline>
        </w:drawing>
      </w:r>
    </w:p>
    <w:p w14:paraId="15648671" w14:textId="7985CC5E" w:rsidR="00804A53" w:rsidRDefault="00804A53" w:rsidP="00804A53">
      <w:pPr>
        <w:pStyle w:val="Caption"/>
      </w:pPr>
      <w:bookmarkStart w:id="148" w:name="_Toc17204006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11</w:t>
      </w:r>
      <w:r w:rsidR="00F752A9">
        <w:fldChar w:fldCharType="end"/>
      </w:r>
      <w:r w:rsidR="00282510">
        <w:t xml:space="preserve"> Giao diện lịch hẹn của nhân viên</w:t>
      </w:r>
      <w:bookmarkEnd w:id="148"/>
    </w:p>
    <w:p w14:paraId="46A4820D" w14:textId="547C8541" w:rsidR="0095152D" w:rsidRDefault="0095152D" w:rsidP="0095152D">
      <w:pPr>
        <w:pStyle w:val="Heading4"/>
        <w:numPr>
          <w:ilvl w:val="3"/>
          <w:numId w:val="44"/>
        </w:numPr>
        <w:spacing w:before="120" w:after="120" w:line="360" w:lineRule="auto"/>
        <w:ind w:left="1594" w:hanging="743"/>
      </w:pPr>
      <w:r>
        <w:t>Giao diện nhân viên duyệt lịch khi khách hàng đặt lịch</w:t>
      </w:r>
    </w:p>
    <w:p w14:paraId="6CC9AB9B" w14:textId="04C88C69" w:rsidR="0095152D" w:rsidRPr="0095152D" w:rsidRDefault="0095152D" w:rsidP="0095152D">
      <w:pPr>
        <w:spacing w:before="120" w:after="120" w:line="360" w:lineRule="auto"/>
        <w:jc w:val="both"/>
      </w:pPr>
      <w:r>
        <w:t>Khi khách hàng đã đặt lịch thành công sẽ đợi nhận viên duyệt lịch hẹn cho mình tại đây nhân viên sẽ biết được những khách hàng nào đã đặt lịch của mình. Và đặc biệt ở đây mỗi lịch hẹn chỉ được đặt tối đa là 5 người với 1 khung giờ nhất định nhằm tránh tình trạng đông đúc chen lấn mất thời gian của những khách hàng khác.</w:t>
      </w:r>
    </w:p>
    <w:p w14:paraId="252DA520" w14:textId="77777777" w:rsidR="0095152D" w:rsidRDefault="0095152D" w:rsidP="0095152D">
      <w:pPr>
        <w:keepNext/>
        <w:jc w:val="center"/>
      </w:pPr>
      <w:r w:rsidRPr="00B96BC6">
        <w:rPr>
          <w:noProof/>
        </w:rPr>
        <w:drawing>
          <wp:inline distT="0" distB="0" distL="0" distR="0" wp14:anchorId="4F20A18F" wp14:editId="21101AD8">
            <wp:extent cx="5940425" cy="2879725"/>
            <wp:effectExtent l="0" t="0" r="3175" b="0"/>
            <wp:docPr id="146414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577" name=""/>
                    <pic:cNvPicPr/>
                  </pic:nvPicPr>
                  <pic:blipFill>
                    <a:blip r:embed="rId55"/>
                    <a:stretch>
                      <a:fillRect/>
                    </a:stretch>
                  </pic:blipFill>
                  <pic:spPr>
                    <a:xfrm>
                      <a:off x="0" y="0"/>
                      <a:ext cx="5940425" cy="2879725"/>
                    </a:xfrm>
                    <a:prstGeom prst="rect">
                      <a:avLst/>
                    </a:prstGeom>
                  </pic:spPr>
                </pic:pic>
              </a:graphicData>
            </a:graphic>
          </wp:inline>
        </w:drawing>
      </w:r>
    </w:p>
    <w:p w14:paraId="6BE1E78A" w14:textId="6C689E8E" w:rsidR="0095152D" w:rsidRPr="0095152D" w:rsidRDefault="0095152D" w:rsidP="0095152D">
      <w:pPr>
        <w:pStyle w:val="Caption"/>
      </w:pPr>
      <w:bookmarkStart w:id="149" w:name="_Toc17204006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12</w:t>
      </w:r>
      <w:r w:rsidR="00F752A9">
        <w:fldChar w:fldCharType="end"/>
      </w:r>
      <w:r w:rsidR="00282510">
        <w:t xml:space="preserve"> Giao diện duyệt lịch của nhân viên</w:t>
      </w:r>
      <w:bookmarkEnd w:id="149"/>
    </w:p>
    <w:p w14:paraId="7F28CAD6" w14:textId="21AC97FE" w:rsidR="00804A53" w:rsidRDefault="00804A53" w:rsidP="0095152D">
      <w:pPr>
        <w:pStyle w:val="Heading4"/>
        <w:numPr>
          <w:ilvl w:val="3"/>
          <w:numId w:val="44"/>
        </w:numPr>
        <w:spacing w:before="120" w:after="120" w:line="360" w:lineRule="auto"/>
      </w:pPr>
      <w:r>
        <w:t xml:space="preserve">Giao diện </w:t>
      </w:r>
      <w:r w:rsidR="00B96BC6">
        <w:t>nhân viên duyệt lịch hẹn khách hàng thành công</w:t>
      </w:r>
    </w:p>
    <w:p w14:paraId="051E276B" w14:textId="70DADDD4" w:rsidR="0012613C" w:rsidRPr="00B96BC6" w:rsidRDefault="0012613C" w:rsidP="0012613C">
      <w:pPr>
        <w:spacing w:before="120" w:after="120" w:line="360" w:lineRule="auto"/>
        <w:ind w:firstLine="720"/>
        <w:jc w:val="both"/>
      </w:pPr>
      <w:r>
        <w:t>Đây là giao diện khi nhân đã duyệt lịch thành công thì ở giao diện khách hàng cũng sẽ thấy được lịch hẹn của mình đã được nhân viên duyệt đồng thời nhân viên khi duyệt thành công sẽ gửi email xác nhận đặt lịch hẹn thành công cho khách hàng.</w:t>
      </w:r>
    </w:p>
    <w:p w14:paraId="0F73D3EC" w14:textId="77777777" w:rsidR="0012613C" w:rsidRDefault="00B96BC6" w:rsidP="0012613C">
      <w:pPr>
        <w:keepNext/>
        <w:jc w:val="center"/>
      </w:pPr>
      <w:r w:rsidRPr="00B96BC6">
        <w:rPr>
          <w:noProof/>
        </w:rPr>
        <w:lastRenderedPageBreak/>
        <w:drawing>
          <wp:inline distT="0" distB="0" distL="0" distR="0" wp14:anchorId="40FA0C23" wp14:editId="61D85FBC">
            <wp:extent cx="5940425" cy="2895600"/>
            <wp:effectExtent l="0" t="0" r="3175" b="0"/>
            <wp:docPr id="89453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6958" name=""/>
                    <pic:cNvPicPr/>
                  </pic:nvPicPr>
                  <pic:blipFill>
                    <a:blip r:embed="rId56"/>
                    <a:stretch>
                      <a:fillRect/>
                    </a:stretch>
                  </pic:blipFill>
                  <pic:spPr>
                    <a:xfrm>
                      <a:off x="0" y="0"/>
                      <a:ext cx="5940425" cy="2895600"/>
                    </a:xfrm>
                    <a:prstGeom prst="rect">
                      <a:avLst/>
                    </a:prstGeom>
                  </pic:spPr>
                </pic:pic>
              </a:graphicData>
            </a:graphic>
          </wp:inline>
        </w:drawing>
      </w:r>
    </w:p>
    <w:p w14:paraId="3555691A" w14:textId="4DA6C9F3" w:rsidR="00B96BC6" w:rsidRDefault="0012613C" w:rsidP="0012613C">
      <w:pPr>
        <w:pStyle w:val="Caption"/>
      </w:pPr>
      <w:bookmarkStart w:id="150" w:name="_Toc17204006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13</w:t>
      </w:r>
      <w:r w:rsidR="00F752A9">
        <w:fldChar w:fldCharType="end"/>
      </w:r>
      <w:r w:rsidR="00282510">
        <w:t xml:space="preserve"> Giao diện duyệt lịch thành công của nhân viên</w:t>
      </w:r>
      <w:bookmarkEnd w:id="150"/>
    </w:p>
    <w:p w14:paraId="6DF12938" w14:textId="7703ABF3" w:rsidR="0095152D" w:rsidRPr="0095152D" w:rsidRDefault="0095152D" w:rsidP="0095152D">
      <w:pPr>
        <w:pStyle w:val="Heading4"/>
        <w:numPr>
          <w:ilvl w:val="3"/>
          <w:numId w:val="44"/>
        </w:numPr>
      </w:pPr>
      <w:r>
        <w:t>Giao diện lịch sử lịch hẹn</w:t>
      </w:r>
    </w:p>
    <w:p w14:paraId="5AAADDB7" w14:textId="657CDECA" w:rsidR="00471BF4" w:rsidRPr="00471BF4" w:rsidRDefault="00471BF4" w:rsidP="00471BF4">
      <w:pPr>
        <w:spacing w:before="120" w:after="120" w:line="360" w:lineRule="auto"/>
        <w:ind w:firstLine="720"/>
        <w:jc w:val="both"/>
      </w:pPr>
      <w:r>
        <w:t>Đây là giao diện thể hiện lịch sử lịch hẹn của nhân viên đã tạo ra trước đó.</w:t>
      </w:r>
    </w:p>
    <w:p w14:paraId="5A1DA44B" w14:textId="77777777" w:rsidR="00471BF4" w:rsidRDefault="00471BF4" w:rsidP="00471BF4">
      <w:pPr>
        <w:keepNext/>
        <w:jc w:val="center"/>
      </w:pPr>
      <w:r w:rsidRPr="00471BF4">
        <w:rPr>
          <w:noProof/>
        </w:rPr>
        <w:drawing>
          <wp:inline distT="0" distB="0" distL="0" distR="0" wp14:anchorId="724CB6B0" wp14:editId="756064B5">
            <wp:extent cx="5940425" cy="2880995"/>
            <wp:effectExtent l="0" t="0" r="3175" b="0"/>
            <wp:docPr id="145836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211" name=""/>
                    <pic:cNvPicPr/>
                  </pic:nvPicPr>
                  <pic:blipFill>
                    <a:blip r:embed="rId57"/>
                    <a:stretch>
                      <a:fillRect/>
                    </a:stretch>
                  </pic:blipFill>
                  <pic:spPr>
                    <a:xfrm>
                      <a:off x="0" y="0"/>
                      <a:ext cx="5940425" cy="2880995"/>
                    </a:xfrm>
                    <a:prstGeom prst="rect">
                      <a:avLst/>
                    </a:prstGeom>
                  </pic:spPr>
                </pic:pic>
              </a:graphicData>
            </a:graphic>
          </wp:inline>
        </w:drawing>
      </w:r>
    </w:p>
    <w:p w14:paraId="0E523822" w14:textId="5E7561A0" w:rsidR="00471BF4" w:rsidRDefault="00471BF4" w:rsidP="00471BF4">
      <w:pPr>
        <w:pStyle w:val="Caption"/>
      </w:pPr>
      <w:bookmarkStart w:id="151" w:name="_Toc17204006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14</w:t>
      </w:r>
      <w:r w:rsidR="00F752A9">
        <w:fldChar w:fldCharType="end"/>
      </w:r>
      <w:r w:rsidR="00282510">
        <w:t xml:space="preserve"> Giao diện lịch sử lịch hẹn của nhân viên</w:t>
      </w:r>
      <w:bookmarkEnd w:id="151"/>
    </w:p>
    <w:p w14:paraId="227B0296" w14:textId="415968B9" w:rsidR="00471BF4" w:rsidRDefault="00E6337B" w:rsidP="00E6337B">
      <w:pPr>
        <w:pStyle w:val="Heading3"/>
        <w:numPr>
          <w:ilvl w:val="2"/>
          <w:numId w:val="44"/>
        </w:numPr>
        <w:spacing w:before="120" w:after="120" w:line="360" w:lineRule="auto"/>
        <w:ind w:hanging="743"/>
      </w:pPr>
      <w:bookmarkStart w:id="152" w:name="_Toc173355602"/>
      <w:r>
        <w:t>Tóm tắt chức năng quản lý</w:t>
      </w:r>
      <w:bookmarkEnd w:id="152"/>
    </w:p>
    <w:p w14:paraId="7A6CF755" w14:textId="5D658A23" w:rsidR="00E6337B" w:rsidRDefault="00E6337B" w:rsidP="00E6337B">
      <w:pPr>
        <w:pStyle w:val="ListParagraph"/>
        <w:numPr>
          <w:ilvl w:val="0"/>
          <w:numId w:val="43"/>
        </w:numPr>
        <w:spacing w:before="120" w:after="120" w:line="360" w:lineRule="auto"/>
        <w:jc w:val="both"/>
      </w:pPr>
      <w:r>
        <w:t>Các chứng năng của quản lý, nhân viên:</w:t>
      </w:r>
    </w:p>
    <w:p w14:paraId="625605F4" w14:textId="0DAF0D12" w:rsidR="00E6337B" w:rsidRDefault="00E6337B" w:rsidP="00E6337B">
      <w:pPr>
        <w:spacing w:before="120" w:after="120" w:line="360" w:lineRule="auto"/>
        <w:ind w:firstLine="720"/>
        <w:jc w:val="both"/>
      </w:pPr>
      <w:r>
        <w:t>Quản lý khi đăng ký tài khoản mới cần được admin cấp quyền mới có thể truy cập vào trình duyệt để sau đó quản lý mới có thể dùng quyền của mình để duyệt các nhân viên của mình để thực hiện tạo các lịch hẹn mới đáp ứng nhu cầu của khách hàng. Ở đây quản lý chỉ có quyền cấp quyền cho nhân viên không thể tác động để tạo lịch hoặc duyệt lịch của khách hàng.</w:t>
      </w:r>
    </w:p>
    <w:p w14:paraId="77B99328" w14:textId="690BE108" w:rsidR="00E6337B" w:rsidRDefault="00E6337B" w:rsidP="00E6337B">
      <w:pPr>
        <w:spacing w:before="120" w:after="120" w:line="360" w:lineRule="auto"/>
        <w:ind w:firstLine="720"/>
        <w:jc w:val="both"/>
      </w:pPr>
      <w:r>
        <w:lastRenderedPageBreak/>
        <w:t>Nhân viên khi đăng ký tài khoản cũng phải cần quản lý duyệt tài khoản của mình mới có thể truy cập vào trình duyệt để tiến hành tạo lịch hẹn mới nhằm mục đích phục vụ khách hàng.</w:t>
      </w:r>
      <w:r w:rsidR="00F624FE">
        <w:t xml:space="preserve"> Và nhân viên có quyền sửa hoặc xóa các lịch hẹn không phù hợp với khách hàng. Đồng thời nhân viên có quyền duyệt lịch hẹn của khách hàng </w:t>
      </w:r>
      <w:r w:rsidR="0095152D">
        <w:t>khi duyệt thành công sẽ gửi email xác nhận đến email của khách hàng.</w:t>
      </w:r>
    </w:p>
    <w:p w14:paraId="27FD2233" w14:textId="026951DC" w:rsidR="0095152D" w:rsidRDefault="0095152D" w:rsidP="00E6337B">
      <w:pPr>
        <w:spacing w:before="120" w:after="120" w:line="360" w:lineRule="auto"/>
        <w:ind w:firstLine="720"/>
        <w:jc w:val="both"/>
      </w:pPr>
      <w:r>
        <w:t>Nhân viên còn có chức năng tạo lịch hẹn, tại đây mỗi lịch hẹn chỉ có tối đa 5 người được đặt vào 1 khung giờ cố định mà nhân viên tạo, có thể sửa hoặc xóa lịch hẹn.</w:t>
      </w:r>
    </w:p>
    <w:p w14:paraId="561FE366" w14:textId="57595037" w:rsidR="0095152D" w:rsidRDefault="0095152D" w:rsidP="0095152D">
      <w:pPr>
        <w:pStyle w:val="Heading2"/>
        <w:numPr>
          <w:ilvl w:val="1"/>
          <w:numId w:val="44"/>
        </w:numPr>
      </w:pPr>
      <w:bookmarkStart w:id="153" w:name="_Toc173355603"/>
      <w:r>
        <w:t>Thiết kế giao diện và chức năng khách hàng</w:t>
      </w:r>
      <w:bookmarkEnd w:id="153"/>
    </w:p>
    <w:p w14:paraId="6DF1265B" w14:textId="420DE74A" w:rsidR="0095152D" w:rsidRDefault="0095152D" w:rsidP="0095152D">
      <w:pPr>
        <w:pStyle w:val="Heading3"/>
        <w:numPr>
          <w:ilvl w:val="2"/>
          <w:numId w:val="44"/>
        </w:numPr>
        <w:spacing w:before="120" w:after="120" w:line="360" w:lineRule="auto"/>
        <w:ind w:hanging="743"/>
      </w:pPr>
      <w:bookmarkStart w:id="154" w:name="_Toc173355604"/>
      <w:r>
        <w:t>Thiết kế giao diện khách hàng</w:t>
      </w:r>
      <w:bookmarkEnd w:id="154"/>
    </w:p>
    <w:p w14:paraId="0B48A3F4" w14:textId="5B84BB2E" w:rsidR="0095152D" w:rsidRDefault="0095152D" w:rsidP="0095152D">
      <w:pPr>
        <w:pStyle w:val="Heading4"/>
        <w:numPr>
          <w:ilvl w:val="3"/>
          <w:numId w:val="44"/>
        </w:numPr>
        <w:spacing w:before="120" w:after="120" w:line="360" w:lineRule="auto"/>
        <w:ind w:hanging="743"/>
      </w:pPr>
      <w:r>
        <w:t>Giao diện đăng ký</w:t>
      </w:r>
      <w:r w:rsidR="00282510">
        <w:t xml:space="preserve"> khách hàng</w:t>
      </w:r>
    </w:p>
    <w:p w14:paraId="3069DB64" w14:textId="68126098" w:rsidR="006C62E5" w:rsidRPr="0095152D" w:rsidRDefault="0095152D" w:rsidP="006C62E5">
      <w:pPr>
        <w:spacing w:before="120" w:after="120" w:line="360" w:lineRule="auto"/>
        <w:ind w:firstLine="720"/>
      </w:pPr>
      <w:r>
        <w:t xml:space="preserve">Đây là giao diện đăng ký tài khoản của khách hàng, nếu khách hàng muốn vào trình duyệt để đặt lịch </w:t>
      </w:r>
      <w:r w:rsidR="006C62E5">
        <w:t>thì cần phải đăng ký tài khoản bằng cách điền đầy đủ thông tin bên dưới để tiến hành đăng ký.</w:t>
      </w:r>
    </w:p>
    <w:p w14:paraId="1656B258" w14:textId="77777777" w:rsidR="006C62E5" w:rsidRDefault="0095152D" w:rsidP="006C62E5">
      <w:pPr>
        <w:keepNext/>
      </w:pPr>
      <w:r w:rsidRPr="0095152D">
        <w:rPr>
          <w:noProof/>
        </w:rPr>
        <w:drawing>
          <wp:inline distT="0" distB="0" distL="0" distR="0" wp14:anchorId="7F6B8EF5" wp14:editId="3AB9AC62">
            <wp:extent cx="5940425" cy="2861945"/>
            <wp:effectExtent l="0" t="0" r="3175" b="0"/>
            <wp:docPr id="15012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6661" name=""/>
                    <pic:cNvPicPr/>
                  </pic:nvPicPr>
                  <pic:blipFill>
                    <a:blip r:embed="rId58"/>
                    <a:stretch>
                      <a:fillRect/>
                    </a:stretch>
                  </pic:blipFill>
                  <pic:spPr>
                    <a:xfrm>
                      <a:off x="0" y="0"/>
                      <a:ext cx="5940425" cy="2861945"/>
                    </a:xfrm>
                    <a:prstGeom prst="rect">
                      <a:avLst/>
                    </a:prstGeom>
                  </pic:spPr>
                </pic:pic>
              </a:graphicData>
            </a:graphic>
          </wp:inline>
        </w:drawing>
      </w:r>
    </w:p>
    <w:p w14:paraId="18B02C9A" w14:textId="4FCE35E1" w:rsidR="00B96BC6" w:rsidRDefault="006C62E5" w:rsidP="006C62E5">
      <w:pPr>
        <w:pStyle w:val="Caption"/>
      </w:pPr>
      <w:bookmarkStart w:id="155" w:name="_Toc17204006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15</w:t>
      </w:r>
      <w:r w:rsidR="00F752A9">
        <w:fldChar w:fldCharType="end"/>
      </w:r>
      <w:r w:rsidR="00282510">
        <w:t xml:space="preserve"> Giao diện đăng ký của khách hàng</w:t>
      </w:r>
      <w:bookmarkEnd w:id="155"/>
    </w:p>
    <w:p w14:paraId="3E061F41" w14:textId="776117AC" w:rsidR="006C62E5" w:rsidRDefault="006C62E5" w:rsidP="006C62E5">
      <w:pPr>
        <w:pStyle w:val="Heading4"/>
        <w:numPr>
          <w:ilvl w:val="3"/>
          <w:numId w:val="44"/>
        </w:numPr>
        <w:spacing w:before="120" w:after="120" w:line="360" w:lineRule="auto"/>
        <w:ind w:left="1594" w:hanging="743"/>
      </w:pPr>
      <w:r>
        <w:t>Giao diện đăng nhập khách hàng</w:t>
      </w:r>
    </w:p>
    <w:p w14:paraId="3488788A" w14:textId="008997B9" w:rsidR="006C62E5" w:rsidRPr="006C62E5" w:rsidRDefault="006C62E5" w:rsidP="006C62E5">
      <w:pPr>
        <w:spacing w:before="120" w:after="120" w:line="360" w:lineRule="auto"/>
        <w:ind w:firstLine="720"/>
        <w:jc w:val="both"/>
      </w:pPr>
      <w:r>
        <w:t>Khi khách hàng đã đăng ký thành công tài khoản của mình thì sẽ tiến hành đăng nhập vào trang trình duyệt để bắt đầu đặt lịch hẹn phù hợp với nhu cầu cá nhân của mình.</w:t>
      </w:r>
    </w:p>
    <w:p w14:paraId="139EAD7A" w14:textId="77777777" w:rsidR="006C62E5" w:rsidRDefault="006C62E5" w:rsidP="006C62E5">
      <w:pPr>
        <w:keepNext/>
      </w:pPr>
      <w:r w:rsidRPr="006C62E5">
        <w:rPr>
          <w:noProof/>
        </w:rPr>
        <w:lastRenderedPageBreak/>
        <w:drawing>
          <wp:inline distT="0" distB="0" distL="0" distR="0" wp14:anchorId="1610540C" wp14:editId="4D72D8B7">
            <wp:extent cx="5940425" cy="2858135"/>
            <wp:effectExtent l="0" t="0" r="3175" b="0"/>
            <wp:docPr id="2677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6712" name=""/>
                    <pic:cNvPicPr/>
                  </pic:nvPicPr>
                  <pic:blipFill>
                    <a:blip r:embed="rId59"/>
                    <a:stretch>
                      <a:fillRect/>
                    </a:stretch>
                  </pic:blipFill>
                  <pic:spPr>
                    <a:xfrm>
                      <a:off x="0" y="0"/>
                      <a:ext cx="5940425" cy="2858135"/>
                    </a:xfrm>
                    <a:prstGeom prst="rect">
                      <a:avLst/>
                    </a:prstGeom>
                  </pic:spPr>
                </pic:pic>
              </a:graphicData>
            </a:graphic>
          </wp:inline>
        </w:drawing>
      </w:r>
    </w:p>
    <w:p w14:paraId="1B93278D" w14:textId="27ECD34B" w:rsidR="006C62E5" w:rsidRDefault="006C62E5" w:rsidP="006C62E5">
      <w:pPr>
        <w:pStyle w:val="Caption"/>
      </w:pPr>
      <w:bookmarkStart w:id="156" w:name="_Toc17204007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16</w:t>
      </w:r>
      <w:r w:rsidR="00F752A9">
        <w:fldChar w:fldCharType="end"/>
      </w:r>
      <w:r w:rsidR="005517D4">
        <w:t xml:space="preserve"> Giao diện đăng nhập của khách hàng</w:t>
      </w:r>
      <w:bookmarkEnd w:id="156"/>
    </w:p>
    <w:p w14:paraId="4D6632F6" w14:textId="356A3FFF" w:rsidR="006C62E5" w:rsidRDefault="006C62E5" w:rsidP="006C62E5">
      <w:pPr>
        <w:pStyle w:val="Heading4"/>
        <w:numPr>
          <w:ilvl w:val="3"/>
          <w:numId w:val="44"/>
        </w:numPr>
        <w:spacing w:before="120" w:after="120" w:line="360" w:lineRule="auto"/>
        <w:ind w:left="1594" w:hanging="743"/>
      </w:pPr>
      <w:r>
        <w:t>Giao diện trang chủ của khách hàng</w:t>
      </w:r>
    </w:p>
    <w:p w14:paraId="7B3BF08C" w14:textId="2A62742D" w:rsidR="006C62E5" w:rsidRPr="006C62E5" w:rsidRDefault="006C62E5" w:rsidP="006C62E5">
      <w:pPr>
        <w:spacing w:before="120" w:after="120" w:line="360" w:lineRule="auto"/>
        <w:ind w:firstLine="720"/>
        <w:jc w:val="both"/>
      </w:pPr>
      <w:r>
        <w:t>Đây là giao diện trang chủ của khách hàng khi khách hàng đã đăng nhập vào trình duyệt. Tại đây khách hàng có thể nhìn thấy rõ các danh mục mà trang trình duyệt đã đưa lên khách hàng muốn thực hiện dịch vụ nào chỉ cần ấn vào danh mục đó để bắt đầu tiến hành đặt lịch và ở trang chủ khách hàng cũng có thể tìm kiếm các từ khóa liên quan đế lịch hẹn của mình ở thanh tìm kiếm để trang trình duyệt có thể hiển thị ra nhanh nhất có thể.</w:t>
      </w:r>
    </w:p>
    <w:p w14:paraId="416A2C4F" w14:textId="77777777" w:rsidR="006C62E5" w:rsidRDefault="006C62E5" w:rsidP="006C62E5">
      <w:pPr>
        <w:keepNext/>
      </w:pPr>
      <w:r w:rsidRPr="006C62E5">
        <w:rPr>
          <w:noProof/>
        </w:rPr>
        <w:drawing>
          <wp:inline distT="0" distB="0" distL="0" distR="0" wp14:anchorId="056EFC1C" wp14:editId="2D37FB54">
            <wp:extent cx="5940425" cy="2861945"/>
            <wp:effectExtent l="0" t="0" r="3175" b="0"/>
            <wp:docPr id="152885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0600" name=""/>
                    <pic:cNvPicPr/>
                  </pic:nvPicPr>
                  <pic:blipFill>
                    <a:blip r:embed="rId60"/>
                    <a:stretch>
                      <a:fillRect/>
                    </a:stretch>
                  </pic:blipFill>
                  <pic:spPr>
                    <a:xfrm>
                      <a:off x="0" y="0"/>
                      <a:ext cx="5940425" cy="2861945"/>
                    </a:xfrm>
                    <a:prstGeom prst="rect">
                      <a:avLst/>
                    </a:prstGeom>
                  </pic:spPr>
                </pic:pic>
              </a:graphicData>
            </a:graphic>
          </wp:inline>
        </w:drawing>
      </w:r>
    </w:p>
    <w:p w14:paraId="381F8A27" w14:textId="13D80340" w:rsidR="006C62E5" w:rsidRPr="006C62E5" w:rsidRDefault="006C62E5" w:rsidP="006C62E5">
      <w:pPr>
        <w:pStyle w:val="Caption"/>
      </w:pPr>
      <w:bookmarkStart w:id="157" w:name="_Toc17204007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17</w:t>
      </w:r>
      <w:r w:rsidR="00F752A9">
        <w:fldChar w:fldCharType="end"/>
      </w:r>
      <w:r w:rsidR="005517D4">
        <w:t xml:space="preserve"> Giao diện trang chủ của khách hàng</w:t>
      </w:r>
      <w:bookmarkEnd w:id="157"/>
    </w:p>
    <w:p w14:paraId="72757201" w14:textId="7FFA99CD" w:rsidR="006C62E5" w:rsidRDefault="006C62E5" w:rsidP="006C62E5">
      <w:pPr>
        <w:pStyle w:val="Heading4"/>
        <w:numPr>
          <w:ilvl w:val="3"/>
          <w:numId w:val="44"/>
        </w:numPr>
        <w:spacing w:before="120" w:after="120" w:line="360" w:lineRule="auto"/>
        <w:ind w:left="1594" w:hanging="743"/>
      </w:pPr>
      <w:r>
        <w:t xml:space="preserve">Giao diện </w:t>
      </w:r>
      <w:r w:rsidR="005F639A">
        <w:t>xem</w:t>
      </w:r>
      <w:r>
        <w:t xml:space="preserve"> lịch hẹn của khách hàng</w:t>
      </w:r>
    </w:p>
    <w:p w14:paraId="560D0E3E" w14:textId="30F333FB" w:rsidR="006C62E5" w:rsidRPr="006C62E5" w:rsidRDefault="006C62E5" w:rsidP="005F639A">
      <w:pPr>
        <w:spacing w:before="120" w:after="120" w:line="360" w:lineRule="auto"/>
        <w:ind w:firstLine="720"/>
        <w:jc w:val="both"/>
      </w:pPr>
      <w:r>
        <w:t xml:space="preserve">Ở giao diện này khách hàng có thể xem được thông tin lịch hẹn của nhân viên tạo lịch đăng lên bằng cách nhấn trực tiếp vào lịch hẹn, đồng thời khách hàng có thể xem được </w:t>
      </w:r>
      <w:r>
        <w:lastRenderedPageBreak/>
        <w:t>số lượng khách hàng đã đặt lịch đó là bao nhiêu người và đã đầy khách hàng đặt hay chưa để có thể tìm kiếm lịch hẹn khác để đặt</w:t>
      </w:r>
      <w:r w:rsidR="005F639A">
        <w:t>, tại đây lịch hẹn chỉ cho tối đa 5 khách hàng đặt vào 1 khung giờ nhất định nên sẽ tránh được trường hợp đông khách hàng đến sẽ chờ đợi lâu ảnh hưởng đến công việc của khách hàng cũng như thời gian sinh hoạt.</w:t>
      </w:r>
    </w:p>
    <w:p w14:paraId="0450A7CE" w14:textId="77777777" w:rsidR="005F639A" w:rsidRDefault="006C62E5" w:rsidP="005F639A">
      <w:pPr>
        <w:keepNext/>
      </w:pPr>
      <w:r w:rsidRPr="006C62E5">
        <w:rPr>
          <w:noProof/>
        </w:rPr>
        <w:drawing>
          <wp:inline distT="0" distB="0" distL="0" distR="0" wp14:anchorId="23CF7A74" wp14:editId="69BBCE20">
            <wp:extent cx="5940425" cy="2840990"/>
            <wp:effectExtent l="0" t="0" r="3175" b="0"/>
            <wp:docPr id="8178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6328" name=""/>
                    <pic:cNvPicPr/>
                  </pic:nvPicPr>
                  <pic:blipFill>
                    <a:blip r:embed="rId61"/>
                    <a:stretch>
                      <a:fillRect/>
                    </a:stretch>
                  </pic:blipFill>
                  <pic:spPr>
                    <a:xfrm>
                      <a:off x="0" y="0"/>
                      <a:ext cx="5940425" cy="2840990"/>
                    </a:xfrm>
                    <a:prstGeom prst="rect">
                      <a:avLst/>
                    </a:prstGeom>
                  </pic:spPr>
                </pic:pic>
              </a:graphicData>
            </a:graphic>
          </wp:inline>
        </w:drawing>
      </w:r>
    </w:p>
    <w:p w14:paraId="544DAD59" w14:textId="1E609CC0" w:rsidR="006C62E5" w:rsidRDefault="005F639A" w:rsidP="005F639A">
      <w:pPr>
        <w:pStyle w:val="Caption"/>
      </w:pPr>
      <w:bookmarkStart w:id="158" w:name="_Toc17204007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18</w:t>
      </w:r>
      <w:r w:rsidR="00F752A9">
        <w:fldChar w:fldCharType="end"/>
      </w:r>
      <w:r w:rsidR="009E619D">
        <w:t xml:space="preserve"> Giao diện xem lịch hẹn của khách hàng</w:t>
      </w:r>
      <w:bookmarkEnd w:id="158"/>
    </w:p>
    <w:p w14:paraId="1DA5EC4C" w14:textId="0336B9CC" w:rsidR="005F639A" w:rsidRDefault="005F639A" w:rsidP="005F639A">
      <w:pPr>
        <w:pStyle w:val="Heading4"/>
        <w:numPr>
          <w:ilvl w:val="3"/>
          <w:numId w:val="44"/>
        </w:numPr>
        <w:spacing w:before="120" w:after="120" w:line="360" w:lineRule="auto"/>
        <w:ind w:left="1594" w:hanging="743"/>
      </w:pPr>
      <w:r>
        <w:t>Giao diện đặt lịch hẹn của khách hàng</w:t>
      </w:r>
    </w:p>
    <w:p w14:paraId="43E4A77B" w14:textId="2F07B690" w:rsidR="005F639A" w:rsidRPr="005F639A" w:rsidRDefault="005F639A" w:rsidP="005F639A">
      <w:pPr>
        <w:spacing w:before="120" w:after="120" w:line="360" w:lineRule="auto"/>
        <w:ind w:firstLine="720"/>
        <w:jc w:val="both"/>
      </w:pPr>
      <w:r>
        <w:t>Đây là giao diện đặt lịch khi khách hàng đã xem chi tiết lịch hẹn xong, nếu muốn đặt lịch hẹn nào đó thì khách hàng chỉ cấn ấn vào đặt lịch ở phía dưới thông tin lịch hẹn để tiến hành đặt lịch.</w:t>
      </w:r>
    </w:p>
    <w:p w14:paraId="3C262FF2" w14:textId="77777777" w:rsidR="005F639A" w:rsidRDefault="005F639A" w:rsidP="005F639A">
      <w:pPr>
        <w:keepNext/>
      </w:pPr>
      <w:r w:rsidRPr="005F639A">
        <w:rPr>
          <w:noProof/>
        </w:rPr>
        <w:drawing>
          <wp:inline distT="0" distB="0" distL="0" distR="0" wp14:anchorId="2571AA8E" wp14:editId="5FC46754">
            <wp:extent cx="5940425" cy="2755900"/>
            <wp:effectExtent l="0" t="0" r="3175" b="6350"/>
            <wp:docPr id="13494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2088" name=""/>
                    <pic:cNvPicPr/>
                  </pic:nvPicPr>
                  <pic:blipFill>
                    <a:blip r:embed="rId62"/>
                    <a:stretch>
                      <a:fillRect/>
                    </a:stretch>
                  </pic:blipFill>
                  <pic:spPr>
                    <a:xfrm>
                      <a:off x="0" y="0"/>
                      <a:ext cx="5940425" cy="2755900"/>
                    </a:xfrm>
                    <a:prstGeom prst="rect">
                      <a:avLst/>
                    </a:prstGeom>
                  </pic:spPr>
                </pic:pic>
              </a:graphicData>
            </a:graphic>
          </wp:inline>
        </w:drawing>
      </w:r>
    </w:p>
    <w:p w14:paraId="2A423505" w14:textId="33C7F66F" w:rsidR="005F639A" w:rsidRDefault="005F639A" w:rsidP="005F639A">
      <w:pPr>
        <w:pStyle w:val="Caption"/>
      </w:pPr>
      <w:bookmarkStart w:id="159" w:name="_Toc17204007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19</w:t>
      </w:r>
      <w:r w:rsidR="00F752A9">
        <w:fldChar w:fldCharType="end"/>
      </w:r>
      <w:r w:rsidR="009E619D">
        <w:t xml:space="preserve"> Giao diện đặt lịch hẹn của khách hàng</w:t>
      </w:r>
      <w:bookmarkEnd w:id="159"/>
    </w:p>
    <w:p w14:paraId="5D2BA788" w14:textId="36063D84" w:rsidR="005F639A" w:rsidRPr="005F639A" w:rsidRDefault="005F639A" w:rsidP="00F81132">
      <w:pPr>
        <w:spacing w:before="120" w:after="120" w:line="360" w:lineRule="auto"/>
        <w:ind w:firstLine="720"/>
        <w:jc w:val="both"/>
      </w:pPr>
      <w:r>
        <w:lastRenderedPageBreak/>
        <w:t xml:space="preserve">Tiếp theo đó, sau khi khách hàng đã ấn vào đặt lịch thì màn hình trình duyệt sẽ đổi đặt lịch thành chờ duyệt. Tại đây khách hàng sẽ phải đợi nhân viên tạo lịch hẹn </w:t>
      </w:r>
      <w:r w:rsidR="00F81132">
        <w:t>duyệt lịch hẹn của mình thì mới có thể đặt lịch được.</w:t>
      </w:r>
    </w:p>
    <w:p w14:paraId="537FB838" w14:textId="77777777" w:rsidR="005F639A" w:rsidRDefault="005F639A" w:rsidP="005F639A">
      <w:pPr>
        <w:keepNext/>
      </w:pPr>
      <w:r w:rsidRPr="005F639A">
        <w:rPr>
          <w:noProof/>
        </w:rPr>
        <w:drawing>
          <wp:inline distT="0" distB="0" distL="0" distR="0" wp14:anchorId="20AD14BC" wp14:editId="37F29339">
            <wp:extent cx="5940425" cy="2847975"/>
            <wp:effectExtent l="0" t="0" r="3175" b="9525"/>
            <wp:docPr id="14341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362" name=""/>
                    <pic:cNvPicPr/>
                  </pic:nvPicPr>
                  <pic:blipFill>
                    <a:blip r:embed="rId63"/>
                    <a:stretch>
                      <a:fillRect/>
                    </a:stretch>
                  </pic:blipFill>
                  <pic:spPr>
                    <a:xfrm>
                      <a:off x="0" y="0"/>
                      <a:ext cx="5940425" cy="2847975"/>
                    </a:xfrm>
                    <a:prstGeom prst="rect">
                      <a:avLst/>
                    </a:prstGeom>
                  </pic:spPr>
                </pic:pic>
              </a:graphicData>
            </a:graphic>
          </wp:inline>
        </w:drawing>
      </w:r>
    </w:p>
    <w:p w14:paraId="71E9C096" w14:textId="5B1998F7" w:rsidR="005F639A" w:rsidRDefault="005F639A" w:rsidP="005F639A">
      <w:pPr>
        <w:pStyle w:val="Caption"/>
      </w:pPr>
      <w:bookmarkStart w:id="160" w:name="_Toc17204007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20</w:t>
      </w:r>
      <w:r w:rsidR="00F752A9">
        <w:fldChar w:fldCharType="end"/>
      </w:r>
      <w:r w:rsidR="009E619D">
        <w:t xml:space="preserve"> Giao diện chờ duyệt lịch của khách hàng</w:t>
      </w:r>
      <w:bookmarkEnd w:id="160"/>
    </w:p>
    <w:p w14:paraId="1BA57998" w14:textId="6B1A5991" w:rsidR="00F81132" w:rsidRPr="00F81132" w:rsidRDefault="00F81132" w:rsidP="00F81132">
      <w:pPr>
        <w:spacing w:before="120" w:after="120" w:line="360" w:lineRule="auto"/>
        <w:ind w:firstLine="720"/>
        <w:jc w:val="both"/>
      </w:pPr>
      <w:r>
        <w:t xml:space="preserve">Cuối cùng, sau khi nhân viên đã duyệt lịch thành công cho khách hàng thì sẽ hiển thị màn hình phía dưới lịch hẹn là đặt lịch thành công. Đồng thời ngay lúc nhân viên duyệt lịch hẹn thành công thì sẽ gửi email xác nhận đặt lịch thành công cho khách hàng để nắm bắt được tình hình lịch hẹn của mình. </w:t>
      </w:r>
    </w:p>
    <w:p w14:paraId="6B12EE6D" w14:textId="77777777" w:rsidR="005F639A" w:rsidRPr="005F639A" w:rsidRDefault="005F639A" w:rsidP="005F639A"/>
    <w:p w14:paraId="036E59C2" w14:textId="77777777" w:rsidR="00F81132" w:rsidRDefault="00F81132" w:rsidP="00F81132">
      <w:pPr>
        <w:keepNext/>
      </w:pPr>
      <w:r w:rsidRPr="00F81132">
        <w:rPr>
          <w:noProof/>
        </w:rPr>
        <w:drawing>
          <wp:inline distT="0" distB="0" distL="0" distR="0" wp14:anchorId="7BE0F439" wp14:editId="640D13A9">
            <wp:extent cx="5940425" cy="2869565"/>
            <wp:effectExtent l="0" t="0" r="3175" b="6985"/>
            <wp:docPr id="165151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776" name=""/>
                    <pic:cNvPicPr/>
                  </pic:nvPicPr>
                  <pic:blipFill>
                    <a:blip r:embed="rId64"/>
                    <a:stretch>
                      <a:fillRect/>
                    </a:stretch>
                  </pic:blipFill>
                  <pic:spPr>
                    <a:xfrm>
                      <a:off x="0" y="0"/>
                      <a:ext cx="5940425" cy="2869565"/>
                    </a:xfrm>
                    <a:prstGeom prst="rect">
                      <a:avLst/>
                    </a:prstGeom>
                  </pic:spPr>
                </pic:pic>
              </a:graphicData>
            </a:graphic>
          </wp:inline>
        </w:drawing>
      </w:r>
    </w:p>
    <w:p w14:paraId="1C4AF8C7" w14:textId="092D367E" w:rsidR="005F639A" w:rsidRDefault="00F81132" w:rsidP="00F81132">
      <w:pPr>
        <w:pStyle w:val="Caption"/>
      </w:pPr>
      <w:bookmarkStart w:id="161" w:name="_Toc17204007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E33D7A">
        <w:rPr>
          <w:noProof/>
        </w:rPr>
        <w:t>21</w:t>
      </w:r>
      <w:r w:rsidR="00F752A9">
        <w:fldChar w:fldCharType="end"/>
      </w:r>
      <w:r w:rsidR="009E619D">
        <w:t xml:space="preserve"> Giao diện </w:t>
      </w:r>
      <w:r w:rsidR="00517653">
        <w:t>đặt lịch thành công của khách hàng</w:t>
      </w:r>
      <w:bookmarkEnd w:id="161"/>
    </w:p>
    <w:p w14:paraId="299BA4AF" w14:textId="3322292E" w:rsidR="00F81132" w:rsidRDefault="00F81132" w:rsidP="00F81132">
      <w:pPr>
        <w:pStyle w:val="Heading4"/>
        <w:numPr>
          <w:ilvl w:val="3"/>
          <w:numId w:val="44"/>
        </w:numPr>
        <w:spacing w:before="120" w:after="120" w:line="360" w:lineRule="auto"/>
        <w:ind w:left="1594" w:hanging="743"/>
      </w:pPr>
      <w:r>
        <w:lastRenderedPageBreak/>
        <w:t>Giao diện lịch đã hẹn của khách hàng</w:t>
      </w:r>
    </w:p>
    <w:p w14:paraId="7CFE49AE" w14:textId="36442836" w:rsidR="00F81132" w:rsidRPr="00F81132" w:rsidRDefault="00F81132" w:rsidP="00517653">
      <w:pPr>
        <w:spacing w:before="120" w:after="120" w:line="360" w:lineRule="auto"/>
        <w:ind w:firstLine="720"/>
        <w:jc w:val="both"/>
      </w:pPr>
      <w:r>
        <w:t>Tại giao diện này khách hàng có thể xem lại lịch hẹn của mình</w:t>
      </w:r>
      <w:r w:rsidR="00F752A9">
        <w:t xml:space="preserve"> có thể biết được lịch mình đã duyệt hay chưa duyệt,</w:t>
      </w:r>
      <w:r>
        <w:t xml:space="preserve"> đồng thời khách hàng có thể hủy lịch hẹn của mình nếu có việc đột xuất hoặc bận việc cá nhân. Nếu hủy đặt lịch thì lịch đó sẽ biến mất và hông hiển thị.</w:t>
      </w:r>
    </w:p>
    <w:p w14:paraId="24BC57E0" w14:textId="1D520F68" w:rsidR="00F752A9" w:rsidRDefault="00F752A9" w:rsidP="00F752A9">
      <w:pPr>
        <w:keepNext/>
      </w:pPr>
      <w:r w:rsidRPr="00F752A9">
        <w:rPr>
          <w:noProof/>
        </w:rPr>
        <w:drawing>
          <wp:inline distT="0" distB="0" distL="0" distR="0" wp14:anchorId="7025B97B" wp14:editId="302BB7B1">
            <wp:extent cx="5940425" cy="2864485"/>
            <wp:effectExtent l="0" t="0" r="3175" b="0"/>
            <wp:docPr id="108492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9682" name=""/>
                    <pic:cNvPicPr/>
                  </pic:nvPicPr>
                  <pic:blipFill>
                    <a:blip r:embed="rId65"/>
                    <a:stretch>
                      <a:fillRect/>
                    </a:stretch>
                  </pic:blipFill>
                  <pic:spPr>
                    <a:xfrm>
                      <a:off x="0" y="0"/>
                      <a:ext cx="5940425" cy="2864485"/>
                    </a:xfrm>
                    <a:prstGeom prst="rect">
                      <a:avLst/>
                    </a:prstGeom>
                  </pic:spPr>
                </pic:pic>
              </a:graphicData>
            </a:graphic>
          </wp:inline>
        </w:drawing>
      </w:r>
    </w:p>
    <w:p w14:paraId="6DA6CD62" w14:textId="78B07B13" w:rsidR="00F81132" w:rsidRDefault="00F752A9" w:rsidP="00F752A9">
      <w:pPr>
        <w:pStyle w:val="Caption"/>
      </w:pPr>
      <w:bookmarkStart w:id="162" w:name="_Toc172040076"/>
      <w:r>
        <w:t xml:space="preserve">Hình </w:t>
      </w:r>
      <w:r w:rsidR="00754490">
        <w:t>4</w:t>
      </w:r>
      <w:r>
        <w:t>.</w:t>
      </w:r>
      <w:r>
        <w:fldChar w:fldCharType="begin"/>
      </w:r>
      <w:r>
        <w:instrText xml:space="preserve"> SEQ Hình \* ARABIC \s 1 </w:instrText>
      </w:r>
      <w:r>
        <w:fldChar w:fldCharType="separate"/>
      </w:r>
      <w:r w:rsidR="00E33D7A">
        <w:rPr>
          <w:noProof/>
        </w:rPr>
        <w:t>22</w:t>
      </w:r>
      <w:r>
        <w:fldChar w:fldCharType="end"/>
      </w:r>
      <w:r w:rsidR="00517653">
        <w:t xml:space="preserve"> Giao diện lịch đã hẹn của khách hàng</w:t>
      </w:r>
      <w:bookmarkEnd w:id="162"/>
    </w:p>
    <w:p w14:paraId="2C3DD9FE" w14:textId="33FD0770" w:rsidR="00F752A9" w:rsidRDefault="00F752A9" w:rsidP="00F752A9">
      <w:pPr>
        <w:pStyle w:val="Heading4"/>
        <w:numPr>
          <w:ilvl w:val="3"/>
          <w:numId w:val="44"/>
        </w:numPr>
        <w:spacing w:before="120" w:after="120" w:line="360" w:lineRule="auto"/>
        <w:ind w:left="1594" w:hanging="743"/>
      </w:pPr>
      <w:r>
        <w:t>Giao diện lịch sử đặt lịch của khách hàng</w:t>
      </w:r>
    </w:p>
    <w:p w14:paraId="022540C0" w14:textId="6F68A06D" w:rsidR="00F752A9" w:rsidRPr="00F752A9" w:rsidRDefault="00F752A9" w:rsidP="00517653">
      <w:pPr>
        <w:spacing w:before="120" w:after="120" w:line="360" w:lineRule="auto"/>
        <w:ind w:firstLine="720"/>
        <w:jc w:val="both"/>
      </w:pPr>
      <w:r>
        <w:t>Giao diện lịch sử đặt lịch giúp khách hàng xem lại lịch sử mà mình đã đặt lịch hẹn theo dỗi được các nhân viên nào thực hiện nhằm đánh giá chất lượng phục vụ của nhân viên.</w:t>
      </w:r>
    </w:p>
    <w:p w14:paraId="6EFE7C8C" w14:textId="0932E13A" w:rsidR="00F752A9" w:rsidRPr="00F752A9" w:rsidRDefault="00F752A9" w:rsidP="00F752A9">
      <w:r w:rsidRPr="00F752A9">
        <w:rPr>
          <w:noProof/>
        </w:rPr>
        <w:drawing>
          <wp:inline distT="0" distB="0" distL="0" distR="0" wp14:anchorId="7FF72344" wp14:editId="5FC8E8AC">
            <wp:extent cx="5940425" cy="2705100"/>
            <wp:effectExtent l="0" t="0" r="3175" b="0"/>
            <wp:docPr id="147410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9633" name=""/>
                    <pic:cNvPicPr/>
                  </pic:nvPicPr>
                  <pic:blipFill>
                    <a:blip r:embed="rId66"/>
                    <a:stretch>
                      <a:fillRect/>
                    </a:stretch>
                  </pic:blipFill>
                  <pic:spPr>
                    <a:xfrm>
                      <a:off x="0" y="0"/>
                      <a:ext cx="5941413" cy="2705550"/>
                    </a:xfrm>
                    <a:prstGeom prst="rect">
                      <a:avLst/>
                    </a:prstGeom>
                  </pic:spPr>
                </pic:pic>
              </a:graphicData>
            </a:graphic>
          </wp:inline>
        </w:drawing>
      </w:r>
    </w:p>
    <w:p w14:paraId="53161D28" w14:textId="1BDF6E62" w:rsidR="001F12A6" w:rsidRDefault="001F12A6" w:rsidP="001F12A6">
      <w:pPr>
        <w:keepNext/>
      </w:pPr>
    </w:p>
    <w:p w14:paraId="50F7BBF0" w14:textId="794991B4" w:rsidR="00DA1EE3" w:rsidRDefault="001F12A6" w:rsidP="00D51425">
      <w:pPr>
        <w:pStyle w:val="Caption"/>
      </w:pPr>
      <w:bookmarkStart w:id="163" w:name="_Toc172040077"/>
      <w:r>
        <w:t xml:space="preserve">Hình </w:t>
      </w:r>
      <w:r w:rsidR="00084F60">
        <w:t>4</w:t>
      </w:r>
      <w:r w:rsidR="00F752A9">
        <w:t>.</w:t>
      </w:r>
      <w:r w:rsidR="00F752A9">
        <w:fldChar w:fldCharType="begin"/>
      </w:r>
      <w:r w:rsidR="00F752A9">
        <w:instrText xml:space="preserve"> SEQ Hình \* ARABIC \s 1 </w:instrText>
      </w:r>
      <w:r w:rsidR="00F752A9">
        <w:fldChar w:fldCharType="separate"/>
      </w:r>
      <w:r w:rsidR="00E33D7A">
        <w:rPr>
          <w:noProof/>
        </w:rPr>
        <w:t>23</w:t>
      </w:r>
      <w:r w:rsidR="00F752A9">
        <w:fldChar w:fldCharType="end"/>
      </w:r>
      <w:r w:rsidR="00D51425">
        <w:t xml:space="preserve"> Giao diện lịch </w:t>
      </w:r>
      <w:r w:rsidR="00517653">
        <w:t>sử đặt lịch của khách hàng</w:t>
      </w:r>
      <w:bookmarkEnd w:id="163"/>
    </w:p>
    <w:p w14:paraId="67D6DC88" w14:textId="10538AA1" w:rsidR="00DA1EE3" w:rsidRDefault="00F752A9" w:rsidP="00F752A9">
      <w:pPr>
        <w:pStyle w:val="Heading3"/>
        <w:numPr>
          <w:ilvl w:val="2"/>
          <w:numId w:val="44"/>
        </w:numPr>
        <w:spacing w:before="120" w:after="120" w:line="360" w:lineRule="auto"/>
        <w:ind w:hanging="743"/>
      </w:pPr>
      <w:bookmarkStart w:id="164" w:name="_Toc173355605"/>
      <w:r>
        <w:lastRenderedPageBreak/>
        <w:t>Tóm tắt chức năng khách hàng</w:t>
      </w:r>
      <w:bookmarkEnd w:id="164"/>
    </w:p>
    <w:p w14:paraId="1E96E345" w14:textId="07F60CC2" w:rsidR="00F752A9" w:rsidRDefault="00F752A9" w:rsidP="00F752A9">
      <w:pPr>
        <w:pStyle w:val="ListParagraph"/>
        <w:numPr>
          <w:ilvl w:val="0"/>
          <w:numId w:val="43"/>
        </w:numPr>
      </w:pPr>
      <w:r>
        <w:t>Các chức năng của khách hàng:</w:t>
      </w:r>
    </w:p>
    <w:p w14:paraId="499765DE" w14:textId="75C82A3F" w:rsidR="00F752A9" w:rsidRDefault="00F752A9" w:rsidP="000101C7">
      <w:pPr>
        <w:spacing w:before="120" w:after="120" w:line="360" w:lineRule="auto"/>
        <w:ind w:firstLine="720"/>
        <w:jc w:val="both"/>
      </w:pPr>
      <w:r>
        <w:t>Khách hàng khi đăng ký tài khoản cần phải nhập đầy đủ thông tin của mình để tiến hành đăng ký tài khoản. Sau khi đăng ký thành công khách hàng tiến hành đăng nhập</w:t>
      </w:r>
      <w:r w:rsidR="00206BF6">
        <w:t xml:space="preserve"> vào trình duyệt.</w:t>
      </w:r>
    </w:p>
    <w:p w14:paraId="5DD4EEED" w14:textId="5DE193A0" w:rsidR="00206BF6" w:rsidRDefault="00206BF6" w:rsidP="000101C7">
      <w:pPr>
        <w:spacing w:before="120" w:after="120" w:line="360" w:lineRule="auto"/>
        <w:ind w:firstLine="720"/>
        <w:jc w:val="both"/>
      </w:pPr>
      <w:r>
        <w:t>Khi đăng nhập vào trình duyệt khách hàng sẽ thấy được thanh tìm kiếm thông tin lịch hẹn bằng cách nhập các từ khóa mà mình mong muốn, đồng thời tại trang chủ khách hàng sẽ thấy được danh mục dịch vụ khách hàng sẽ nhấn chọn vào dịch vụ mà mình cần thực hiện để có thể thấy được lịch hẹn liên quan đến dịch vụ mình cần.</w:t>
      </w:r>
    </w:p>
    <w:p w14:paraId="5D315443" w14:textId="6C564DC4" w:rsidR="00206BF6" w:rsidRDefault="00206BF6" w:rsidP="000101C7">
      <w:pPr>
        <w:spacing w:before="120" w:after="120" w:line="360" w:lineRule="auto"/>
        <w:ind w:firstLine="720"/>
        <w:jc w:val="both"/>
      </w:pPr>
      <w:r>
        <w:t>Tiếp theo đó khi khách hàng sẽ chọn lịch hẹn mà mình muốn với các thông tin chi tiết mà nhân viên đã tạo trước đó để khách hàng có thể xem tham khảo khi đã chọn được lịch hẹn phù hợp với bản thân như: nhân viên thực hiện, giờ, ngày, tháng, năm,…. Tiếp đó khách hàng sẽ ấn đặt lịch</w:t>
      </w:r>
      <w:r w:rsidR="000101C7">
        <w:t xml:space="preserve"> sau khi ấn đặt lịch khách hàng sẽ phải đợi duyệt lịch bởi nhân viên. Sau khi nhân viên duyệt lịch khách hàng sẽ nhận được email thông báo từ nhân viên gửi về email của khách hàng</w:t>
      </w:r>
    </w:p>
    <w:p w14:paraId="798A69BD" w14:textId="37B602C0" w:rsidR="000101C7" w:rsidRPr="00F752A9" w:rsidRDefault="000101C7" w:rsidP="000101C7">
      <w:pPr>
        <w:spacing w:before="120" w:after="120" w:line="360" w:lineRule="auto"/>
        <w:ind w:firstLine="720"/>
        <w:jc w:val="both"/>
      </w:pPr>
      <w:r>
        <w:t>Nếu trong thời gian nhân viên chưa duyệt lịch thì khách hàng có thể hủy đặt lịch hẹn.</w:t>
      </w:r>
    </w:p>
    <w:p w14:paraId="5C08258B" w14:textId="3B1524B2" w:rsidR="00AF4014" w:rsidRDefault="00AF4014" w:rsidP="00FE11F1"/>
    <w:p w14:paraId="6F2D7541" w14:textId="77777777" w:rsidR="000101C7" w:rsidRDefault="000101C7">
      <w:pPr>
        <w:spacing w:after="160" w:line="259" w:lineRule="auto"/>
        <w:rPr>
          <w:b/>
        </w:rPr>
      </w:pPr>
      <w:r>
        <w:br w:type="page"/>
      </w:r>
    </w:p>
    <w:p w14:paraId="3F9538D0" w14:textId="3F8868E8" w:rsidR="00AF4014" w:rsidRDefault="009552CF" w:rsidP="009552CF">
      <w:pPr>
        <w:pStyle w:val="Heading1"/>
        <w:numPr>
          <w:ilvl w:val="0"/>
          <w:numId w:val="0"/>
        </w:numPr>
      </w:pPr>
      <w:bookmarkStart w:id="165" w:name="_Toc173355606"/>
      <w:r>
        <w:lastRenderedPageBreak/>
        <w:t xml:space="preserve">CHƯƠNG 5. </w:t>
      </w:r>
      <w:r w:rsidR="00AF4014">
        <w:t>KẾT LUẬN VÀ HƯỚNG PHÁT TRIỂN</w:t>
      </w:r>
      <w:bookmarkEnd w:id="165"/>
    </w:p>
    <w:p w14:paraId="5702F82D" w14:textId="6BB26E7C" w:rsidR="009552CF" w:rsidRPr="009552CF" w:rsidRDefault="00AF4014" w:rsidP="001F12A6">
      <w:pPr>
        <w:pStyle w:val="Heading2"/>
        <w:numPr>
          <w:ilvl w:val="1"/>
          <w:numId w:val="4"/>
        </w:numPr>
      </w:pPr>
      <w:bookmarkStart w:id="166" w:name="_Toc173355607"/>
      <w:r>
        <w:t xml:space="preserve">Kết </w:t>
      </w:r>
      <w:r w:rsidR="003267F6">
        <w:t>quả đạt được</w:t>
      </w:r>
      <w:bookmarkEnd w:id="166"/>
    </w:p>
    <w:p w14:paraId="5EBB4839" w14:textId="27EE9AE4" w:rsidR="00325DF2" w:rsidRPr="00325DF2" w:rsidRDefault="00325DF2" w:rsidP="001F12A6">
      <w:pPr>
        <w:pStyle w:val="Heading3"/>
        <w:numPr>
          <w:ilvl w:val="2"/>
          <w:numId w:val="4"/>
        </w:numPr>
        <w:rPr>
          <w:lang w:val="vi-VN"/>
        </w:rPr>
      </w:pPr>
      <w:bookmarkStart w:id="167" w:name="_Toc173355608"/>
      <w:r w:rsidRPr="00325DF2">
        <w:rPr>
          <w:lang w:val="vi-VN"/>
        </w:rPr>
        <w:t>Lý thuyết</w:t>
      </w:r>
      <w:bookmarkEnd w:id="167"/>
    </w:p>
    <w:p w14:paraId="51CE8D38" w14:textId="3D273FDB" w:rsidR="00325DF2" w:rsidRPr="00325DF2" w:rsidRDefault="00325DF2" w:rsidP="009552CF">
      <w:pPr>
        <w:spacing w:before="120" w:after="120" w:line="360" w:lineRule="auto"/>
        <w:ind w:left="284" w:firstLine="284"/>
        <w:jc w:val="both"/>
        <w:rPr>
          <w:lang w:val="vi-VN"/>
        </w:rPr>
      </w:pPr>
      <w:r w:rsidRPr="00325DF2">
        <w:rPr>
          <w:lang w:val="vi-VN"/>
        </w:rPr>
        <w:t xml:space="preserve">Tích lũy thêm được nhiều kiến thức về lập trình, về phân tích thiết kế hệ thống. Ứng dụng tốt các ngôn ngữ PHP, CSS, HTML, JavaScript…và hệ quản trị cơ sở dữ liệu MySQL, nền tảng </w:t>
      </w:r>
      <w:r w:rsidR="00D577AF">
        <w:t>PHP</w:t>
      </w:r>
      <w:r w:rsidRPr="00325DF2">
        <w:rPr>
          <w:lang w:val="vi-VN"/>
        </w:rPr>
        <w:t xml:space="preserve"> để xây dựng một hệ thống website.</w:t>
      </w:r>
    </w:p>
    <w:p w14:paraId="7C0C875D" w14:textId="0B8C5A7B" w:rsidR="00325DF2" w:rsidRPr="009552CF" w:rsidRDefault="003267F6" w:rsidP="001F12A6">
      <w:pPr>
        <w:pStyle w:val="Heading3"/>
        <w:numPr>
          <w:ilvl w:val="2"/>
          <w:numId w:val="4"/>
        </w:numPr>
        <w:rPr>
          <w:lang w:val="vi-VN"/>
        </w:rPr>
      </w:pPr>
      <w:bookmarkStart w:id="168" w:name="_Toc173355609"/>
      <w:r w:rsidRPr="009552CF">
        <w:t>C</w:t>
      </w:r>
      <w:r w:rsidR="00325DF2" w:rsidRPr="009552CF">
        <w:rPr>
          <w:lang w:val="vi-VN"/>
        </w:rPr>
        <w:t>hương trình</w:t>
      </w:r>
      <w:bookmarkEnd w:id="168"/>
    </w:p>
    <w:p w14:paraId="07B1FBD1" w14:textId="4A4D65B6" w:rsidR="003267F6" w:rsidRPr="003267F6" w:rsidRDefault="00325DF2" w:rsidP="009552CF">
      <w:pPr>
        <w:spacing w:before="120" w:after="120" w:line="360" w:lineRule="auto"/>
        <w:ind w:left="142" w:firstLine="284"/>
        <w:jc w:val="both"/>
      </w:pPr>
      <w:r w:rsidRPr="00325DF2">
        <w:rPr>
          <w:lang w:val="vi-VN"/>
        </w:rPr>
        <w:t>Chương trình đã đáp ứng được các yêu cầu chức năng đã đặt ra c</w:t>
      </w:r>
      <w:r w:rsidR="003267F6">
        <w:rPr>
          <w:lang w:val="vi-VN"/>
        </w:rPr>
        <w:t xml:space="preserve">ho </w:t>
      </w:r>
      <w:r w:rsidR="00D577AF">
        <w:t>ba</w:t>
      </w:r>
      <w:r w:rsidR="003267F6">
        <w:rPr>
          <w:lang w:val="vi-VN"/>
        </w:rPr>
        <w:t xml:space="preserve"> nhóm người dùng với </w:t>
      </w:r>
      <w:r w:rsidR="0033796C">
        <w:t xml:space="preserve">ba </w:t>
      </w:r>
      <w:r w:rsidRPr="00325DF2">
        <w:rPr>
          <w:lang w:val="vi-VN"/>
        </w:rPr>
        <w:t xml:space="preserve">vai trò khác nhau là </w:t>
      </w:r>
      <w:r w:rsidR="0033796C">
        <w:t>Admin (admin)</w:t>
      </w:r>
      <w:r w:rsidRPr="00325DF2">
        <w:rPr>
          <w:lang w:val="vi-VN"/>
        </w:rPr>
        <w:t xml:space="preserve">, </w:t>
      </w:r>
      <w:r w:rsidR="0033796C">
        <w:t>người quản lý (congchung, dangkiem, yte) và khách hàng</w:t>
      </w:r>
      <w:r w:rsidR="003267F6">
        <w:t>.</w:t>
      </w:r>
    </w:p>
    <w:p w14:paraId="52162C4F" w14:textId="641750BF" w:rsidR="00325DF2" w:rsidRPr="00325DF2" w:rsidRDefault="0033796C" w:rsidP="009552CF">
      <w:pPr>
        <w:spacing w:before="120" w:after="120" w:line="360" w:lineRule="auto"/>
        <w:ind w:left="142" w:firstLine="284"/>
        <w:jc w:val="both"/>
        <w:rPr>
          <w:lang w:val="vi-VN"/>
        </w:rPr>
      </w:pPr>
      <w:r>
        <w:t>Người quản lý</w:t>
      </w:r>
      <w:r w:rsidR="00325DF2" w:rsidRPr="00325DF2">
        <w:rPr>
          <w:lang w:val="vi-VN"/>
        </w:rPr>
        <w:t>: Đề tài đã cung cấp có thể đă</w:t>
      </w:r>
      <w:r w:rsidR="003267F6">
        <w:rPr>
          <w:lang w:val="vi-VN"/>
        </w:rPr>
        <w:t xml:space="preserve">ng nhập, đăng xuất, xem </w:t>
      </w:r>
      <w:r>
        <w:t>lịch hẹn</w:t>
      </w:r>
      <w:r w:rsidR="003267F6">
        <w:rPr>
          <w:lang w:val="vi-VN"/>
        </w:rPr>
        <w:t xml:space="preserve">, kiểm tra </w:t>
      </w:r>
      <w:r>
        <w:t>lịch hẹn</w:t>
      </w:r>
      <w:r w:rsidR="003267F6">
        <w:rPr>
          <w:lang w:val="vi-VN"/>
        </w:rPr>
        <w:t xml:space="preserve">, quản lý </w:t>
      </w:r>
      <w:r>
        <w:t>thông tin khách hàng</w:t>
      </w:r>
      <w:r w:rsidR="003267F6">
        <w:rPr>
          <w:lang w:val="vi-VN"/>
        </w:rPr>
        <w:t xml:space="preserve">, quản lý các </w:t>
      </w:r>
      <w:r>
        <w:t>lịch hẹn</w:t>
      </w:r>
      <w:r w:rsidR="00DB32A5">
        <w:rPr>
          <w:lang w:val="vi-VN"/>
        </w:rPr>
        <w:t>, quản lý các đánh giá</w:t>
      </w:r>
      <w:r w:rsidR="00DB32A5">
        <w:t>,</w:t>
      </w:r>
      <w:r w:rsidR="003267F6">
        <w:rPr>
          <w:lang w:val="vi-VN"/>
        </w:rPr>
        <w:t>..</w:t>
      </w:r>
      <w:r w:rsidR="00325DF2" w:rsidRPr="00325DF2">
        <w:rPr>
          <w:lang w:val="vi-VN"/>
        </w:rPr>
        <w:t>.</w:t>
      </w:r>
    </w:p>
    <w:p w14:paraId="37AEB30F" w14:textId="1E515272" w:rsidR="00325DF2" w:rsidRPr="00325DF2" w:rsidRDefault="0033796C" w:rsidP="009552CF">
      <w:pPr>
        <w:spacing w:before="120" w:after="120" w:line="360" w:lineRule="auto"/>
        <w:ind w:left="142" w:firstLine="284"/>
        <w:jc w:val="both"/>
        <w:rPr>
          <w:lang w:val="vi-VN"/>
        </w:rPr>
      </w:pPr>
      <w:r>
        <w:t>Admin</w:t>
      </w:r>
      <w:r w:rsidR="00325DF2" w:rsidRPr="00325DF2">
        <w:rPr>
          <w:lang w:val="vi-VN"/>
        </w:rPr>
        <w:t xml:space="preserve">: Đề tài cung cấp cho </w:t>
      </w:r>
      <w:r>
        <w:t xml:space="preserve">admin </w:t>
      </w:r>
      <w:r w:rsidR="00325DF2" w:rsidRPr="00325DF2">
        <w:rPr>
          <w:lang w:val="vi-VN"/>
        </w:rPr>
        <w:t>có thể quản lý và kiểm soát được mọi hoạt động của hệ thống. Với những chức năng như: đăng nhập, đăng xuấ</w:t>
      </w:r>
      <w:r w:rsidR="00DB32A5">
        <w:rPr>
          <w:lang w:val="vi-VN"/>
        </w:rPr>
        <w:t xml:space="preserve">t, xem </w:t>
      </w:r>
      <w:r>
        <w:t>lịch hẹn</w:t>
      </w:r>
      <w:r w:rsidR="00DB32A5">
        <w:rPr>
          <w:lang w:val="vi-VN"/>
        </w:rPr>
        <w:t xml:space="preserve">, quản lý </w:t>
      </w:r>
      <w:r>
        <w:t>khách hàng</w:t>
      </w:r>
      <w:r w:rsidR="00325DF2" w:rsidRPr="00325DF2">
        <w:rPr>
          <w:lang w:val="vi-VN"/>
        </w:rPr>
        <w:t xml:space="preserve"> </w:t>
      </w:r>
      <w:r w:rsidR="00DB32A5">
        <w:rPr>
          <w:lang w:val="vi-VN"/>
        </w:rPr>
        <w:t xml:space="preserve">, xem </w:t>
      </w:r>
      <w:r>
        <w:t>lịch hẹn đã đặt</w:t>
      </w:r>
      <w:r w:rsidR="00DB32A5">
        <w:rPr>
          <w:lang w:val="vi-VN"/>
        </w:rPr>
        <w:t xml:space="preserve">, kiểm tra </w:t>
      </w:r>
      <w:r>
        <w:t>lịch hẹn</w:t>
      </w:r>
      <w:r w:rsidR="00DB32A5">
        <w:t>,</w:t>
      </w:r>
      <w:r w:rsidR="00DB32A5" w:rsidRPr="00325DF2">
        <w:rPr>
          <w:lang w:val="vi-VN"/>
        </w:rPr>
        <w:t xml:space="preserve"> </w:t>
      </w:r>
      <w:r w:rsidR="00325DF2" w:rsidRPr="00325DF2">
        <w:rPr>
          <w:lang w:val="vi-VN"/>
        </w:rPr>
        <w:t>….</w:t>
      </w:r>
    </w:p>
    <w:p w14:paraId="4418108E" w14:textId="54E98A70" w:rsidR="00325DF2" w:rsidRPr="003267F6" w:rsidRDefault="003267F6" w:rsidP="001F12A6">
      <w:pPr>
        <w:pStyle w:val="Heading3"/>
        <w:numPr>
          <w:ilvl w:val="1"/>
          <w:numId w:val="4"/>
        </w:numPr>
        <w:rPr>
          <w:lang w:val="vi-VN"/>
        </w:rPr>
      </w:pPr>
      <w:bookmarkStart w:id="169" w:name="_Toc173355610"/>
      <w:r w:rsidRPr="003267F6">
        <w:t>K</w:t>
      </w:r>
      <w:r w:rsidR="00325DF2" w:rsidRPr="003267F6">
        <w:rPr>
          <w:lang w:val="vi-VN"/>
        </w:rPr>
        <w:t>hả năng ứng dụng</w:t>
      </w:r>
      <w:bookmarkEnd w:id="169"/>
    </w:p>
    <w:p w14:paraId="6A3FE3B6" w14:textId="77777777" w:rsidR="00325DF2" w:rsidRPr="003267F6" w:rsidRDefault="00325DF2" w:rsidP="009552CF">
      <w:pPr>
        <w:spacing w:before="120" w:after="120" w:line="360" w:lineRule="auto"/>
        <w:ind w:left="142" w:firstLine="284"/>
        <w:jc w:val="both"/>
        <w:rPr>
          <w:lang w:val="vi-VN"/>
        </w:rPr>
      </w:pPr>
      <w:r w:rsidRPr="003267F6">
        <w:rPr>
          <w:lang w:val="vi-VN"/>
        </w:rPr>
        <w:t>Các công nghệ được tìm hiểu, sử dụng trong hệ thống website đều là những công nghệ tiên tiến, có khả năng cao vẫn còn được sử dụng và phát triển nên có thể ứng dụng và phát triển thêm trong tương lai.</w:t>
      </w:r>
    </w:p>
    <w:p w14:paraId="300FABF0" w14:textId="2D2CC54F" w:rsidR="00325DF2" w:rsidRPr="003267F6" w:rsidRDefault="00325DF2" w:rsidP="009552CF">
      <w:pPr>
        <w:spacing w:before="120" w:after="120" w:line="360" w:lineRule="auto"/>
        <w:ind w:left="142" w:firstLine="284"/>
        <w:jc w:val="both"/>
        <w:rPr>
          <w:lang w:val="vi-VN"/>
        </w:rPr>
      </w:pPr>
      <w:r w:rsidRPr="003267F6">
        <w:rPr>
          <w:lang w:val="vi-VN"/>
        </w:rPr>
        <w:t xml:space="preserve">Đề tài “Xây dựng </w:t>
      </w:r>
      <w:r w:rsidR="00DB32A5" w:rsidRPr="00700506">
        <w:rPr>
          <w:noProof/>
        </w:rPr>
        <w:t>website</w:t>
      </w:r>
      <w:r w:rsidR="00DB32A5">
        <w:rPr>
          <w:noProof/>
        </w:rPr>
        <w:t xml:space="preserve"> </w:t>
      </w:r>
      <w:r w:rsidR="0033796C">
        <w:rPr>
          <w:noProof/>
        </w:rPr>
        <w:t>đặt lịch hẹn đa dịch vụ</w:t>
      </w:r>
      <w:r w:rsidR="00DB32A5">
        <w:rPr>
          <w:noProof/>
        </w:rPr>
        <w:t>”</w:t>
      </w:r>
      <w:r w:rsidR="00DB32A5" w:rsidRPr="003267F6">
        <w:rPr>
          <w:lang w:val="vi-VN"/>
        </w:rPr>
        <w:t xml:space="preserve"> </w:t>
      </w:r>
      <w:r w:rsidR="00DB32A5">
        <w:rPr>
          <w:lang w:val="vi-VN"/>
        </w:rPr>
        <w:t xml:space="preserve">trên nền tảng </w:t>
      </w:r>
      <w:r w:rsidR="0033796C">
        <w:t>PHP</w:t>
      </w:r>
      <w:r w:rsidRPr="003267F6">
        <w:rPr>
          <w:lang w:val="vi-VN"/>
        </w:rPr>
        <w:t xml:space="preserve"> là một website</w:t>
      </w:r>
      <w:r w:rsidR="00DB32A5">
        <w:t xml:space="preserve"> </w:t>
      </w:r>
      <w:r w:rsidR="0033796C">
        <w:t>giúp người dùng có thể nhanh chống đặt lịch hẹn</w:t>
      </w:r>
      <w:r w:rsidRPr="003267F6">
        <w:rPr>
          <w:lang w:val="vi-VN"/>
        </w:rPr>
        <w:t xml:space="preserve"> tương đối hoàn chỉnh, phù hợp với nhu cầu sử dụng thực tế hiện nay, có thể đưa vào ứng dụng và hoạt động.</w:t>
      </w:r>
    </w:p>
    <w:p w14:paraId="087D4FFA" w14:textId="44CB6E91" w:rsidR="009552CF" w:rsidRPr="009552CF" w:rsidRDefault="00325DF2" w:rsidP="001F12A6">
      <w:pPr>
        <w:pStyle w:val="Heading2"/>
        <w:numPr>
          <w:ilvl w:val="1"/>
          <w:numId w:val="4"/>
        </w:numPr>
      </w:pPr>
      <w:bookmarkStart w:id="170" w:name="_Toc173355611"/>
      <w:r w:rsidRPr="003267F6">
        <w:t>Hạn chế</w:t>
      </w:r>
      <w:bookmarkEnd w:id="170"/>
    </w:p>
    <w:p w14:paraId="1B53C5A0" w14:textId="69B67753" w:rsidR="00325DF2" w:rsidRPr="003267F6" w:rsidRDefault="003267F6" w:rsidP="009552CF">
      <w:pPr>
        <w:spacing w:before="120" w:after="120" w:line="360" w:lineRule="auto"/>
        <w:ind w:firstLine="720"/>
        <w:jc w:val="both"/>
        <w:rPr>
          <w:lang w:val="vi-VN"/>
        </w:rPr>
      </w:pPr>
      <w:r>
        <w:t xml:space="preserve"> </w:t>
      </w:r>
      <w:r w:rsidR="0033796C">
        <w:t>Mặc dù việc xây dựng website đặt lịch hẹn đa dịch vụ mang lại nhiều lợi ích, nhưng vẫn tồn tại một số hạn chế và thách thức cần được xem xét và khắc phục</w:t>
      </w:r>
      <w:r w:rsidR="00325DF2" w:rsidRPr="003267F6">
        <w:rPr>
          <w:lang w:val="vi-VN"/>
        </w:rPr>
        <w:t>:</w:t>
      </w:r>
    </w:p>
    <w:p w14:paraId="77D14F28" w14:textId="77777777" w:rsidR="00325DF2" w:rsidRPr="003267F6" w:rsidRDefault="00DB32A5">
      <w:pPr>
        <w:pStyle w:val="ListParagraph"/>
        <w:numPr>
          <w:ilvl w:val="0"/>
          <w:numId w:val="15"/>
        </w:numPr>
        <w:spacing w:before="120" w:after="120" w:line="360" w:lineRule="auto"/>
        <w:ind w:left="0" w:firstLine="720"/>
        <w:jc w:val="both"/>
        <w:rPr>
          <w:lang w:val="vi-VN"/>
        </w:rPr>
      </w:pPr>
      <w:r>
        <w:rPr>
          <w:lang w:val="vi-VN"/>
        </w:rPr>
        <w:t>Chưa có tính năng lọc</w:t>
      </w:r>
      <w:r w:rsidR="00325DF2" w:rsidRPr="003267F6">
        <w:rPr>
          <w:lang w:val="vi-VN"/>
        </w:rPr>
        <w:t xml:space="preserve"> nhiều thuộc tính.</w:t>
      </w:r>
    </w:p>
    <w:p w14:paraId="33D6AF0A"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Còn ít chức năng so với một hệ thống lớn.</w:t>
      </w:r>
    </w:p>
    <w:p w14:paraId="4E05CFB3"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Chưa hỗ trợ đa ngôn ngữ.</w:t>
      </w:r>
    </w:p>
    <w:p w14:paraId="51343157" w14:textId="5BCEBC00" w:rsidR="009552CF" w:rsidRPr="009552CF" w:rsidRDefault="00325DF2" w:rsidP="001F12A6">
      <w:pPr>
        <w:pStyle w:val="Heading2"/>
        <w:numPr>
          <w:ilvl w:val="1"/>
          <w:numId w:val="4"/>
        </w:numPr>
      </w:pPr>
      <w:bookmarkStart w:id="171" w:name="_Toc173355612"/>
      <w:r w:rsidRPr="00325DF2">
        <w:t>Hướng phát triển</w:t>
      </w:r>
      <w:bookmarkEnd w:id="171"/>
    </w:p>
    <w:p w14:paraId="67ABFEC9" w14:textId="77777777" w:rsidR="00325DF2" w:rsidRPr="003267F6" w:rsidRDefault="00325DF2">
      <w:pPr>
        <w:pStyle w:val="ListParagraph"/>
        <w:numPr>
          <w:ilvl w:val="0"/>
          <w:numId w:val="16"/>
        </w:numPr>
        <w:spacing w:line="360" w:lineRule="auto"/>
        <w:jc w:val="both"/>
        <w:rPr>
          <w:lang w:val="vi-VN"/>
        </w:rPr>
      </w:pPr>
      <w:r w:rsidRPr="003267F6">
        <w:rPr>
          <w:lang w:val="vi-VN"/>
        </w:rPr>
        <w:t>Phát triển ứng dụng trên nền tảng di động.</w:t>
      </w:r>
    </w:p>
    <w:p w14:paraId="4C5A60F3" w14:textId="77777777" w:rsidR="00325DF2" w:rsidRPr="003267F6" w:rsidRDefault="00325DF2">
      <w:pPr>
        <w:pStyle w:val="ListParagraph"/>
        <w:numPr>
          <w:ilvl w:val="0"/>
          <w:numId w:val="16"/>
        </w:numPr>
        <w:spacing w:line="360" w:lineRule="auto"/>
        <w:jc w:val="both"/>
        <w:rPr>
          <w:lang w:val="vi-VN"/>
        </w:rPr>
      </w:pPr>
      <w:r w:rsidRPr="003267F6">
        <w:rPr>
          <w:lang w:val="vi-VN"/>
        </w:rPr>
        <w:lastRenderedPageBreak/>
        <w:t>Tích hợp chatbot với website.</w:t>
      </w:r>
    </w:p>
    <w:p w14:paraId="424634C0" w14:textId="77777777" w:rsidR="00325DF2" w:rsidRPr="003267F6" w:rsidRDefault="00325DF2">
      <w:pPr>
        <w:pStyle w:val="ListParagraph"/>
        <w:numPr>
          <w:ilvl w:val="0"/>
          <w:numId w:val="16"/>
        </w:numPr>
        <w:spacing w:line="360" w:lineRule="auto"/>
        <w:jc w:val="both"/>
        <w:rPr>
          <w:lang w:val="vi-VN"/>
        </w:rPr>
      </w:pPr>
      <w:r w:rsidRPr="003267F6">
        <w:rPr>
          <w:lang w:val="vi-VN"/>
        </w:rPr>
        <w:t>Nâng cao bảo mật dữ liệu người dùng.</w:t>
      </w:r>
    </w:p>
    <w:p w14:paraId="1A6287DD" w14:textId="77777777" w:rsidR="00325DF2" w:rsidRPr="003267F6" w:rsidRDefault="00325DF2">
      <w:pPr>
        <w:pStyle w:val="ListParagraph"/>
        <w:numPr>
          <w:ilvl w:val="0"/>
          <w:numId w:val="16"/>
        </w:numPr>
        <w:spacing w:line="360" w:lineRule="auto"/>
        <w:jc w:val="both"/>
        <w:rPr>
          <w:lang w:val="vi-VN"/>
        </w:rPr>
      </w:pPr>
      <w:r w:rsidRPr="003267F6">
        <w:rPr>
          <w:lang w:val="vi-VN"/>
        </w:rPr>
        <w:t>Tối ưu hóa tốc độ hệ thống.</w:t>
      </w:r>
    </w:p>
    <w:p w14:paraId="5102E228" w14:textId="77777777" w:rsidR="00AF4014" w:rsidRPr="00941090" w:rsidRDefault="00AF4014" w:rsidP="003267F6">
      <w:pPr>
        <w:pStyle w:val="BodyText"/>
        <w:ind w:firstLine="397"/>
      </w:pPr>
      <w:bookmarkStart w:id="172" w:name="_Toc126865593"/>
      <w:bookmarkStart w:id="173" w:name="_Toc127730524"/>
      <w:bookmarkEnd w:id="123"/>
      <w:bookmarkEnd w:id="124"/>
      <w:r>
        <w:br w:type="page"/>
      </w:r>
      <w:bookmarkEnd w:id="172"/>
      <w:bookmarkEnd w:id="173"/>
    </w:p>
    <w:p w14:paraId="76AAED32" w14:textId="77777777" w:rsidR="00AF4014" w:rsidRPr="00941090" w:rsidRDefault="00AF4014" w:rsidP="00AF4014">
      <w:pPr>
        <w:spacing w:after="160" w:line="259" w:lineRule="auto"/>
        <w:jc w:val="center"/>
        <w:outlineLvl w:val="0"/>
        <w:rPr>
          <w:bCs/>
          <w:szCs w:val="26"/>
        </w:rPr>
      </w:pPr>
      <w:bookmarkStart w:id="174" w:name="_Toc173355613"/>
      <w:r w:rsidRPr="000A1F1C">
        <w:rPr>
          <w:b/>
          <w:sz w:val="28"/>
          <w:szCs w:val="28"/>
        </w:rPr>
        <w:lastRenderedPageBreak/>
        <w:t>DANH MỤC TÀI LIỆU THAM KHẢO</w:t>
      </w:r>
      <w:bookmarkEnd w:id="174"/>
    </w:p>
    <w:p w14:paraId="2DE37216" w14:textId="054815F2" w:rsidR="00355E03" w:rsidRPr="00896674" w:rsidRDefault="005502A9" w:rsidP="00E35CDD">
      <w:pPr>
        <w:spacing w:before="120" w:after="120" w:line="360" w:lineRule="auto"/>
        <w:jc w:val="both"/>
      </w:pPr>
      <w:r>
        <w:t xml:space="preserve">[1] </w:t>
      </w:r>
      <w:hyperlink r:id="rId67" w:history="1">
        <w:r w:rsidRPr="005502A9">
          <w:rPr>
            <w:rStyle w:val="Hyperlink"/>
          </w:rPr>
          <w:t>https://wiki.matbao.net/html-la-gi-nen-tang-lap-trinh-web-cho-nguoi-moi-bat-dau/</w:t>
        </w:r>
      </w:hyperlink>
    </w:p>
    <w:p w14:paraId="1EEA629D" w14:textId="37573749" w:rsidR="00482B94" w:rsidRDefault="005502A9" w:rsidP="005502A9">
      <w:pPr>
        <w:spacing w:before="120" w:after="120" w:line="360" w:lineRule="auto"/>
        <w:rPr>
          <w:bCs/>
          <w:szCs w:val="26"/>
        </w:rPr>
      </w:pPr>
      <w:r>
        <w:rPr>
          <w:bCs/>
          <w:szCs w:val="26"/>
        </w:rPr>
        <w:t xml:space="preserve">[2] </w:t>
      </w:r>
      <w:hyperlink r:id="rId68" w:history="1">
        <w:r w:rsidRPr="005502A9">
          <w:rPr>
            <w:rStyle w:val="Hyperlink"/>
            <w:bCs/>
            <w:szCs w:val="26"/>
          </w:rPr>
          <w:t>https://topdev.vn/blog/css-la-gi/</w:t>
        </w:r>
      </w:hyperlink>
    </w:p>
    <w:p w14:paraId="5C6579DB" w14:textId="01B7E0A9" w:rsidR="005502A9" w:rsidRDefault="005502A9" w:rsidP="005502A9">
      <w:pPr>
        <w:spacing w:before="120" w:after="120" w:line="360" w:lineRule="auto"/>
        <w:rPr>
          <w:bCs/>
          <w:szCs w:val="26"/>
        </w:rPr>
      </w:pPr>
      <w:r>
        <w:rPr>
          <w:bCs/>
          <w:szCs w:val="26"/>
        </w:rPr>
        <w:t xml:space="preserve">[3] </w:t>
      </w:r>
      <w:hyperlink r:id="rId69" w:history="1">
        <w:r w:rsidRPr="005502A9">
          <w:rPr>
            <w:rStyle w:val="Hyperlink"/>
            <w:bCs/>
            <w:szCs w:val="26"/>
          </w:rPr>
          <w:t>https://tenten.vn/tin-tuc/javascript-la-gi/</w:t>
        </w:r>
      </w:hyperlink>
    </w:p>
    <w:p w14:paraId="3320B096" w14:textId="39DE4260" w:rsidR="00EB45F2" w:rsidRDefault="005502A9" w:rsidP="005502A9">
      <w:pPr>
        <w:spacing w:before="120" w:after="120" w:line="360" w:lineRule="auto"/>
        <w:rPr>
          <w:rStyle w:val="Hyperlink"/>
          <w:bCs/>
          <w:szCs w:val="26"/>
        </w:rPr>
      </w:pPr>
      <w:r>
        <w:rPr>
          <w:bCs/>
          <w:szCs w:val="26"/>
        </w:rPr>
        <w:t xml:space="preserve">[4] </w:t>
      </w:r>
      <w:hyperlink r:id="rId70" w:history="1">
        <w:r w:rsidRPr="005502A9">
          <w:rPr>
            <w:rStyle w:val="Hyperlink"/>
            <w:bCs/>
            <w:szCs w:val="26"/>
          </w:rPr>
          <w:t>https://topdev.vn/blog/ngon-ngu-lap-trinh-php-la-gi-tat-tan-tat-nhung-dieu-ban-can-biet-ve-php/</w:t>
        </w:r>
      </w:hyperlink>
    </w:p>
    <w:p w14:paraId="41B56D39" w14:textId="37747072" w:rsidR="00EB45F2" w:rsidRDefault="00EB45F2" w:rsidP="005502A9">
      <w:pPr>
        <w:spacing w:before="120" w:after="120" w:line="360" w:lineRule="auto"/>
        <w:rPr>
          <w:rStyle w:val="Hyperlink"/>
          <w:bCs/>
          <w:color w:val="auto"/>
          <w:szCs w:val="26"/>
          <w:u w:val="none"/>
        </w:rPr>
      </w:pPr>
      <w:r w:rsidRPr="00EB45F2">
        <w:rPr>
          <w:rStyle w:val="Hyperlink"/>
          <w:bCs/>
          <w:color w:val="auto"/>
          <w:szCs w:val="26"/>
          <w:u w:val="none"/>
        </w:rPr>
        <w:t>[5]</w:t>
      </w:r>
      <w:r>
        <w:rPr>
          <w:rStyle w:val="Hyperlink"/>
          <w:bCs/>
          <w:color w:val="auto"/>
          <w:szCs w:val="26"/>
          <w:u w:val="none"/>
        </w:rPr>
        <w:t xml:space="preserve"> </w:t>
      </w:r>
      <w:hyperlink r:id="rId71" w:history="1">
        <w:r w:rsidRPr="00EB45F2">
          <w:rPr>
            <w:rStyle w:val="Hyperlink"/>
            <w:bCs/>
            <w:szCs w:val="26"/>
          </w:rPr>
          <w:t>https://www.hostinger.vn/huong-dan/mysql-la-gi/</w:t>
        </w:r>
      </w:hyperlink>
    </w:p>
    <w:p w14:paraId="75C90696" w14:textId="03CDCC07" w:rsidR="00EB45F2" w:rsidRDefault="00EB45F2" w:rsidP="005502A9">
      <w:pPr>
        <w:spacing w:before="120" w:after="120" w:line="360" w:lineRule="auto"/>
        <w:rPr>
          <w:rStyle w:val="Hyperlink"/>
          <w:bCs/>
          <w:color w:val="auto"/>
          <w:szCs w:val="26"/>
          <w:u w:val="none"/>
        </w:rPr>
      </w:pPr>
      <w:r>
        <w:rPr>
          <w:rStyle w:val="Hyperlink"/>
          <w:bCs/>
          <w:color w:val="auto"/>
          <w:szCs w:val="26"/>
          <w:u w:val="none"/>
        </w:rPr>
        <w:t>[6]</w:t>
      </w:r>
      <w:r w:rsidR="003F3DAC">
        <w:rPr>
          <w:rStyle w:val="Hyperlink"/>
          <w:bCs/>
          <w:color w:val="auto"/>
          <w:szCs w:val="26"/>
          <w:u w:val="none"/>
        </w:rPr>
        <w:t xml:space="preserve"> </w:t>
      </w:r>
      <w:hyperlink r:id="rId72" w:history="1">
        <w:r w:rsidR="003F3DAC" w:rsidRPr="003F3DAC">
          <w:rPr>
            <w:rStyle w:val="Hyperlink"/>
            <w:bCs/>
            <w:szCs w:val="26"/>
          </w:rPr>
          <w:t>https://wiki.matbao.net/phpmyadmin-la-gi-kien-thuc-can-biet-khi-su-dung-phpmyadmin/</w:t>
        </w:r>
      </w:hyperlink>
    </w:p>
    <w:p w14:paraId="5FB7D60B" w14:textId="3B312321" w:rsidR="00EB45F2" w:rsidRDefault="00EB45F2" w:rsidP="005502A9">
      <w:pPr>
        <w:spacing w:before="120" w:after="120" w:line="360" w:lineRule="auto"/>
        <w:rPr>
          <w:rStyle w:val="Hyperlink"/>
          <w:bCs/>
          <w:color w:val="auto"/>
          <w:szCs w:val="26"/>
          <w:u w:val="none"/>
        </w:rPr>
      </w:pPr>
      <w:r>
        <w:rPr>
          <w:rStyle w:val="Hyperlink"/>
          <w:bCs/>
          <w:color w:val="auto"/>
          <w:szCs w:val="26"/>
          <w:u w:val="none"/>
        </w:rPr>
        <w:t>[7]</w:t>
      </w:r>
      <w:r w:rsidR="003F3DAC">
        <w:rPr>
          <w:rStyle w:val="Hyperlink"/>
          <w:bCs/>
          <w:color w:val="auto"/>
          <w:szCs w:val="26"/>
          <w:u w:val="none"/>
        </w:rPr>
        <w:t xml:space="preserve"> </w:t>
      </w:r>
      <w:hyperlink r:id="rId73" w:history="1">
        <w:r w:rsidR="003F3DAC" w:rsidRPr="003F3DAC">
          <w:rPr>
            <w:rStyle w:val="Hyperlink"/>
            <w:bCs/>
            <w:szCs w:val="26"/>
          </w:rPr>
          <w:t>https://www.thegioididong.com/hoi-dap/xampp-la-gi-cach-cai-dat-va-su-dung-localhost-tren-may-1339338</w:t>
        </w:r>
      </w:hyperlink>
    </w:p>
    <w:p w14:paraId="513D88B2" w14:textId="430B5F11" w:rsidR="00EB45F2" w:rsidRPr="00EB45F2" w:rsidRDefault="00EB45F2" w:rsidP="005502A9">
      <w:pPr>
        <w:spacing w:before="120" w:after="120" w:line="360" w:lineRule="auto"/>
        <w:rPr>
          <w:bCs/>
          <w:szCs w:val="26"/>
        </w:rPr>
      </w:pPr>
      <w:r>
        <w:rPr>
          <w:rStyle w:val="Hyperlink"/>
          <w:bCs/>
          <w:color w:val="auto"/>
          <w:szCs w:val="26"/>
          <w:u w:val="none"/>
        </w:rPr>
        <w:t>[8]</w:t>
      </w:r>
      <w:r w:rsidR="003F3DAC">
        <w:rPr>
          <w:rStyle w:val="Hyperlink"/>
          <w:bCs/>
          <w:color w:val="auto"/>
          <w:szCs w:val="26"/>
          <w:u w:val="none"/>
        </w:rPr>
        <w:t xml:space="preserve"> </w:t>
      </w:r>
      <w:hyperlink r:id="rId74" w:history="1">
        <w:r w:rsidR="003F3DAC" w:rsidRPr="003F3DAC">
          <w:rPr>
            <w:rStyle w:val="Hyperlink"/>
            <w:bCs/>
            <w:szCs w:val="26"/>
          </w:rPr>
          <w:t>https://fptshop.com.vn/tin-tuc/danh-gia/visual-studio-code-la-gi-cac-tinh-nang-noi-bat-cua-visual-studio-code-146213</w:t>
        </w:r>
      </w:hyperlink>
    </w:p>
    <w:sectPr w:rsidR="00EB45F2" w:rsidRPr="00EB45F2" w:rsidSect="000268B1">
      <w:footerReference w:type="default" r:id="rId75"/>
      <w:pgSz w:w="11907" w:h="16840" w:code="9"/>
      <w:pgMar w:top="1134" w:right="1134" w:bottom="1134" w:left="1418" w:header="34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FC657E" w14:textId="77777777" w:rsidR="00FC3932" w:rsidRDefault="00FC3932" w:rsidP="002A2A70">
      <w:r>
        <w:separator/>
      </w:r>
    </w:p>
  </w:endnote>
  <w:endnote w:type="continuationSeparator" w:id="0">
    <w:p w14:paraId="0831DD4E" w14:textId="77777777" w:rsidR="00FC3932" w:rsidRDefault="00FC3932"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97099" w14:textId="77777777" w:rsidR="002728AD" w:rsidRDefault="002728AD">
    <w:pPr>
      <w:pStyle w:val="Footer"/>
      <w:jc w:val="center"/>
    </w:pPr>
  </w:p>
  <w:p w14:paraId="6371916B" w14:textId="77777777" w:rsidR="002728AD" w:rsidRDefault="002728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C9A00" w14:textId="77777777" w:rsidR="00325DF2" w:rsidRDefault="00325D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72DA" w14:textId="77777777" w:rsidR="00325DF2" w:rsidRDefault="00325DF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B8B0A" w14:textId="77777777" w:rsidR="00325DF2" w:rsidRDefault="00325D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323370"/>
      <w:docPartObj>
        <w:docPartGallery w:val="Page Numbers (Bottom of Page)"/>
        <w:docPartUnique/>
      </w:docPartObj>
    </w:sdtPr>
    <w:sdtEndPr>
      <w:rPr>
        <w:noProof/>
      </w:rPr>
    </w:sdtEndPr>
    <w:sdtContent>
      <w:p w14:paraId="09CCEBFB" w14:textId="77777777" w:rsidR="00325DF2" w:rsidRDefault="00325DF2">
        <w:pPr>
          <w:pStyle w:val="Footer"/>
          <w:jc w:val="right"/>
        </w:pPr>
        <w:r>
          <w:fldChar w:fldCharType="begin"/>
        </w:r>
        <w:r>
          <w:instrText xml:space="preserve"> PAGE   \* MERGEFORMAT </w:instrText>
        </w:r>
        <w:r>
          <w:fldChar w:fldCharType="separate"/>
        </w:r>
        <w:r w:rsidR="007F7100">
          <w:rPr>
            <w:noProof/>
          </w:rPr>
          <w:t>8</w:t>
        </w:r>
        <w:r>
          <w:rPr>
            <w:noProof/>
          </w:rPr>
          <w:fldChar w:fldCharType="end"/>
        </w:r>
      </w:p>
    </w:sdtContent>
  </w:sdt>
  <w:p w14:paraId="1585B056" w14:textId="77777777" w:rsidR="00325DF2" w:rsidRDefault="00325DF2">
    <w:pPr>
      <w:pStyle w:val="Footer"/>
      <w:ind w:right="360"/>
      <w:rPr>
        <w:lang w:val="en-US"/>
      </w:rPr>
    </w:pPr>
    <w:r>
      <w:rPr>
        <w:noProof/>
        <w:lang w:val="en-US" w:eastAsia="en-US"/>
      </w:rPr>
      <mc:AlternateContent>
        <mc:Choice Requires="wps">
          <w:drawing>
            <wp:anchor distT="0" distB="0" distL="114300" distR="114300" simplePos="0" relativeHeight="251661312" behindDoc="0" locked="0" layoutInCell="1" allowOverlap="1" wp14:anchorId="27224124" wp14:editId="6829D193">
              <wp:simplePos x="0" y="0"/>
              <wp:positionH relativeFrom="margin">
                <wp:align>left</wp:align>
              </wp:positionH>
              <wp:positionV relativeFrom="paragraph">
                <wp:posOffset>24765</wp:posOffset>
              </wp:positionV>
              <wp:extent cx="5931535" cy="0"/>
              <wp:effectExtent l="0" t="19050" r="31115" b="19050"/>
              <wp:wrapNone/>
              <wp:docPr id="12" name="Straight Connector 12"/>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DD60C" id="Straight Connector 12"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6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" strokecolor="#aeaaaa [2414]" strokeweight="3pt">
              <v:stroke linestyle="thickThin" joinstyle="miter"/>
              <w10:wrap anchorx="margin"/>
            </v:line>
          </w:pict>
        </mc:Fallback>
      </mc:AlternateContent>
    </w:r>
  </w:p>
  <w:p w14:paraId="44CA96E7" w14:textId="7DCAAA2F" w:rsidR="00325DF2" w:rsidRPr="000268B1" w:rsidRDefault="00325DF2">
    <w:pPr>
      <w:pStyle w:val="Footer"/>
      <w:ind w:right="360"/>
      <w:rPr>
        <w:sz w:val="22"/>
        <w:lang w:val="en-US"/>
      </w:rPr>
    </w:pPr>
    <w:r w:rsidRPr="000268B1">
      <w:rPr>
        <w:sz w:val="22"/>
        <w:lang w:val="en-US"/>
      </w:rPr>
      <w:t xml:space="preserve">SVTH: </w:t>
    </w:r>
    <w:r w:rsidR="009E1D82">
      <w:rPr>
        <w:sz w:val="22"/>
        <w:lang w:val="en-US"/>
      </w:rPr>
      <w:t>Nhan Lê Minh Trọng</w:t>
    </w:r>
    <w:r>
      <w:rPr>
        <w:sz w:val="22"/>
        <w:lang w:val="en-US"/>
      </w:rPr>
      <w:t>_1101201</w:t>
    </w:r>
    <w:r w:rsidR="009E1D82">
      <w:rPr>
        <w:sz w:val="22"/>
        <w:lang w:val="en-US"/>
      </w:rPr>
      <w:t>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3291506" w14:textId="77777777" w:rsidR="00FC3932" w:rsidRDefault="00FC3932" w:rsidP="002A2A70">
      <w:r>
        <w:separator/>
      </w:r>
    </w:p>
  </w:footnote>
  <w:footnote w:type="continuationSeparator" w:id="0">
    <w:p w14:paraId="693CB5DD" w14:textId="77777777" w:rsidR="00FC3932" w:rsidRDefault="00FC3932"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2382B" w14:textId="77777777" w:rsidR="00325DF2" w:rsidRDefault="00325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E66BA" w14:textId="54E581B9" w:rsidR="00325DF2" w:rsidRPr="00B27DE6" w:rsidRDefault="00325DF2" w:rsidP="00B27DE6">
    <w:pPr>
      <w:spacing w:line="276" w:lineRule="auto"/>
      <w:rPr>
        <w:bCs/>
        <w:sz w:val="18"/>
        <w:szCs w:val="40"/>
      </w:rPr>
    </w:pPr>
    <w:r w:rsidRPr="00B27DE6">
      <w:rPr>
        <w:bCs/>
        <w:sz w:val="18"/>
        <w:szCs w:val="40"/>
      </w:rPr>
      <w:t xml:space="preserve">XÂY DỰNG WEBSITE </w:t>
    </w:r>
    <w:r w:rsidR="00534631">
      <w:rPr>
        <w:bCs/>
        <w:sz w:val="18"/>
        <w:szCs w:val="40"/>
      </w:rPr>
      <w:t>ĐẶT LỊCH HẸN ĐA DỊCH VỤ</w:t>
    </w:r>
  </w:p>
  <w:p w14:paraId="4E77C84F" w14:textId="77777777" w:rsidR="00325DF2" w:rsidRDefault="00325DF2">
    <w:pPr>
      <w:pStyle w:val="Header"/>
    </w:pPr>
    <w:r>
      <w:rPr>
        <w:noProof/>
      </w:rPr>
      <mc:AlternateContent>
        <mc:Choice Requires="wps">
          <w:drawing>
            <wp:anchor distT="0" distB="0" distL="114300" distR="114300" simplePos="0" relativeHeight="251659264" behindDoc="0" locked="0" layoutInCell="1" allowOverlap="1" wp14:anchorId="596D48FD" wp14:editId="50960A9E">
              <wp:simplePos x="0" y="0"/>
              <wp:positionH relativeFrom="margin">
                <wp:align>left</wp:align>
              </wp:positionH>
              <wp:positionV relativeFrom="paragraph">
                <wp:posOffset>41971</wp:posOffset>
              </wp:positionV>
              <wp:extent cx="5931673" cy="0"/>
              <wp:effectExtent l="0" t="19050" r="31115" b="19050"/>
              <wp:wrapNone/>
              <wp:docPr id="4" name="Straight Connector 4"/>
              <wp:cNvGraphicFramePr/>
              <a:graphic xmlns:a="http://schemas.openxmlformats.org/drawingml/2006/main">
                <a:graphicData uri="http://schemas.microsoft.com/office/word/2010/wordprocessingShape">
                  <wps:wsp>
                    <wps:cNvCnPr/>
                    <wps:spPr>
                      <a:xfrm>
                        <a:off x="0" y="0"/>
                        <a:ext cx="5931673"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C958C" id="Straight Connector 4"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pt" to="467.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&#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0D35B" w14:textId="77777777" w:rsidR="00325DF2" w:rsidRDefault="00325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multilevel"/>
    <w:tmpl w:val="EEC21BBC"/>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1065" w:hanging="52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 w15:restartNumberingAfterBreak="0">
    <w:nsid w:val="0000000C"/>
    <w:multiLevelType w:val="multilevel"/>
    <w:tmpl w:val="4D784E82"/>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299628E"/>
    <w:multiLevelType w:val="hybridMultilevel"/>
    <w:tmpl w:val="3B4E9252"/>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91943"/>
    <w:multiLevelType w:val="multilevel"/>
    <w:tmpl w:val="87D8D826"/>
    <w:lvl w:ilvl="0">
      <w:start w:val="2"/>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5" w15:restartNumberingAfterBreak="0">
    <w:nsid w:val="12D77576"/>
    <w:multiLevelType w:val="hybridMultilevel"/>
    <w:tmpl w:val="66646A3E"/>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35E2E5D"/>
    <w:multiLevelType w:val="multilevel"/>
    <w:tmpl w:val="BC6AD736"/>
    <w:lvl w:ilvl="0">
      <w:start w:val="2"/>
      <w:numFmt w:val="decimal"/>
      <w:lvlText w:val="%1"/>
      <w:lvlJc w:val="left"/>
      <w:pPr>
        <w:ind w:left="540" w:hanging="540"/>
      </w:pPr>
      <w:rPr>
        <w:rFonts w:hint="default"/>
      </w:rPr>
    </w:lvl>
    <w:lvl w:ilvl="1">
      <w:start w:val="3"/>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7"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15:restartNumberingAfterBreak="0">
    <w:nsid w:val="1B5E1979"/>
    <w:multiLevelType w:val="hybridMultilevel"/>
    <w:tmpl w:val="180A7CA6"/>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23796"/>
    <w:multiLevelType w:val="hybridMultilevel"/>
    <w:tmpl w:val="662AE0BC"/>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140B91"/>
    <w:multiLevelType w:val="multilevel"/>
    <w:tmpl w:val="DD22EA9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4"/>
      <w:numFmt w:val="decimal"/>
      <w:lvlText w:val="%1.%2.%3"/>
      <w:lvlJc w:val="left"/>
      <w:pPr>
        <w:ind w:left="1348" w:hanging="744"/>
      </w:pPr>
      <w:rPr>
        <w:rFonts w:hint="default"/>
      </w:rPr>
    </w:lvl>
    <w:lvl w:ilvl="3">
      <w:start w:val="7"/>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11" w15:restartNumberingAfterBreak="0">
    <w:nsid w:val="22845C93"/>
    <w:multiLevelType w:val="multilevel"/>
    <w:tmpl w:val="83003284"/>
    <w:lvl w:ilvl="0">
      <w:start w:val="4"/>
      <w:numFmt w:val="decimal"/>
      <w:lvlText w:val="%1"/>
      <w:lvlJc w:val="left"/>
      <w:pPr>
        <w:ind w:left="744" w:hanging="744"/>
      </w:pPr>
      <w:rPr>
        <w:rFonts w:hint="default"/>
      </w:rPr>
    </w:lvl>
    <w:lvl w:ilvl="1">
      <w:start w:val="2"/>
      <w:numFmt w:val="decimal"/>
      <w:lvlText w:val="%1.%2"/>
      <w:lvlJc w:val="left"/>
      <w:pPr>
        <w:ind w:left="1027" w:hanging="744"/>
      </w:pPr>
      <w:rPr>
        <w:rFonts w:hint="default"/>
      </w:rPr>
    </w:lvl>
    <w:lvl w:ilvl="2">
      <w:start w:val="1"/>
      <w:numFmt w:val="decimal"/>
      <w:lvlText w:val="%1.%2.%3"/>
      <w:lvlJc w:val="left"/>
      <w:pPr>
        <w:ind w:left="1310" w:hanging="744"/>
      </w:pPr>
      <w:rPr>
        <w:rFonts w:hint="default"/>
      </w:rPr>
    </w:lvl>
    <w:lvl w:ilvl="3">
      <w:start w:val="1"/>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2" w15:restartNumberingAfterBreak="0">
    <w:nsid w:val="23D42BFF"/>
    <w:multiLevelType w:val="hybridMultilevel"/>
    <w:tmpl w:val="FE22F11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FA22D8"/>
    <w:multiLevelType w:val="hybridMultilevel"/>
    <w:tmpl w:val="F526759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A7B24"/>
    <w:multiLevelType w:val="hybridMultilevel"/>
    <w:tmpl w:val="65525F10"/>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70257"/>
    <w:multiLevelType w:val="multilevel"/>
    <w:tmpl w:val="EF86A792"/>
    <w:lvl w:ilvl="0">
      <w:start w:val="3"/>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16" w15:restartNumberingAfterBreak="0">
    <w:nsid w:val="28A8754D"/>
    <w:multiLevelType w:val="hybridMultilevel"/>
    <w:tmpl w:val="A164E206"/>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BEF258F"/>
    <w:multiLevelType w:val="multilevel"/>
    <w:tmpl w:val="44840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9" w15:restartNumberingAfterBreak="0">
    <w:nsid w:val="2C2E0EAB"/>
    <w:multiLevelType w:val="multilevel"/>
    <w:tmpl w:val="33E8C864"/>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2C6B46ED"/>
    <w:multiLevelType w:val="multilevel"/>
    <w:tmpl w:val="79ECC9E2"/>
    <w:lvl w:ilvl="0">
      <w:start w:val="4"/>
      <w:numFmt w:val="decimal"/>
      <w:lvlText w:val="%1"/>
      <w:lvlJc w:val="left"/>
      <w:pPr>
        <w:ind w:left="360" w:hanging="360"/>
      </w:pPr>
      <w:rPr>
        <w:rFonts w:hint="default"/>
      </w:rPr>
    </w:lvl>
    <w:lvl w:ilvl="1">
      <w:start w:val="1"/>
      <w:numFmt w:val="decimal"/>
      <w:pStyle w:val="Heading2"/>
      <w:lvlText w:val="%1.%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321F7E3C"/>
    <w:multiLevelType w:val="multilevel"/>
    <w:tmpl w:val="BD6C72CC"/>
    <w:lvl w:ilvl="0">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56B42"/>
    <w:multiLevelType w:val="hybridMultilevel"/>
    <w:tmpl w:val="2AE852A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6"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1D48A3"/>
    <w:multiLevelType w:val="hybridMultilevel"/>
    <w:tmpl w:val="C7686FD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AC67EA"/>
    <w:multiLevelType w:val="hybridMultilevel"/>
    <w:tmpl w:val="8D127A6E"/>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4CF05469"/>
    <w:multiLevelType w:val="hybridMultilevel"/>
    <w:tmpl w:val="12EEB5B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1" w15:restartNumberingAfterBreak="0">
    <w:nsid w:val="4EE871B6"/>
    <w:multiLevelType w:val="multilevel"/>
    <w:tmpl w:val="69DEDBBE"/>
    <w:lvl w:ilvl="0">
      <w:start w:val="4"/>
      <w:numFmt w:val="decimal"/>
      <w:lvlText w:val="%1"/>
      <w:lvlJc w:val="left"/>
      <w:pPr>
        <w:ind w:left="744" w:hanging="744"/>
      </w:pPr>
      <w:rPr>
        <w:rFonts w:hint="default"/>
      </w:rPr>
    </w:lvl>
    <w:lvl w:ilvl="1">
      <w:start w:val="1"/>
      <w:numFmt w:val="decimal"/>
      <w:lvlText w:val="%1.%2"/>
      <w:lvlJc w:val="left"/>
      <w:pPr>
        <w:ind w:left="1046" w:hanging="744"/>
      </w:pPr>
      <w:rPr>
        <w:rFonts w:hint="default"/>
      </w:rPr>
    </w:lvl>
    <w:lvl w:ilvl="2">
      <w:start w:val="1"/>
      <w:numFmt w:val="decimal"/>
      <w:lvlText w:val="%1.%2.%3"/>
      <w:lvlJc w:val="left"/>
      <w:pPr>
        <w:ind w:left="1348" w:hanging="744"/>
      </w:pPr>
      <w:rPr>
        <w:rFonts w:hint="default"/>
      </w:rPr>
    </w:lvl>
    <w:lvl w:ilvl="3">
      <w:start w:val="2"/>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2"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B93974"/>
    <w:multiLevelType w:val="multilevel"/>
    <w:tmpl w:val="A4EA4706"/>
    <w:lvl w:ilvl="0">
      <w:start w:val="2"/>
      <w:numFmt w:val="decimal"/>
      <w:lvlText w:val="%1"/>
      <w:lvlJc w:val="left"/>
      <w:pPr>
        <w:ind w:left="540" w:hanging="540"/>
      </w:pPr>
      <w:rPr>
        <w:rFonts w:hint="default"/>
      </w:rPr>
    </w:lvl>
    <w:lvl w:ilvl="1">
      <w:start w:val="2"/>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34" w15:restartNumberingAfterBreak="0">
    <w:nsid w:val="5788576E"/>
    <w:multiLevelType w:val="hybridMultilevel"/>
    <w:tmpl w:val="C8BA2E9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A544C4"/>
    <w:multiLevelType w:val="multilevel"/>
    <w:tmpl w:val="B8308562"/>
    <w:lvl w:ilvl="0">
      <w:start w:val="3"/>
      <w:numFmt w:val="decimal"/>
      <w:lvlText w:val="%1"/>
      <w:lvlJc w:val="left"/>
      <w:pPr>
        <w:ind w:left="744" w:hanging="744"/>
      </w:pPr>
      <w:rPr>
        <w:rFonts w:hint="default"/>
      </w:rPr>
    </w:lvl>
    <w:lvl w:ilvl="1">
      <w:start w:val="3"/>
      <w:numFmt w:val="decimal"/>
      <w:lvlText w:val="%1.%2"/>
      <w:lvlJc w:val="left"/>
      <w:pPr>
        <w:ind w:left="1027" w:hanging="744"/>
      </w:pPr>
      <w:rPr>
        <w:rFonts w:hint="default"/>
      </w:rPr>
    </w:lvl>
    <w:lvl w:ilvl="2">
      <w:start w:val="4"/>
      <w:numFmt w:val="decimal"/>
      <w:lvlText w:val="%1.%2.%3"/>
      <w:lvlJc w:val="left"/>
      <w:pPr>
        <w:ind w:left="1310" w:hanging="744"/>
      </w:pPr>
      <w:rPr>
        <w:rFonts w:hint="default"/>
      </w:rPr>
    </w:lvl>
    <w:lvl w:ilvl="3">
      <w:start w:val="2"/>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6"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38" w15:restartNumberingAfterBreak="0">
    <w:nsid w:val="6FA42FC8"/>
    <w:multiLevelType w:val="hybridMultilevel"/>
    <w:tmpl w:val="79924E1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6052D"/>
    <w:multiLevelType w:val="multilevel"/>
    <w:tmpl w:val="7F8CA5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4758FF"/>
    <w:multiLevelType w:val="multilevel"/>
    <w:tmpl w:val="F7CCE3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73738B5"/>
    <w:multiLevelType w:val="multilevel"/>
    <w:tmpl w:val="ABAECD04"/>
    <w:lvl w:ilvl="0">
      <w:start w:val="4"/>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42"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DCE1E52"/>
    <w:multiLevelType w:val="multilevel"/>
    <w:tmpl w:val="B83EA0E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5"/>
      <w:numFmt w:val="decimal"/>
      <w:lvlText w:val="%1.%2.%3"/>
      <w:lvlJc w:val="left"/>
      <w:pPr>
        <w:ind w:left="1348" w:hanging="744"/>
      </w:pPr>
      <w:rPr>
        <w:rFonts w:hint="default"/>
      </w:rPr>
    </w:lvl>
    <w:lvl w:ilvl="3">
      <w:start w:val="1"/>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num w:numId="1" w16cid:durableId="1870990829">
    <w:abstractNumId w:val="25"/>
  </w:num>
  <w:num w:numId="2" w16cid:durableId="944777002">
    <w:abstractNumId w:val="19"/>
  </w:num>
  <w:num w:numId="3" w16cid:durableId="1359239398">
    <w:abstractNumId w:val="1"/>
  </w:num>
  <w:num w:numId="4" w16cid:durableId="2092312626">
    <w:abstractNumId w:val="0"/>
  </w:num>
  <w:num w:numId="5" w16cid:durableId="1393239643">
    <w:abstractNumId w:val="42"/>
  </w:num>
  <w:num w:numId="6" w16cid:durableId="1703632862">
    <w:abstractNumId w:val="7"/>
  </w:num>
  <w:num w:numId="7" w16cid:durableId="1801611994">
    <w:abstractNumId w:val="30"/>
  </w:num>
  <w:num w:numId="8" w16cid:durableId="954751369">
    <w:abstractNumId w:val="18"/>
  </w:num>
  <w:num w:numId="9" w16cid:durableId="425660226">
    <w:abstractNumId w:val="28"/>
  </w:num>
  <w:num w:numId="10" w16cid:durableId="573585896">
    <w:abstractNumId w:val="21"/>
  </w:num>
  <w:num w:numId="11" w16cid:durableId="833567615">
    <w:abstractNumId w:val="36"/>
  </w:num>
  <w:num w:numId="12" w16cid:durableId="983506548">
    <w:abstractNumId w:val="3"/>
  </w:num>
  <w:num w:numId="13" w16cid:durableId="1357123589">
    <w:abstractNumId w:val="37"/>
  </w:num>
  <w:num w:numId="14" w16cid:durableId="1924293409">
    <w:abstractNumId w:val="26"/>
  </w:num>
  <w:num w:numId="15" w16cid:durableId="394472945">
    <w:abstractNumId w:val="32"/>
  </w:num>
  <w:num w:numId="16" w16cid:durableId="1788771004">
    <w:abstractNumId w:val="23"/>
  </w:num>
  <w:num w:numId="17" w16cid:durableId="1367025970">
    <w:abstractNumId w:val="9"/>
  </w:num>
  <w:num w:numId="18" w16cid:durableId="1444228739">
    <w:abstractNumId w:val="2"/>
  </w:num>
  <w:num w:numId="19" w16cid:durableId="1137146986">
    <w:abstractNumId w:val="24"/>
  </w:num>
  <w:num w:numId="20" w16cid:durableId="224338969">
    <w:abstractNumId w:val="5"/>
  </w:num>
  <w:num w:numId="21" w16cid:durableId="118769272">
    <w:abstractNumId w:val="16"/>
  </w:num>
  <w:num w:numId="22" w16cid:durableId="1299917333">
    <w:abstractNumId w:val="12"/>
  </w:num>
  <w:num w:numId="23" w16cid:durableId="1335106814">
    <w:abstractNumId w:val="35"/>
  </w:num>
  <w:num w:numId="24" w16cid:durableId="472984045">
    <w:abstractNumId w:val="15"/>
  </w:num>
  <w:num w:numId="25" w16cid:durableId="339434833">
    <w:abstractNumId w:val="43"/>
  </w:num>
  <w:num w:numId="26" w16cid:durableId="1384132668">
    <w:abstractNumId w:val="41"/>
  </w:num>
  <w:num w:numId="27" w16cid:durableId="635643691">
    <w:abstractNumId w:val="22"/>
  </w:num>
  <w:num w:numId="28" w16cid:durableId="1194877676">
    <w:abstractNumId w:val="27"/>
  </w:num>
  <w:num w:numId="29" w16cid:durableId="649599907">
    <w:abstractNumId w:val="38"/>
  </w:num>
  <w:num w:numId="30" w16cid:durableId="763189252">
    <w:abstractNumId w:val="29"/>
  </w:num>
  <w:num w:numId="31" w16cid:durableId="881138246">
    <w:abstractNumId w:val="13"/>
  </w:num>
  <w:num w:numId="32" w16cid:durableId="1552888403">
    <w:abstractNumId w:val="34"/>
  </w:num>
  <w:num w:numId="33" w16cid:durableId="408503614">
    <w:abstractNumId w:val="8"/>
  </w:num>
  <w:num w:numId="34" w16cid:durableId="573856651">
    <w:abstractNumId w:val="33"/>
  </w:num>
  <w:num w:numId="35" w16cid:durableId="1779989395">
    <w:abstractNumId w:val="6"/>
  </w:num>
  <w:num w:numId="36" w16cid:durableId="1551989650">
    <w:abstractNumId w:val="4"/>
  </w:num>
  <w:num w:numId="37" w16cid:durableId="1472096985">
    <w:abstractNumId w:val="20"/>
  </w:num>
  <w:num w:numId="38" w16cid:durableId="720833190">
    <w:abstractNumId w:val="17"/>
  </w:num>
  <w:num w:numId="39" w16cid:durableId="376588618">
    <w:abstractNumId w:val="39"/>
  </w:num>
  <w:num w:numId="40" w16cid:durableId="1541896437">
    <w:abstractNumId w:val="40"/>
  </w:num>
  <w:num w:numId="41" w16cid:durableId="257183583">
    <w:abstractNumId w:val="10"/>
  </w:num>
  <w:num w:numId="42" w16cid:durableId="1169250061">
    <w:abstractNumId w:val="31"/>
  </w:num>
  <w:num w:numId="43" w16cid:durableId="1207527181">
    <w:abstractNumId w:val="14"/>
  </w:num>
  <w:num w:numId="44" w16cid:durableId="1075856080">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D1C"/>
    <w:rsid w:val="00000616"/>
    <w:rsid w:val="00000AA5"/>
    <w:rsid w:val="00003435"/>
    <w:rsid w:val="0000440B"/>
    <w:rsid w:val="000101C7"/>
    <w:rsid w:val="00013C4C"/>
    <w:rsid w:val="0001680B"/>
    <w:rsid w:val="000230C3"/>
    <w:rsid w:val="00023B98"/>
    <w:rsid w:val="000268B1"/>
    <w:rsid w:val="00052CA8"/>
    <w:rsid w:val="00054B12"/>
    <w:rsid w:val="000555FC"/>
    <w:rsid w:val="00063F49"/>
    <w:rsid w:val="00065114"/>
    <w:rsid w:val="00066EB2"/>
    <w:rsid w:val="0007078F"/>
    <w:rsid w:val="00070B26"/>
    <w:rsid w:val="000771EE"/>
    <w:rsid w:val="00084F60"/>
    <w:rsid w:val="00085E58"/>
    <w:rsid w:val="0009514F"/>
    <w:rsid w:val="0009665A"/>
    <w:rsid w:val="000A0352"/>
    <w:rsid w:val="000A186A"/>
    <w:rsid w:val="000A549E"/>
    <w:rsid w:val="000A783D"/>
    <w:rsid w:val="000B11C4"/>
    <w:rsid w:val="000B29E4"/>
    <w:rsid w:val="000B5D90"/>
    <w:rsid w:val="000B6668"/>
    <w:rsid w:val="000C0411"/>
    <w:rsid w:val="000C4745"/>
    <w:rsid w:val="000C58B8"/>
    <w:rsid w:val="000D13D9"/>
    <w:rsid w:val="000D1B28"/>
    <w:rsid w:val="000D468A"/>
    <w:rsid w:val="000D7250"/>
    <w:rsid w:val="000E0EE9"/>
    <w:rsid w:val="000E6AA3"/>
    <w:rsid w:val="000F3072"/>
    <w:rsid w:val="000F6714"/>
    <w:rsid w:val="000F7CB1"/>
    <w:rsid w:val="0010062D"/>
    <w:rsid w:val="00101A35"/>
    <w:rsid w:val="00104C17"/>
    <w:rsid w:val="001053AA"/>
    <w:rsid w:val="001057DC"/>
    <w:rsid w:val="00105E79"/>
    <w:rsid w:val="00106318"/>
    <w:rsid w:val="00106DE0"/>
    <w:rsid w:val="00106E1E"/>
    <w:rsid w:val="00113875"/>
    <w:rsid w:val="00122F59"/>
    <w:rsid w:val="0012613C"/>
    <w:rsid w:val="00131771"/>
    <w:rsid w:val="00133598"/>
    <w:rsid w:val="001344EB"/>
    <w:rsid w:val="001371E1"/>
    <w:rsid w:val="001379FB"/>
    <w:rsid w:val="00140747"/>
    <w:rsid w:val="00141CD3"/>
    <w:rsid w:val="001506F1"/>
    <w:rsid w:val="00151E94"/>
    <w:rsid w:val="00152EB9"/>
    <w:rsid w:val="001575C2"/>
    <w:rsid w:val="001643DD"/>
    <w:rsid w:val="00171644"/>
    <w:rsid w:val="001807C3"/>
    <w:rsid w:val="00195EDD"/>
    <w:rsid w:val="0019708C"/>
    <w:rsid w:val="00197BFC"/>
    <w:rsid w:val="001A0793"/>
    <w:rsid w:val="001A1587"/>
    <w:rsid w:val="001A3188"/>
    <w:rsid w:val="001B443C"/>
    <w:rsid w:val="001B47DF"/>
    <w:rsid w:val="001B65E1"/>
    <w:rsid w:val="001C100C"/>
    <w:rsid w:val="001D3936"/>
    <w:rsid w:val="001D4CA8"/>
    <w:rsid w:val="001D4CF1"/>
    <w:rsid w:val="001D7868"/>
    <w:rsid w:val="001E3281"/>
    <w:rsid w:val="001E46CF"/>
    <w:rsid w:val="001F075F"/>
    <w:rsid w:val="001F12A6"/>
    <w:rsid w:val="001F51AB"/>
    <w:rsid w:val="00203794"/>
    <w:rsid w:val="002064B5"/>
    <w:rsid w:val="00206BF6"/>
    <w:rsid w:val="00206ED1"/>
    <w:rsid w:val="002138EE"/>
    <w:rsid w:val="002140D6"/>
    <w:rsid w:val="00215D1C"/>
    <w:rsid w:val="00224882"/>
    <w:rsid w:val="002316FD"/>
    <w:rsid w:val="00234F69"/>
    <w:rsid w:val="00235E6A"/>
    <w:rsid w:val="00236888"/>
    <w:rsid w:val="002368AC"/>
    <w:rsid w:val="002414D5"/>
    <w:rsid w:val="00242D1A"/>
    <w:rsid w:val="00246334"/>
    <w:rsid w:val="00247FC1"/>
    <w:rsid w:val="00250182"/>
    <w:rsid w:val="0025084C"/>
    <w:rsid w:val="002575BA"/>
    <w:rsid w:val="00261337"/>
    <w:rsid w:val="00264525"/>
    <w:rsid w:val="00266BEB"/>
    <w:rsid w:val="00266DCB"/>
    <w:rsid w:val="00267B53"/>
    <w:rsid w:val="00272794"/>
    <w:rsid w:val="002728AD"/>
    <w:rsid w:val="002740D1"/>
    <w:rsid w:val="00275C58"/>
    <w:rsid w:val="00280625"/>
    <w:rsid w:val="00280751"/>
    <w:rsid w:val="00281B3A"/>
    <w:rsid w:val="00282510"/>
    <w:rsid w:val="00282E73"/>
    <w:rsid w:val="00282E85"/>
    <w:rsid w:val="00286AD8"/>
    <w:rsid w:val="002936EE"/>
    <w:rsid w:val="00296245"/>
    <w:rsid w:val="002A2A70"/>
    <w:rsid w:val="002A4E97"/>
    <w:rsid w:val="002B173A"/>
    <w:rsid w:val="002B5571"/>
    <w:rsid w:val="002B670B"/>
    <w:rsid w:val="002B6C6D"/>
    <w:rsid w:val="002D4B30"/>
    <w:rsid w:val="002D5B53"/>
    <w:rsid w:val="002D733D"/>
    <w:rsid w:val="002E1B56"/>
    <w:rsid w:val="002E3B35"/>
    <w:rsid w:val="002E3D5E"/>
    <w:rsid w:val="002E62C1"/>
    <w:rsid w:val="002F4589"/>
    <w:rsid w:val="00300DF6"/>
    <w:rsid w:val="00301009"/>
    <w:rsid w:val="00306033"/>
    <w:rsid w:val="003105DA"/>
    <w:rsid w:val="00313067"/>
    <w:rsid w:val="0032060C"/>
    <w:rsid w:val="00320B64"/>
    <w:rsid w:val="003211E0"/>
    <w:rsid w:val="003213EE"/>
    <w:rsid w:val="00324FE1"/>
    <w:rsid w:val="00325222"/>
    <w:rsid w:val="00325DF2"/>
    <w:rsid w:val="003267F6"/>
    <w:rsid w:val="00326E77"/>
    <w:rsid w:val="003337BF"/>
    <w:rsid w:val="003345F3"/>
    <w:rsid w:val="0033660F"/>
    <w:rsid w:val="0033796C"/>
    <w:rsid w:val="00343309"/>
    <w:rsid w:val="00355E03"/>
    <w:rsid w:val="00356451"/>
    <w:rsid w:val="003600C5"/>
    <w:rsid w:val="0036243B"/>
    <w:rsid w:val="00365156"/>
    <w:rsid w:val="0036560A"/>
    <w:rsid w:val="003671AE"/>
    <w:rsid w:val="0036788A"/>
    <w:rsid w:val="003741A9"/>
    <w:rsid w:val="0038219D"/>
    <w:rsid w:val="00383386"/>
    <w:rsid w:val="00385829"/>
    <w:rsid w:val="00386ED5"/>
    <w:rsid w:val="00395006"/>
    <w:rsid w:val="003A3218"/>
    <w:rsid w:val="003B2601"/>
    <w:rsid w:val="003B7BBB"/>
    <w:rsid w:val="003B7F18"/>
    <w:rsid w:val="003C3CD9"/>
    <w:rsid w:val="003D097D"/>
    <w:rsid w:val="003D5C8C"/>
    <w:rsid w:val="003E00E6"/>
    <w:rsid w:val="003E49F1"/>
    <w:rsid w:val="003E6F9A"/>
    <w:rsid w:val="003E7970"/>
    <w:rsid w:val="003F25AA"/>
    <w:rsid w:val="003F3DAC"/>
    <w:rsid w:val="00420B21"/>
    <w:rsid w:val="00425740"/>
    <w:rsid w:val="004277B8"/>
    <w:rsid w:val="00427861"/>
    <w:rsid w:val="00432B75"/>
    <w:rsid w:val="00433F04"/>
    <w:rsid w:val="00437D12"/>
    <w:rsid w:val="0044011F"/>
    <w:rsid w:val="004458E3"/>
    <w:rsid w:val="004542FE"/>
    <w:rsid w:val="00455586"/>
    <w:rsid w:val="00460EFF"/>
    <w:rsid w:val="00464293"/>
    <w:rsid w:val="00465C25"/>
    <w:rsid w:val="004711E8"/>
    <w:rsid w:val="00471BF4"/>
    <w:rsid w:val="00472D70"/>
    <w:rsid w:val="004735C8"/>
    <w:rsid w:val="004744F0"/>
    <w:rsid w:val="00476933"/>
    <w:rsid w:val="004775FA"/>
    <w:rsid w:val="004817F9"/>
    <w:rsid w:val="00482B94"/>
    <w:rsid w:val="00487052"/>
    <w:rsid w:val="00490CCF"/>
    <w:rsid w:val="004B2583"/>
    <w:rsid w:val="004B653F"/>
    <w:rsid w:val="004C6E1E"/>
    <w:rsid w:val="004C7521"/>
    <w:rsid w:val="004D05B1"/>
    <w:rsid w:val="004D0AAB"/>
    <w:rsid w:val="004D3B15"/>
    <w:rsid w:val="004D51C3"/>
    <w:rsid w:val="004E4FD4"/>
    <w:rsid w:val="004F0C56"/>
    <w:rsid w:val="004F3659"/>
    <w:rsid w:val="004F4D59"/>
    <w:rsid w:val="004F6DE1"/>
    <w:rsid w:val="00503A84"/>
    <w:rsid w:val="005047D2"/>
    <w:rsid w:val="00514C1D"/>
    <w:rsid w:val="00517473"/>
    <w:rsid w:val="00517653"/>
    <w:rsid w:val="0051785E"/>
    <w:rsid w:val="005279B6"/>
    <w:rsid w:val="00534631"/>
    <w:rsid w:val="005502A9"/>
    <w:rsid w:val="005517D4"/>
    <w:rsid w:val="0055200C"/>
    <w:rsid w:val="0055310F"/>
    <w:rsid w:val="00555B0E"/>
    <w:rsid w:val="00566B4A"/>
    <w:rsid w:val="00575AB8"/>
    <w:rsid w:val="0057769D"/>
    <w:rsid w:val="0058463E"/>
    <w:rsid w:val="005915E2"/>
    <w:rsid w:val="00596F82"/>
    <w:rsid w:val="005B16F3"/>
    <w:rsid w:val="005B2ADA"/>
    <w:rsid w:val="005B2E8B"/>
    <w:rsid w:val="005B37C9"/>
    <w:rsid w:val="005B5D40"/>
    <w:rsid w:val="005B6105"/>
    <w:rsid w:val="005C1A45"/>
    <w:rsid w:val="005D5854"/>
    <w:rsid w:val="005D5973"/>
    <w:rsid w:val="005D6B36"/>
    <w:rsid w:val="005E46B0"/>
    <w:rsid w:val="005E6893"/>
    <w:rsid w:val="005E7B56"/>
    <w:rsid w:val="005F639A"/>
    <w:rsid w:val="0060250E"/>
    <w:rsid w:val="00602F79"/>
    <w:rsid w:val="006065EA"/>
    <w:rsid w:val="0061185B"/>
    <w:rsid w:val="00611C59"/>
    <w:rsid w:val="00613D7F"/>
    <w:rsid w:val="00622205"/>
    <w:rsid w:val="00630C4A"/>
    <w:rsid w:val="00631D20"/>
    <w:rsid w:val="006337C1"/>
    <w:rsid w:val="006412F3"/>
    <w:rsid w:val="00642F86"/>
    <w:rsid w:val="00645C6D"/>
    <w:rsid w:val="006460D0"/>
    <w:rsid w:val="00647761"/>
    <w:rsid w:val="00650464"/>
    <w:rsid w:val="006565A6"/>
    <w:rsid w:val="00657403"/>
    <w:rsid w:val="00662F7B"/>
    <w:rsid w:val="00663961"/>
    <w:rsid w:val="00664632"/>
    <w:rsid w:val="006667DA"/>
    <w:rsid w:val="00667C8C"/>
    <w:rsid w:val="006750CE"/>
    <w:rsid w:val="00675FA4"/>
    <w:rsid w:val="00681F95"/>
    <w:rsid w:val="00682E87"/>
    <w:rsid w:val="0068732B"/>
    <w:rsid w:val="006919F7"/>
    <w:rsid w:val="006A127E"/>
    <w:rsid w:val="006A19C0"/>
    <w:rsid w:val="006A1A39"/>
    <w:rsid w:val="006B02C3"/>
    <w:rsid w:val="006C0B01"/>
    <w:rsid w:val="006C3234"/>
    <w:rsid w:val="006C57F4"/>
    <w:rsid w:val="006C62E5"/>
    <w:rsid w:val="006D13D3"/>
    <w:rsid w:val="006D1A05"/>
    <w:rsid w:val="006D33F5"/>
    <w:rsid w:val="006E0635"/>
    <w:rsid w:val="006E12A4"/>
    <w:rsid w:val="006E2BC5"/>
    <w:rsid w:val="006E3E89"/>
    <w:rsid w:val="006F1DD2"/>
    <w:rsid w:val="006F2F24"/>
    <w:rsid w:val="006F3C54"/>
    <w:rsid w:val="006F793F"/>
    <w:rsid w:val="00700366"/>
    <w:rsid w:val="00700506"/>
    <w:rsid w:val="007008AC"/>
    <w:rsid w:val="007056EE"/>
    <w:rsid w:val="00710E85"/>
    <w:rsid w:val="007119B7"/>
    <w:rsid w:val="007129D3"/>
    <w:rsid w:val="00720B5E"/>
    <w:rsid w:val="00720DA1"/>
    <w:rsid w:val="007227B4"/>
    <w:rsid w:val="007239F4"/>
    <w:rsid w:val="00730FFB"/>
    <w:rsid w:val="0073155E"/>
    <w:rsid w:val="00731FAC"/>
    <w:rsid w:val="00735040"/>
    <w:rsid w:val="00735CA2"/>
    <w:rsid w:val="0073792B"/>
    <w:rsid w:val="007427AE"/>
    <w:rsid w:val="00746252"/>
    <w:rsid w:val="00747B8F"/>
    <w:rsid w:val="007525C3"/>
    <w:rsid w:val="00754490"/>
    <w:rsid w:val="00757493"/>
    <w:rsid w:val="00765CF9"/>
    <w:rsid w:val="00766748"/>
    <w:rsid w:val="00770BB4"/>
    <w:rsid w:val="00771E8D"/>
    <w:rsid w:val="00775624"/>
    <w:rsid w:val="00777793"/>
    <w:rsid w:val="007B217A"/>
    <w:rsid w:val="007B2F19"/>
    <w:rsid w:val="007B47F4"/>
    <w:rsid w:val="007B54EA"/>
    <w:rsid w:val="007B7C22"/>
    <w:rsid w:val="007C459D"/>
    <w:rsid w:val="007C6FEF"/>
    <w:rsid w:val="007D50C4"/>
    <w:rsid w:val="007E45F2"/>
    <w:rsid w:val="007E5D24"/>
    <w:rsid w:val="007F0402"/>
    <w:rsid w:val="007F15F2"/>
    <w:rsid w:val="007F1F22"/>
    <w:rsid w:val="007F309C"/>
    <w:rsid w:val="007F458C"/>
    <w:rsid w:val="007F7100"/>
    <w:rsid w:val="00800C69"/>
    <w:rsid w:val="0080116A"/>
    <w:rsid w:val="00804A53"/>
    <w:rsid w:val="00806BF2"/>
    <w:rsid w:val="00811298"/>
    <w:rsid w:val="00813058"/>
    <w:rsid w:val="008134AB"/>
    <w:rsid w:val="00827D49"/>
    <w:rsid w:val="0083576F"/>
    <w:rsid w:val="00837541"/>
    <w:rsid w:val="00841319"/>
    <w:rsid w:val="00841ABF"/>
    <w:rsid w:val="00841B66"/>
    <w:rsid w:val="00844827"/>
    <w:rsid w:val="0085131E"/>
    <w:rsid w:val="008518D3"/>
    <w:rsid w:val="00852DA9"/>
    <w:rsid w:val="00854626"/>
    <w:rsid w:val="008553DD"/>
    <w:rsid w:val="00865E46"/>
    <w:rsid w:val="0086623B"/>
    <w:rsid w:val="008664D8"/>
    <w:rsid w:val="00874438"/>
    <w:rsid w:val="008748D3"/>
    <w:rsid w:val="00875161"/>
    <w:rsid w:val="00880CF5"/>
    <w:rsid w:val="00882251"/>
    <w:rsid w:val="00887FA0"/>
    <w:rsid w:val="00890385"/>
    <w:rsid w:val="008A02A4"/>
    <w:rsid w:val="008A0305"/>
    <w:rsid w:val="008A0A02"/>
    <w:rsid w:val="008A2DBB"/>
    <w:rsid w:val="008A4995"/>
    <w:rsid w:val="008A5A2A"/>
    <w:rsid w:val="008A6DED"/>
    <w:rsid w:val="008B25B0"/>
    <w:rsid w:val="008B2BF2"/>
    <w:rsid w:val="008B32AE"/>
    <w:rsid w:val="008B6343"/>
    <w:rsid w:val="008B7903"/>
    <w:rsid w:val="008D19E0"/>
    <w:rsid w:val="008E383C"/>
    <w:rsid w:val="008E3D17"/>
    <w:rsid w:val="008E4BDE"/>
    <w:rsid w:val="008E4F0B"/>
    <w:rsid w:val="008E668A"/>
    <w:rsid w:val="008E684C"/>
    <w:rsid w:val="008F0738"/>
    <w:rsid w:val="008F2BBB"/>
    <w:rsid w:val="008F73FE"/>
    <w:rsid w:val="008F77E7"/>
    <w:rsid w:val="00902B61"/>
    <w:rsid w:val="0090406D"/>
    <w:rsid w:val="0090642E"/>
    <w:rsid w:val="00906B8B"/>
    <w:rsid w:val="00906F6C"/>
    <w:rsid w:val="00916ADD"/>
    <w:rsid w:val="00922295"/>
    <w:rsid w:val="00926FA4"/>
    <w:rsid w:val="00927B67"/>
    <w:rsid w:val="0093170B"/>
    <w:rsid w:val="0093312E"/>
    <w:rsid w:val="00935ABF"/>
    <w:rsid w:val="00944A23"/>
    <w:rsid w:val="00946585"/>
    <w:rsid w:val="0095152D"/>
    <w:rsid w:val="009552CF"/>
    <w:rsid w:val="00956E64"/>
    <w:rsid w:val="009759B4"/>
    <w:rsid w:val="0097668C"/>
    <w:rsid w:val="00976EB5"/>
    <w:rsid w:val="00977B5A"/>
    <w:rsid w:val="00980A7D"/>
    <w:rsid w:val="009865AE"/>
    <w:rsid w:val="00991C8F"/>
    <w:rsid w:val="00992794"/>
    <w:rsid w:val="009A5396"/>
    <w:rsid w:val="009A5411"/>
    <w:rsid w:val="009A565D"/>
    <w:rsid w:val="009A6701"/>
    <w:rsid w:val="009B049D"/>
    <w:rsid w:val="009B1843"/>
    <w:rsid w:val="009C0D03"/>
    <w:rsid w:val="009C25A6"/>
    <w:rsid w:val="009C45E3"/>
    <w:rsid w:val="009C46A1"/>
    <w:rsid w:val="009D0058"/>
    <w:rsid w:val="009D05AF"/>
    <w:rsid w:val="009D0832"/>
    <w:rsid w:val="009D0D9F"/>
    <w:rsid w:val="009D22FB"/>
    <w:rsid w:val="009D46F4"/>
    <w:rsid w:val="009E1D82"/>
    <w:rsid w:val="009E5D32"/>
    <w:rsid w:val="009E619D"/>
    <w:rsid w:val="009E69D1"/>
    <w:rsid w:val="009E701E"/>
    <w:rsid w:val="009E7991"/>
    <w:rsid w:val="009F21D0"/>
    <w:rsid w:val="009F5D2D"/>
    <w:rsid w:val="009F5FCC"/>
    <w:rsid w:val="00A01F7E"/>
    <w:rsid w:val="00A01F82"/>
    <w:rsid w:val="00A07D62"/>
    <w:rsid w:val="00A1286C"/>
    <w:rsid w:val="00A16326"/>
    <w:rsid w:val="00A17DAE"/>
    <w:rsid w:val="00A21D5D"/>
    <w:rsid w:val="00A23A83"/>
    <w:rsid w:val="00A33D81"/>
    <w:rsid w:val="00A34992"/>
    <w:rsid w:val="00A34ACB"/>
    <w:rsid w:val="00A3536F"/>
    <w:rsid w:val="00A355A2"/>
    <w:rsid w:val="00A41396"/>
    <w:rsid w:val="00A4519A"/>
    <w:rsid w:val="00A4656A"/>
    <w:rsid w:val="00A46598"/>
    <w:rsid w:val="00A47FEB"/>
    <w:rsid w:val="00A65E63"/>
    <w:rsid w:val="00A66784"/>
    <w:rsid w:val="00A66C4A"/>
    <w:rsid w:val="00A83E0B"/>
    <w:rsid w:val="00A83EFA"/>
    <w:rsid w:val="00A846AE"/>
    <w:rsid w:val="00A91716"/>
    <w:rsid w:val="00A91C75"/>
    <w:rsid w:val="00A94E8D"/>
    <w:rsid w:val="00A97326"/>
    <w:rsid w:val="00A97C1D"/>
    <w:rsid w:val="00AA3855"/>
    <w:rsid w:val="00AA5476"/>
    <w:rsid w:val="00AB144B"/>
    <w:rsid w:val="00AB30F7"/>
    <w:rsid w:val="00AC12C2"/>
    <w:rsid w:val="00AC39C0"/>
    <w:rsid w:val="00AC795C"/>
    <w:rsid w:val="00AD128D"/>
    <w:rsid w:val="00AD6EC8"/>
    <w:rsid w:val="00AD79BD"/>
    <w:rsid w:val="00AD7EA4"/>
    <w:rsid w:val="00AF4014"/>
    <w:rsid w:val="00AF6AA3"/>
    <w:rsid w:val="00AF6D52"/>
    <w:rsid w:val="00B00520"/>
    <w:rsid w:val="00B01195"/>
    <w:rsid w:val="00B040D2"/>
    <w:rsid w:val="00B0438A"/>
    <w:rsid w:val="00B066DB"/>
    <w:rsid w:val="00B13B03"/>
    <w:rsid w:val="00B15F1C"/>
    <w:rsid w:val="00B22C41"/>
    <w:rsid w:val="00B22E4F"/>
    <w:rsid w:val="00B23CEE"/>
    <w:rsid w:val="00B24B7A"/>
    <w:rsid w:val="00B25AD9"/>
    <w:rsid w:val="00B27DE6"/>
    <w:rsid w:val="00B30FAF"/>
    <w:rsid w:val="00B31AD3"/>
    <w:rsid w:val="00B34FDE"/>
    <w:rsid w:val="00B417C1"/>
    <w:rsid w:val="00B418CA"/>
    <w:rsid w:val="00B42CD5"/>
    <w:rsid w:val="00B46572"/>
    <w:rsid w:val="00B54ACE"/>
    <w:rsid w:val="00B57991"/>
    <w:rsid w:val="00B57B38"/>
    <w:rsid w:val="00B70FE4"/>
    <w:rsid w:val="00B732FB"/>
    <w:rsid w:val="00B8446B"/>
    <w:rsid w:val="00B96BC6"/>
    <w:rsid w:val="00BA3E9B"/>
    <w:rsid w:val="00BA6C58"/>
    <w:rsid w:val="00BA6F69"/>
    <w:rsid w:val="00BA7CBE"/>
    <w:rsid w:val="00BB3A04"/>
    <w:rsid w:val="00BB3BCC"/>
    <w:rsid w:val="00BB4831"/>
    <w:rsid w:val="00BB5248"/>
    <w:rsid w:val="00BB5869"/>
    <w:rsid w:val="00BD1D48"/>
    <w:rsid w:val="00BD4035"/>
    <w:rsid w:val="00BD62AD"/>
    <w:rsid w:val="00BE1185"/>
    <w:rsid w:val="00BE133F"/>
    <w:rsid w:val="00BE1A59"/>
    <w:rsid w:val="00BE350B"/>
    <w:rsid w:val="00BE5048"/>
    <w:rsid w:val="00BE5AEE"/>
    <w:rsid w:val="00BF1928"/>
    <w:rsid w:val="00BF3913"/>
    <w:rsid w:val="00BF59ED"/>
    <w:rsid w:val="00BF5D6F"/>
    <w:rsid w:val="00C005CF"/>
    <w:rsid w:val="00C0258F"/>
    <w:rsid w:val="00C074B8"/>
    <w:rsid w:val="00C0765C"/>
    <w:rsid w:val="00C163E6"/>
    <w:rsid w:val="00C21EFE"/>
    <w:rsid w:val="00C276D1"/>
    <w:rsid w:val="00C277C3"/>
    <w:rsid w:val="00C30663"/>
    <w:rsid w:val="00C32916"/>
    <w:rsid w:val="00C32D8C"/>
    <w:rsid w:val="00C34F01"/>
    <w:rsid w:val="00C5143D"/>
    <w:rsid w:val="00C536D8"/>
    <w:rsid w:val="00C613A4"/>
    <w:rsid w:val="00C71E58"/>
    <w:rsid w:val="00C72B7F"/>
    <w:rsid w:val="00C73D9D"/>
    <w:rsid w:val="00C74169"/>
    <w:rsid w:val="00C76AFF"/>
    <w:rsid w:val="00C77FEF"/>
    <w:rsid w:val="00C825E4"/>
    <w:rsid w:val="00C95274"/>
    <w:rsid w:val="00C96DA9"/>
    <w:rsid w:val="00CA6EEE"/>
    <w:rsid w:val="00CB14F1"/>
    <w:rsid w:val="00CB18E3"/>
    <w:rsid w:val="00CB1CBC"/>
    <w:rsid w:val="00CB31A0"/>
    <w:rsid w:val="00CC06B3"/>
    <w:rsid w:val="00CC5C82"/>
    <w:rsid w:val="00CD0683"/>
    <w:rsid w:val="00CD434D"/>
    <w:rsid w:val="00CD4AC5"/>
    <w:rsid w:val="00CD5272"/>
    <w:rsid w:val="00CD5552"/>
    <w:rsid w:val="00CE625A"/>
    <w:rsid w:val="00CE6529"/>
    <w:rsid w:val="00CF01B9"/>
    <w:rsid w:val="00CF39D2"/>
    <w:rsid w:val="00CF51F4"/>
    <w:rsid w:val="00CF5B6E"/>
    <w:rsid w:val="00CF7001"/>
    <w:rsid w:val="00CF7209"/>
    <w:rsid w:val="00D00523"/>
    <w:rsid w:val="00D00F7B"/>
    <w:rsid w:val="00D01ECC"/>
    <w:rsid w:val="00D0241C"/>
    <w:rsid w:val="00D063E6"/>
    <w:rsid w:val="00D13F58"/>
    <w:rsid w:val="00D151C5"/>
    <w:rsid w:val="00D27A13"/>
    <w:rsid w:val="00D31985"/>
    <w:rsid w:val="00D32BE8"/>
    <w:rsid w:val="00D51425"/>
    <w:rsid w:val="00D525A0"/>
    <w:rsid w:val="00D577AF"/>
    <w:rsid w:val="00D60BCA"/>
    <w:rsid w:val="00D616AB"/>
    <w:rsid w:val="00D65A0C"/>
    <w:rsid w:val="00D660DB"/>
    <w:rsid w:val="00D77522"/>
    <w:rsid w:val="00D8149C"/>
    <w:rsid w:val="00D92669"/>
    <w:rsid w:val="00D92BD5"/>
    <w:rsid w:val="00DA1382"/>
    <w:rsid w:val="00DA14BE"/>
    <w:rsid w:val="00DA1EE3"/>
    <w:rsid w:val="00DA3AAF"/>
    <w:rsid w:val="00DA663F"/>
    <w:rsid w:val="00DB32A5"/>
    <w:rsid w:val="00DC0DC3"/>
    <w:rsid w:val="00DC3262"/>
    <w:rsid w:val="00DC33BF"/>
    <w:rsid w:val="00DD1A21"/>
    <w:rsid w:val="00DD7BE2"/>
    <w:rsid w:val="00DE7C1C"/>
    <w:rsid w:val="00DF31CC"/>
    <w:rsid w:val="00DF48DC"/>
    <w:rsid w:val="00DF7643"/>
    <w:rsid w:val="00E01EB3"/>
    <w:rsid w:val="00E0636F"/>
    <w:rsid w:val="00E066D4"/>
    <w:rsid w:val="00E1707E"/>
    <w:rsid w:val="00E224E3"/>
    <w:rsid w:val="00E2649B"/>
    <w:rsid w:val="00E265C0"/>
    <w:rsid w:val="00E301F5"/>
    <w:rsid w:val="00E31318"/>
    <w:rsid w:val="00E328E5"/>
    <w:rsid w:val="00E32FC7"/>
    <w:rsid w:val="00E33D7A"/>
    <w:rsid w:val="00E34D3D"/>
    <w:rsid w:val="00E35CDD"/>
    <w:rsid w:val="00E373B9"/>
    <w:rsid w:val="00E3759C"/>
    <w:rsid w:val="00E3774E"/>
    <w:rsid w:val="00E42AFF"/>
    <w:rsid w:val="00E46532"/>
    <w:rsid w:val="00E509B6"/>
    <w:rsid w:val="00E53584"/>
    <w:rsid w:val="00E56FB4"/>
    <w:rsid w:val="00E60048"/>
    <w:rsid w:val="00E603BC"/>
    <w:rsid w:val="00E6337B"/>
    <w:rsid w:val="00E70219"/>
    <w:rsid w:val="00E7027A"/>
    <w:rsid w:val="00E7062B"/>
    <w:rsid w:val="00E7219E"/>
    <w:rsid w:val="00E80622"/>
    <w:rsid w:val="00EA24F3"/>
    <w:rsid w:val="00EA257C"/>
    <w:rsid w:val="00EA4C21"/>
    <w:rsid w:val="00EB060D"/>
    <w:rsid w:val="00EB0625"/>
    <w:rsid w:val="00EB34C1"/>
    <w:rsid w:val="00EB45F2"/>
    <w:rsid w:val="00EB5A27"/>
    <w:rsid w:val="00EC0B64"/>
    <w:rsid w:val="00EC0CF7"/>
    <w:rsid w:val="00ED2DBF"/>
    <w:rsid w:val="00EE355E"/>
    <w:rsid w:val="00EE3EC8"/>
    <w:rsid w:val="00EE4A09"/>
    <w:rsid w:val="00EE5700"/>
    <w:rsid w:val="00EE5995"/>
    <w:rsid w:val="00EE5AF2"/>
    <w:rsid w:val="00EE5D7B"/>
    <w:rsid w:val="00EF0D82"/>
    <w:rsid w:val="00EF54A7"/>
    <w:rsid w:val="00F0204F"/>
    <w:rsid w:val="00F02DDC"/>
    <w:rsid w:val="00F0625E"/>
    <w:rsid w:val="00F109D4"/>
    <w:rsid w:val="00F121D8"/>
    <w:rsid w:val="00F22207"/>
    <w:rsid w:val="00F250DF"/>
    <w:rsid w:val="00F26458"/>
    <w:rsid w:val="00F30898"/>
    <w:rsid w:val="00F33884"/>
    <w:rsid w:val="00F33CFE"/>
    <w:rsid w:val="00F404AD"/>
    <w:rsid w:val="00F42209"/>
    <w:rsid w:val="00F45582"/>
    <w:rsid w:val="00F46544"/>
    <w:rsid w:val="00F5155F"/>
    <w:rsid w:val="00F624FE"/>
    <w:rsid w:val="00F652B1"/>
    <w:rsid w:val="00F71820"/>
    <w:rsid w:val="00F752A9"/>
    <w:rsid w:val="00F75CAA"/>
    <w:rsid w:val="00F76FC3"/>
    <w:rsid w:val="00F81132"/>
    <w:rsid w:val="00F81DD6"/>
    <w:rsid w:val="00F8221C"/>
    <w:rsid w:val="00F9118C"/>
    <w:rsid w:val="00F9222F"/>
    <w:rsid w:val="00F97509"/>
    <w:rsid w:val="00FA149F"/>
    <w:rsid w:val="00FA45CB"/>
    <w:rsid w:val="00FA5EE9"/>
    <w:rsid w:val="00FB25D6"/>
    <w:rsid w:val="00FB2FA0"/>
    <w:rsid w:val="00FB3424"/>
    <w:rsid w:val="00FB40C6"/>
    <w:rsid w:val="00FC3932"/>
    <w:rsid w:val="00FC61BF"/>
    <w:rsid w:val="00FC7285"/>
    <w:rsid w:val="00FE0F3B"/>
    <w:rsid w:val="00FE11F1"/>
    <w:rsid w:val="00FE1679"/>
    <w:rsid w:val="00FE2459"/>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9854B"/>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8A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F12A6"/>
    <w:pPr>
      <w:keepNext/>
      <w:numPr>
        <w:ilvl w:val="1"/>
        <w:numId w:val="37"/>
      </w:numPr>
      <w:spacing w:before="120" w:after="120" w:line="360" w:lineRule="auto"/>
      <w:outlineLvl w:val="1"/>
    </w:pPr>
    <w:rPr>
      <w:rFonts w:eastAsia="SimSun"/>
      <w:b/>
      <w:bCs/>
      <w:szCs w:val="26"/>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F12A6"/>
    <w:rPr>
      <w:rFonts w:ascii="Times New Roman" w:eastAsia="SimSun" w:hAnsi="Times New Roman" w:cs="Times New Roman"/>
      <w:b/>
      <w:bCs/>
      <w:sz w:val="26"/>
      <w:szCs w:val="26"/>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5502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6643">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6553841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8907210">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2743161">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3754107">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0004769">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391945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277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3556530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3045707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262852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1834974">
      <w:bodyDiv w:val="1"/>
      <w:marLeft w:val="0"/>
      <w:marRight w:val="0"/>
      <w:marTop w:val="0"/>
      <w:marBottom w:val="0"/>
      <w:divBdr>
        <w:top w:val="none" w:sz="0" w:space="0" w:color="auto"/>
        <w:left w:val="none" w:sz="0" w:space="0" w:color="auto"/>
        <w:bottom w:val="none" w:sz="0" w:space="0" w:color="auto"/>
        <w:right w:val="none" w:sz="0" w:space="0" w:color="auto"/>
      </w:divBdr>
    </w:div>
    <w:div w:id="1612975208">
      <w:bodyDiv w:val="1"/>
      <w:marLeft w:val="0"/>
      <w:marRight w:val="0"/>
      <w:marTop w:val="0"/>
      <w:marBottom w:val="0"/>
      <w:divBdr>
        <w:top w:val="none" w:sz="0" w:space="0" w:color="auto"/>
        <w:left w:val="none" w:sz="0" w:space="0" w:color="auto"/>
        <w:bottom w:val="none" w:sz="0" w:space="0" w:color="auto"/>
        <w:right w:val="none" w:sz="0" w:space="0" w:color="auto"/>
      </w:divBdr>
    </w:div>
    <w:div w:id="1626497424">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7886522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888785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53030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74634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5406555">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55501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opdev.vn/blog/css-la-gi/" TargetMode="External"/><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fptshop.com.vn/tin-tuc/danh-gia/visual-studio-code-la-gi-cac-tinh-nang-noi-bat-cua-visual-studio-code-146213"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enten.vn/tin-tuc/javascript-la-gi/"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iki.matbao.net/phpmyadmin-la-gi-kien-thuc-can-biet-khi-su-dung-phpmyadmi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iki.matbao.net/html-la-gi-nen-tang-lap-trinh-web-cho-nguoi-moi-bat-dau/"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topdev.vn/blog/ngon-ngu-lap-trinh-php-la-gi-tat-tan-tat-nhung-dieu-ban-can-biet-ve-php/"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thegioididong.com/hoi-dap/xampp-la-gi-cach-cai-dat-va-su-dung-localhost-tren-may-133933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hostinger.vn/huong-dan/mysql-la-gi/" TargetMode="External"/><Relationship Id="rId2" Type="http://schemas.openxmlformats.org/officeDocument/2006/relationships/numbering" Target="numbering.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BC740-5462-4B21-9BD0-82EE28D4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2592</TotalTime>
  <Pages>62</Pages>
  <Words>9677</Words>
  <Characters>55162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Minh Trọng</cp:lastModifiedBy>
  <cp:revision>315</cp:revision>
  <cp:lastPrinted>2024-07-31T15:36:00Z</cp:lastPrinted>
  <dcterms:created xsi:type="dcterms:W3CDTF">2024-06-24T08:19:00Z</dcterms:created>
  <dcterms:modified xsi:type="dcterms:W3CDTF">2024-07-31T15:37:00Z</dcterms:modified>
</cp:coreProperties>
</file>